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4814"/>
        <w:gridCol w:w="4813"/>
      </w:tblGrid>
      <w:tr w:rsidR="0029691C" w:rsidRPr="000347AB" w14:paraId="3238C550" w14:textId="77777777" w:rsidTr="00A62FA5">
        <w:tc>
          <w:tcPr>
            <w:tcW w:w="5094" w:type="dxa"/>
          </w:tcPr>
          <w:p w14:paraId="361B4B65" w14:textId="77777777" w:rsidR="0029691C" w:rsidRPr="000347AB" w:rsidRDefault="0029691C" w:rsidP="00A62FA5">
            <w:pPr>
              <w:pStyle w:val="Comum"/>
              <w:rPr>
                <w:rFonts w:ascii="Times New Roman" w:eastAsia="PMingLiU" w:hAnsi="Times New Roman"/>
                <w:sz w:val="72"/>
                <w:szCs w:val="72"/>
              </w:rPr>
            </w:pPr>
          </w:p>
        </w:tc>
        <w:tc>
          <w:tcPr>
            <w:tcW w:w="5094" w:type="dxa"/>
          </w:tcPr>
          <w:p w14:paraId="502839A8" w14:textId="77777777" w:rsidR="0029691C" w:rsidRPr="000347AB" w:rsidRDefault="0029691C" w:rsidP="00A62FA5">
            <w:pPr>
              <w:pStyle w:val="Comum"/>
              <w:jc w:val="right"/>
              <w:rPr>
                <w:rFonts w:ascii="Times New Roman" w:eastAsia="PMingLiU" w:hAnsi="Times New Roman"/>
                <w:sz w:val="72"/>
                <w:szCs w:val="72"/>
              </w:rPr>
            </w:pPr>
          </w:p>
        </w:tc>
      </w:tr>
      <w:tr w:rsidR="00BE1133" w:rsidRPr="000347AB" w14:paraId="106B9882" w14:textId="77777777" w:rsidTr="00A62FA5">
        <w:tc>
          <w:tcPr>
            <w:tcW w:w="5094" w:type="dxa"/>
          </w:tcPr>
          <w:p w14:paraId="46F65B63" w14:textId="77777777" w:rsidR="00BE1133" w:rsidRPr="000347AB" w:rsidRDefault="00BE1133" w:rsidP="00A62FA5">
            <w:pPr>
              <w:pStyle w:val="Comum"/>
              <w:rPr>
                <w:rFonts w:ascii="Times New Roman" w:eastAsia="PMingLiU" w:hAnsi="Times New Roman"/>
                <w:noProof/>
                <w:lang w:val="en-US"/>
              </w:rPr>
            </w:pPr>
          </w:p>
        </w:tc>
        <w:tc>
          <w:tcPr>
            <w:tcW w:w="5094" w:type="dxa"/>
          </w:tcPr>
          <w:p w14:paraId="741CD02F" w14:textId="77777777" w:rsidR="00BE1133" w:rsidRPr="000347AB" w:rsidRDefault="00BE1133" w:rsidP="00A62FA5">
            <w:pPr>
              <w:pStyle w:val="Comum"/>
              <w:jc w:val="right"/>
              <w:rPr>
                <w:rFonts w:ascii="Times New Roman" w:eastAsia="PMingLiU" w:hAnsi="Times New Roman"/>
                <w:sz w:val="72"/>
                <w:szCs w:val="72"/>
              </w:rPr>
            </w:pPr>
          </w:p>
        </w:tc>
      </w:tr>
    </w:tbl>
    <w:p w14:paraId="0AC66967" w14:textId="77777777" w:rsidR="0029691C" w:rsidRPr="000347AB" w:rsidRDefault="0029691C" w:rsidP="0029691C">
      <w:pPr>
        <w:pStyle w:val="Comum"/>
        <w:rPr>
          <w:rFonts w:ascii="Times New Roman" w:hAnsi="Times New Roman"/>
          <w:sz w:val="72"/>
          <w:szCs w:val="72"/>
        </w:rPr>
      </w:pPr>
    </w:p>
    <w:p w14:paraId="78C65467" w14:textId="77777777" w:rsidR="0029691C" w:rsidRPr="000347AB" w:rsidRDefault="0029691C" w:rsidP="0029691C">
      <w:pPr>
        <w:pStyle w:val="Comum"/>
        <w:jc w:val="center"/>
        <w:rPr>
          <w:rFonts w:ascii="Times New Roman" w:hAnsi="Times New Roman"/>
          <w:sz w:val="28"/>
          <w:szCs w:val="28"/>
        </w:rPr>
      </w:pPr>
    </w:p>
    <w:p w14:paraId="6BA0F843" w14:textId="77777777" w:rsidR="0029691C" w:rsidRPr="000347AB" w:rsidRDefault="0029691C" w:rsidP="0029691C">
      <w:pPr>
        <w:pStyle w:val="Comum"/>
        <w:rPr>
          <w:rFonts w:ascii="Times New Roman" w:hAnsi="Times New Roman"/>
          <w:sz w:val="72"/>
          <w:szCs w:val="72"/>
        </w:rPr>
      </w:pPr>
    </w:p>
    <w:p w14:paraId="1961247E" w14:textId="55384B21" w:rsidR="0029691C" w:rsidRPr="000347AB" w:rsidRDefault="008F1EA6" w:rsidP="0029691C">
      <w:pPr>
        <w:pStyle w:val="Comum"/>
        <w:jc w:val="center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  <w:t>CHECK-SI</w:t>
      </w:r>
    </w:p>
    <w:p w14:paraId="3EC1BCE1" w14:textId="77777777" w:rsidR="0029691C" w:rsidRPr="000347AB" w:rsidRDefault="0029691C" w:rsidP="0029691C">
      <w:pPr>
        <w:pStyle w:val="Comum"/>
        <w:jc w:val="center"/>
        <w:rPr>
          <w:rFonts w:ascii="Times New Roman" w:hAnsi="Times New Roman"/>
          <w:sz w:val="72"/>
          <w:szCs w:val="72"/>
        </w:rPr>
      </w:pPr>
    </w:p>
    <w:p w14:paraId="2977EC0A" w14:textId="77777777" w:rsidR="0029691C" w:rsidRPr="000347AB" w:rsidRDefault="0029691C" w:rsidP="0029691C">
      <w:pPr>
        <w:pStyle w:val="Comum"/>
        <w:pBdr>
          <w:bottom w:val="single" w:sz="6" w:space="1" w:color="auto"/>
        </w:pBdr>
        <w:jc w:val="center"/>
        <w:rPr>
          <w:rFonts w:ascii="Times New Roman" w:hAnsi="Times New Roman"/>
          <w:sz w:val="72"/>
          <w:szCs w:val="72"/>
        </w:rPr>
      </w:pPr>
    </w:p>
    <w:p w14:paraId="78A70F79" w14:textId="77777777" w:rsidR="0029691C" w:rsidRPr="000347AB" w:rsidRDefault="0029691C" w:rsidP="0029691C">
      <w:pPr>
        <w:pStyle w:val="Comum"/>
        <w:jc w:val="center"/>
        <w:rPr>
          <w:rFonts w:ascii="Times New Roman" w:hAnsi="Times New Roman"/>
          <w:sz w:val="72"/>
          <w:szCs w:val="72"/>
        </w:rPr>
      </w:pPr>
    </w:p>
    <w:p w14:paraId="3C099EFA" w14:textId="77777777" w:rsidR="0029691C" w:rsidRPr="000347AB" w:rsidRDefault="008D0D2C" w:rsidP="0029691C">
      <w:pPr>
        <w:pStyle w:val="Comum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Plano</w:t>
      </w:r>
      <w:r w:rsidR="00DD56D0" w:rsidRPr="000347AB">
        <w:rPr>
          <w:rFonts w:ascii="Times New Roman" w:hAnsi="Times New Roman"/>
          <w:sz w:val="40"/>
          <w:szCs w:val="40"/>
        </w:rPr>
        <w:t xml:space="preserve"> de</w:t>
      </w:r>
      <w:r w:rsidR="0029691C" w:rsidRPr="000347AB">
        <w:rPr>
          <w:rFonts w:ascii="Times New Roman" w:hAnsi="Times New Roman"/>
          <w:sz w:val="40"/>
          <w:szCs w:val="40"/>
        </w:rPr>
        <w:t xml:space="preserve"> </w:t>
      </w:r>
      <w:r w:rsidR="0064707A" w:rsidRPr="000347AB">
        <w:rPr>
          <w:rFonts w:ascii="Times New Roman" w:hAnsi="Times New Roman"/>
          <w:sz w:val="40"/>
          <w:szCs w:val="40"/>
        </w:rPr>
        <w:t>Testes</w:t>
      </w:r>
    </w:p>
    <w:p w14:paraId="5824A6C6" w14:textId="77777777" w:rsidR="0029691C" w:rsidRPr="000347AB" w:rsidRDefault="0029691C" w:rsidP="0029691C">
      <w:pPr>
        <w:pStyle w:val="Comum"/>
        <w:pBdr>
          <w:bottom w:val="single" w:sz="6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00347AB">
        <w:rPr>
          <w:rFonts w:ascii="Times New Roman" w:hAnsi="Times New Roman"/>
          <w:sz w:val="28"/>
          <w:szCs w:val="28"/>
        </w:rPr>
        <w:t>Versão:</w:t>
      </w:r>
      <w:r w:rsidR="00742266" w:rsidRPr="000347AB">
        <w:rPr>
          <w:rFonts w:ascii="Times New Roman" w:hAnsi="Times New Roman"/>
          <w:sz w:val="28"/>
          <w:szCs w:val="28"/>
        </w:rPr>
        <w:t xml:space="preserve"> </w:t>
      </w:r>
      <w:r w:rsidR="0072670E">
        <w:rPr>
          <w:rFonts w:ascii="Times New Roman" w:hAnsi="Times New Roman"/>
          <w:sz w:val="28"/>
          <w:szCs w:val="28"/>
        </w:rPr>
        <w:t>1</w:t>
      </w:r>
      <w:r w:rsidR="00742266" w:rsidRPr="000347AB">
        <w:rPr>
          <w:rFonts w:ascii="Times New Roman" w:hAnsi="Times New Roman"/>
          <w:sz w:val="28"/>
          <w:szCs w:val="28"/>
        </w:rPr>
        <w:t xml:space="preserve">.0 </w:t>
      </w:r>
    </w:p>
    <w:p w14:paraId="111EDE7D" w14:textId="77777777" w:rsidR="0029691C" w:rsidRPr="000347AB" w:rsidRDefault="0029691C" w:rsidP="0029691C">
      <w:pPr>
        <w:pStyle w:val="Comum"/>
        <w:pBdr>
          <w:bottom w:val="single" w:sz="6" w:space="1" w:color="auto"/>
        </w:pBdr>
        <w:jc w:val="center"/>
        <w:rPr>
          <w:rFonts w:ascii="Times New Roman" w:hAnsi="Times New Roman"/>
          <w:sz w:val="72"/>
          <w:szCs w:val="72"/>
        </w:rPr>
      </w:pPr>
    </w:p>
    <w:p w14:paraId="684A0BBE" w14:textId="77777777" w:rsidR="0029691C" w:rsidRPr="000347AB" w:rsidRDefault="0029691C" w:rsidP="0029691C">
      <w:pPr>
        <w:pStyle w:val="Comum"/>
        <w:jc w:val="center"/>
        <w:rPr>
          <w:rFonts w:ascii="Times New Roman" w:hAnsi="Times New Roman"/>
          <w:sz w:val="72"/>
          <w:szCs w:val="72"/>
        </w:rPr>
      </w:pPr>
    </w:p>
    <w:p w14:paraId="7BB169E9" w14:textId="77777777" w:rsidR="0029691C" w:rsidRPr="000347AB" w:rsidRDefault="0029691C" w:rsidP="0029691C">
      <w:pPr>
        <w:pStyle w:val="Comum"/>
        <w:jc w:val="center"/>
        <w:rPr>
          <w:rFonts w:ascii="Times New Roman" w:hAnsi="Times New Roman"/>
          <w:sz w:val="28"/>
          <w:szCs w:val="28"/>
        </w:rPr>
      </w:pPr>
    </w:p>
    <w:p w14:paraId="60391371" w14:textId="77777777" w:rsidR="0029691C" w:rsidRPr="000347AB" w:rsidRDefault="0029691C" w:rsidP="0029691C">
      <w:pPr>
        <w:pStyle w:val="Comum"/>
        <w:jc w:val="center"/>
        <w:rPr>
          <w:rFonts w:ascii="Times New Roman" w:hAnsi="Times New Roman"/>
          <w:sz w:val="28"/>
          <w:szCs w:val="28"/>
        </w:rPr>
      </w:pPr>
    </w:p>
    <w:p w14:paraId="08ABC360" w14:textId="77777777" w:rsidR="0029691C" w:rsidRPr="000347AB" w:rsidRDefault="0029691C" w:rsidP="0029691C">
      <w:pPr>
        <w:pStyle w:val="Comum"/>
        <w:jc w:val="center"/>
        <w:rPr>
          <w:rFonts w:ascii="Times New Roman" w:hAnsi="Times New Roman"/>
          <w:sz w:val="28"/>
          <w:szCs w:val="28"/>
        </w:rPr>
      </w:pPr>
    </w:p>
    <w:p w14:paraId="4072EDE0" w14:textId="77777777" w:rsidR="0029691C" w:rsidRPr="000347AB" w:rsidRDefault="0029691C" w:rsidP="0029691C">
      <w:pPr>
        <w:pStyle w:val="Comum"/>
        <w:jc w:val="center"/>
        <w:rPr>
          <w:rFonts w:ascii="Times New Roman" w:hAnsi="Times New Roman"/>
          <w:sz w:val="28"/>
          <w:szCs w:val="28"/>
        </w:rPr>
      </w:pPr>
    </w:p>
    <w:p w14:paraId="141C8677" w14:textId="77777777" w:rsidR="0029691C" w:rsidRPr="000347AB" w:rsidRDefault="0029691C" w:rsidP="0029691C">
      <w:pPr>
        <w:pStyle w:val="Comum"/>
        <w:jc w:val="center"/>
        <w:rPr>
          <w:rFonts w:ascii="Times New Roman" w:hAnsi="Times New Roman"/>
          <w:sz w:val="28"/>
          <w:szCs w:val="28"/>
        </w:rPr>
      </w:pPr>
    </w:p>
    <w:p w14:paraId="255F3FC6" w14:textId="77777777" w:rsidR="0029691C" w:rsidRDefault="004954B8" w:rsidP="0029691C">
      <w:pPr>
        <w:pStyle w:val="Comum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Integrantes da Equipe</w:t>
      </w:r>
    </w:p>
    <w:p w14:paraId="521E5FC7" w14:textId="5BF29987" w:rsidR="004954B8" w:rsidRDefault="008F1EA6" w:rsidP="0029691C">
      <w:pPr>
        <w:pStyle w:val="Comum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Danillo</w:t>
      </w:r>
    </w:p>
    <w:p w14:paraId="515DF552" w14:textId="77777777" w:rsidR="008F1EA6" w:rsidRDefault="008F1EA6" w:rsidP="0029691C">
      <w:pPr>
        <w:pStyle w:val="Comum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Enzo</w:t>
      </w:r>
    </w:p>
    <w:p w14:paraId="3D389731" w14:textId="48EA4669" w:rsidR="0029691C" w:rsidRPr="000347AB" w:rsidRDefault="008F1EA6" w:rsidP="0029691C">
      <w:pPr>
        <w:pStyle w:val="Comum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Patrick Magalhães Robaina</w:t>
      </w:r>
    </w:p>
    <w:p w14:paraId="3F0D061F" w14:textId="77777777" w:rsidR="0029691C" w:rsidRPr="000347AB" w:rsidRDefault="0029691C" w:rsidP="0029691C">
      <w:pPr>
        <w:pStyle w:val="Comum"/>
        <w:ind w:left="355" w:right="246"/>
        <w:jc w:val="center"/>
        <w:rPr>
          <w:rFonts w:ascii="Times New Roman" w:hAnsi="Times New Roman"/>
        </w:rPr>
      </w:pPr>
    </w:p>
    <w:p w14:paraId="71B0AC80" w14:textId="77777777" w:rsidR="0029691C" w:rsidRPr="000347AB" w:rsidRDefault="0029691C" w:rsidP="0029691C">
      <w:pPr>
        <w:pStyle w:val="Comum"/>
        <w:ind w:left="355" w:right="246"/>
        <w:jc w:val="center"/>
        <w:rPr>
          <w:rFonts w:ascii="Times New Roman" w:hAnsi="Times New Roman"/>
        </w:rPr>
      </w:pPr>
    </w:p>
    <w:p w14:paraId="21D69127" w14:textId="77777777" w:rsidR="003A4E6F" w:rsidRPr="000347AB" w:rsidRDefault="003A4E6F" w:rsidP="0029691C">
      <w:pPr>
        <w:pStyle w:val="Comum"/>
        <w:spacing w:line="240" w:lineRule="auto"/>
        <w:ind w:left="355" w:right="246"/>
        <w:jc w:val="left"/>
        <w:rPr>
          <w:rFonts w:ascii="Times New Roman" w:hAnsi="Times New Roman"/>
          <w:color w:val="808080"/>
          <w:sz w:val="12"/>
          <w:szCs w:val="12"/>
        </w:rPr>
      </w:pPr>
    </w:p>
    <w:p w14:paraId="3F8B5950" w14:textId="77777777" w:rsidR="001834B2" w:rsidRPr="000347AB" w:rsidRDefault="00AC607B" w:rsidP="006717F0">
      <w:pPr>
        <w:pStyle w:val="Estilo5"/>
        <w:rPr>
          <w:rFonts w:ascii="Times New Roman" w:hAnsi="Times New Roman"/>
        </w:rPr>
      </w:pPr>
      <w:bookmarkStart w:id="0" w:name="_Toc165190160"/>
      <w:bookmarkStart w:id="1" w:name="_Toc165190404"/>
      <w:bookmarkStart w:id="2" w:name="_Toc165190568"/>
      <w:bookmarkStart w:id="3" w:name="_Toc165199193"/>
      <w:bookmarkStart w:id="4" w:name="_Toc165258106"/>
      <w:r w:rsidRPr="000347AB">
        <w:rPr>
          <w:rFonts w:ascii="Times New Roman" w:hAnsi="Times New Roman"/>
        </w:rPr>
        <w:br w:type="page"/>
      </w:r>
      <w:r w:rsidR="001834B2" w:rsidRPr="000347AB">
        <w:rPr>
          <w:rFonts w:ascii="Times New Roman" w:hAnsi="Times New Roman"/>
        </w:rPr>
        <w:lastRenderedPageBreak/>
        <w:t>Descrição do Documento</w:t>
      </w:r>
      <w:bookmarkEnd w:id="0"/>
      <w:bookmarkEnd w:id="1"/>
      <w:bookmarkEnd w:id="2"/>
      <w:bookmarkEnd w:id="3"/>
      <w:bookmarkEnd w:id="4"/>
    </w:p>
    <w:p w14:paraId="5FEE2B3A" w14:textId="77777777" w:rsidR="001834B2" w:rsidRPr="000347AB" w:rsidRDefault="001834B2" w:rsidP="001834B2">
      <w:pPr>
        <w:pStyle w:val="Corpodetexto"/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8"/>
        <w:gridCol w:w="7849"/>
      </w:tblGrid>
      <w:tr w:rsidR="005756EE" w:rsidRPr="000347AB" w14:paraId="2DD6BD4A" w14:textId="77777777" w:rsidTr="00467FD9">
        <w:trPr>
          <w:trHeight w:val="586"/>
        </w:trPr>
        <w:tc>
          <w:tcPr>
            <w:tcW w:w="919" w:type="pct"/>
            <w:shd w:val="pct5" w:color="auto" w:fill="FFFFFF" w:themeFill="background1"/>
          </w:tcPr>
          <w:p w14:paraId="4EFD2FC1" w14:textId="77777777" w:rsidR="001834B2" w:rsidRPr="000347AB" w:rsidRDefault="005756EE" w:rsidP="00734DAC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b/>
                <w:sz w:val="16"/>
                <w:szCs w:val="20"/>
              </w:rPr>
            </w:pPr>
            <w:r w:rsidRPr="000347AB">
              <w:rPr>
                <w:rFonts w:ascii="Times New Roman" w:hAnsi="Times New Roman"/>
                <w:b/>
                <w:sz w:val="16"/>
                <w:szCs w:val="20"/>
              </w:rPr>
              <w:t>OBJETIVO</w:t>
            </w:r>
          </w:p>
        </w:tc>
        <w:tc>
          <w:tcPr>
            <w:tcW w:w="4081" w:type="pct"/>
          </w:tcPr>
          <w:p w14:paraId="621DD73A" w14:textId="07CEA846" w:rsidR="001834B2" w:rsidRPr="00D849FD" w:rsidRDefault="008F1EA6" w:rsidP="00E20643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i/>
                <w:sz w:val="16"/>
                <w:szCs w:val="20"/>
                <w:highlight w:val="yellow"/>
              </w:rPr>
            </w:pPr>
            <w:r>
              <w:rPr>
                <w:rFonts w:ascii="Times New Roman" w:hAnsi="Times New Roman"/>
                <w:i/>
                <w:color w:val="0070C0"/>
                <w:sz w:val="16"/>
              </w:rPr>
              <w:t xml:space="preserve">O documento tem a finalidade de documentar os Planos de Teste do Projeto Web </w:t>
            </w:r>
            <w:proofErr w:type="spellStart"/>
            <w:r>
              <w:rPr>
                <w:rFonts w:ascii="Times New Roman" w:hAnsi="Times New Roman"/>
                <w:i/>
                <w:color w:val="0070C0"/>
                <w:sz w:val="16"/>
              </w:rPr>
              <w:t>Check</w:t>
            </w:r>
            <w:proofErr w:type="spellEnd"/>
            <w:r>
              <w:rPr>
                <w:rFonts w:ascii="Times New Roman" w:hAnsi="Times New Roman"/>
                <w:i/>
                <w:color w:val="0070C0"/>
                <w:sz w:val="16"/>
              </w:rPr>
              <w:t>-SI</w:t>
            </w:r>
          </w:p>
        </w:tc>
      </w:tr>
      <w:tr w:rsidR="005756EE" w:rsidRPr="000347AB" w14:paraId="06F8FC0D" w14:textId="77777777" w:rsidTr="00467FD9">
        <w:trPr>
          <w:trHeight w:val="165"/>
        </w:trPr>
        <w:tc>
          <w:tcPr>
            <w:tcW w:w="919" w:type="pct"/>
            <w:shd w:val="pct5" w:color="auto" w:fill="FFFFFF" w:themeFill="background1"/>
          </w:tcPr>
          <w:p w14:paraId="222884F8" w14:textId="77777777" w:rsidR="001834B2" w:rsidRDefault="00BE1133" w:rsidP="00734DAC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b/>
                <w:sz w:val="16"/>
                <w:szCs w:val="20"/>
              </w:rPr>
            </w:pPr>
            <w:r w:rsidRPr="000347AB">
              <w:rPr>
                <w:rFonts w:ascii="Times New Roman" w:hAnsi="Times New Roman"/>
                <w:b/>
                <w:sz w:val="16"/>
                <w:szCs w:val="20"/>
              </w:rPr>
              <w:t>LOCALIZAÇÃO</w:t>
            </w:r>
          </w:p>
          <w:p w14:paraId="0781E3B5" w14:textId="77777777" w:rsidR="00D849FD" w:rsidRPr="000347AB" w:rsidRDefault="00D849FD" w:rsidP="00734DAC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b/>
                <w:sz w:val="16"/>
                <w:szCs w:val="20"/>
              </w:rPr>
            </w:pPr>
          </w:p>
        </w:tc>
        <w:tc>
          <w:tcPr>
            <w:tcW w:w="4081" w:type="pct"/>
          </w:tcPr>
          <w:p w14:paraId="1D09406B" w14:textId="33F0BD0A" w:rsidR="001834B2" w:rsidRPr="00D849FD" w:rsidRDefault="003A4E6F" w:rsidP="005756EE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i/>
                <w:sz w:val="16"/>
                <w:szCs w:val="20"/>
                <w:highlight w:val="yellow"/>
              </w:rPr>
            </w:pPr>
            <w:r w:rsidRPr="00D849FD">
              <w:rPr>
                <w:rFonts w:ascii="Times New Roman" w:hAnsi="Times New Roman"/>
                <w:sz w:val="16"/>
                <w:szCs w:val="20"/>
              </w:rPr>
              <w:t xml:space="preserve"> </w:t>
            </w:r>
            <w:r w:rsidR="008F1EA6">
              <w:rPr>
                <w:rFonts w:ascii="Times New Roman" w:hAnsi="Times New Roman"/>
                <w:i/>
                <w:color w:val="0070C0"/>
                <w:sz w:val="16"/>
                <w:szCs w:val="20"/>
              </w:rPr>
              <w:t xml:space="preserve">No </w:t>
            </w:r>
            <w:proofErr w:type="spellStart"/>
            <w:r w:rsidR="008F1EA6">
              <w:rPr>
                <w:rFonts w:ascii="Times New Roman" w:hAnsi="Times New Roman"/>
                <w:i/>
                <w:color w:val="0070C0"/>
                <w:sz w:val="16"/>
                <w:szCs w:val="20"/>
              </w:rPr>
              <w:t>github</w:t>
            </w:r>
            <w:proofErr w:type="spellEnd"/>
            <w:r w:rsidR="008F1EA6">
              <w:rPr>
                <w:rFonts w:ascii="Times New Roman" w:hAnsi="Times New Roman"/>
                <w:i/>
                <w:color w:val="0070C0"/>
                <w:sz w:val="16"/>
                <w:szCs w:val="20"/>
              </w:rPr>
              <w:t xml:space="preserve"> e na nuvem de alguma conta partilhada da equipe</w:t>
            </w:r>
          </w:p>
        </w:tc>
      </w:tr>
    </w:tbl>
    <w:p w14:paraId="18EA3486" w14:textId="77777777" w:rsidR="001834B2" w:rsidRPr="000347AB" w:rsidRDefault="001834B2" w:rsidP="001834B2">
      <w:pPr>
        <w:rPr>
          <w:rFonts w:ascii="Times New Roman" w:hAnsi="Times New Roman"/>
        </w:rPr>
      </w:pPr>
    </w:p>
    <w:p w14:paraId="6BEDBC30" w14:textId="77777777" w:rsidR="001834B2" w:rsidRPr="000347AB" w:rsidRDefault="001834B2" w:rsidP="006717F0">
      <w:pPr>
        <w:pStyle w:val="Estilo5"/>
        <w:rPr>
          <w:rFonts w:ascii="Times New Roman" w:hAnsi="Times New Roman"/>
        </w:rPr>
      </w:pPr>
      <w:bookmarkStart w:id="5" w:name="_Toc165190161"/>
      <w:bookmarkStart w:id="6" w:name="_Toc165190405"/>
      <w:bookmarkStart w:id="7" w:name="_Toc165190569"/>
      <w:bookmarkStart w:id="8" w:name="_Toc165199194"/>
      <w:bookmarkStart w:id="9" w:name="_Toc165258107"/>
      <w:r w:rsidRPr="000347AB">
        <w:rPr>
          <w:rFonts w:ascii="Times New Roman" w:hAnsi="Times New Roman"/>
        </w:rPr>
        <w:t>Histórico de Versões do Documento</w:t>
      </w:r>
      <w:bookmarkEnd w:id="5"/>
      <w:bookmarkEnd w:id="6"/>
      <w:bookmarkEnd w:id="7"/>
      <w:bookmarkEnd w:id="8"/>
      <w:bookmarkEnd w:id="9"/>
    </w:p>
    <w:p w14:paraId="1A597088" w14:textId="77777777" w:rsidR="001834B2" w:rsidRPr="000347AB" w:rsidRDefault="001834B2" w:rsidP="001834B2">
      <w:pPr>
        <w:pStyle w:val="Corpodetexto"/>
        <w:rPr>
          <w:rFonts w:ascii="Times New Roman" w:hAnsi="Times New Roman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67"/>
        <w:gridCol w:w="4975"/>
        <w:gridCol w:w="1349"/>
        <w:gridCol w:w="2320"/>
      </w:tblGrid>
      <w:tr w:rsidR="00DC4233" w:rsidRPr="000347AB" w14:paraId="6296CCFC" w14:textId="77777777" w:rsidTr="00467FD9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43EC4E1" w14:textId="77777777" w:rsidR="001834B2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jc w:val="center"/>
              <w:rPr>
                <w:rFonts w:ascii="Times New Roman" w:hAnsi="Times New Roman"/>
                <w:b/>
                <w:bCs/>
                <w:sz w:val="16"/>
                <w:szCs w:val="20"/>
              </w:rPr>
            </w:pPr>
            <w:r w:rsidRPr="000347AB">
              <w:rPr>
                <w:rFonts w:ascii="Times New Roman" w:hAnsi="Times New Roman"/>
                <w:b/>
                <w:bCs/>
                <w:sz w:val="16"/>
                <w:szCs w:val="20"/>
              </w:rPr>
              <w:t>VERSÃO</w:t>
            </w:r>
          </w:p>
        </w:tc>
        <w:tc>
          <w:tcPr>
            <w:tcW w:w="2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713E3C6" w14:textId="77777777" w:rsidR="001834B2" w:rsidRPr="000347AB" w:rsidRDefault="0072670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jc w:val="center"/>
              <w:rPr>
                <w:rFonts w:ascii="Times New Roman" w:hAnsi="Times New Roman"/>
                <w:b/>
                <w:bCs/>
                <w:sz w:val="16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20"/>
              </w:rPr>
              <w:t>DESCRIÇÃO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115FC78" w14:textId="77777777" w:rsidR="001834B2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jc w:val="center"/>
              <w:rPr>
                <w:rFonts w:ascii="Times New Roman" w:hAnsi="Times New Roman"/>
                <w:b/>
                <w:bCs/>
                <w:sz w:val="16"/>
                <w:szCs w:val="20"/>
              </w:rPr>
            </w:pPr>
            <w:r w:rsidRPr="000347AB">
              <w:rPr>
                <w:rFonts w:ascii="Times New Roman" w:hAnsi="Times New Roman"/>
                <w:b/>
                <w:bCs/>
                <w:sz w:val="16"/>
                <w:szCs w:val="20"/>
              </w:rPr>
              <w:t>DATA</w:t>
            </w:r>
          </w:p>
        </w:tc>
        <w:tc>
          <w:tcPr>
            <w:tcW w:w="1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38363C2" w14:textId="77777777" w:rsidR="0047139A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jc w:val="center"/>
              <w:rPr>
                <w:rFonts w:ascii="Times New Roman" w:hAnsi="Times New Roman"/>
                <w:b/>
                <w:bCs/>
                <w:sz w:val="16"/>
                <w:szCs w:val="20"/>
              </w:rPr>
            </w:pPr>
            <w:r w:rsidRPr="000347AB">
              <w:rPr>
                <w:rFonts w:ascii="Times New Roman" w:hAnsi="Times New Roman"/>
                <w:b/>
                <w:bCs/>
                <w:sz w:val="16"/>
                <w:szCs w:val="20"/>
              </w:rPr>
              <w:t>RESPONSÁVEL</w:t>
            </w:r>
          </w:p>
        </w:tc>
      </w:tr>
      <w:tr w:rsidR="00DC4233" w:rsidRPr="000347AB" w14:paraId="3D05C0B1" w14:textId="77777777" w:rsidTr="0070425D">
        <w:tc>
          <w:tcPr>
            <w:tcW w:w="503" w:type="pct"/>
            <w:tcBorders>
              <w:top w:val="single" w:sz="6" w:space="0" w:color="auto"/>
            </w:tcBorders>
            <w:shd w:val="clear" w:color="auto" w:fill="auto"/>
          </w:tcPr>
          <w:p w14:paraId="4E42D2A3" w14:textId="20247880" w:rsidR="001834B2" w:rsidRPr="000347AB" w:rsidRDefault="008F1EA6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>01</w:t>
            </w:r>
          </w:p>
        </w:tc>
        <w:tc>
          <w:tcPr>
            <w:tcW w:w="2588" w:type="pct"/>
            <w:tcBorders>
              <w:top w:val="single" w:sz="6" w:space="0" w:color="auto"/>
            </w:tcBorders>
            <w:shd w:val="clear" w:color="auto" w:fill="auto"/>
          </w:tcPr>
          <w:p w14:paraId="7497910D" w14:textId="5064DD15" w:rsidR="001834B2" w:rsidRPr="000347AB" w:rsidRDefault="008F1EA6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>Versão Inicial</w:t>
            </w:r>
          </w:p>
        </w:tc>
        <w:tc>
          <w:tcPr>
            <w:tcW w:w="702" w:type="pct"/>
            <w:tcBorders>
              <w:top w:val="single" w:sz="6" w:space="0" w:color="auto"/>
            </w:tcBorders>
            <w:shd w:val="clear" w:color="auto" w:fill="auto"/>
          </w:tcPr>
          <w:p w14:paraId="75A497C1" w14:textId="358CCC67" w:rsidR="001834B2" w:rsidRPr="000347AB" w:rsidRDefault="008F1EA6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>28</w:t>
            </w:r>
            <w:r w:rsidR="005756EE" w:rsidRPr="000347AB">
              <w:rPr>
                <w:rFonts w:ascii="Times New Roman" w:hAnsi="Times New Roman"/>
                <w:sz w:val="16"/>
                <w:szCs w:val="20"/>
              </w:rPr>
              <w:t>/</w:t>
            </w:r>
            <w:r>
              <w:rPr>
                <w:rFonts w:ascii="Times New Roman" w:hAnsi="Times New Roman"/>
                <w:sz w:val="16"/>
                <w:szCs w:val="20"/>
              </w:rPr>
              <w:t>06</w:t>
            </w:r>
            <w:r w:rsidR="005756EE" w:rsidRPr="000347AB">
              <w:rPr>
                <w:rFonts w:ascii="Times New Roman" w:hAnsi="Times New Roman"/>
                <w:sz w:val="16"/>
                <w:szCs w:val="20"/>
              </w:rPr>
              <w:t>/</w:t>
            </w:r>
            <w:r>
              <w:rPr>
                <w:rFonts w:ascii="Times New Roman" w:hAnsi="Times New Roman"/>
                <w:sz w:val="16"/>
                <w:szCs w:val="20"/>
              </w:rPr>
              <w:t>2021</w:t>
            </w:r>
          </w:p>
        </w:tc>
        <w:tc>
          <w:tcPr>
            <w:tcW w:w="1207" w:type="pct"/>
            <w:tcBorders>
              <w:top w:val="single" w:sz="6" w:space="0" w:color="auto"/>
            </w:tcBorders>
            <w:shd w:val="clear" w:color="auto" w:fill="auto"/>
          </w:tcPr>
          <w:p w14:paraId="465EC704" w14:textId="0B49E5AB" w:rsidR="001834B2" w:rsidRPr="000347AB" w:rsidRDefault="008F1EA6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>Patrick Magalhães Robaina</w:t>
            </w:r>
          </w:p>
        </w:tc>
      </w:tr>
      <w:tr w:rsidR="00DC4233" w:rsidRPr="000347AB" w14:paraId="022E9173" w14:textId="77777777" w:rsidTr="00193CD0">
        <w:tc>
          <w:tcPr>
            <w:tcW w:w="503" w:type="pct"/>
            <w:shd w:val="clear" w:color="auto" w:fill="auto"/>
          </w:tcPr>
          <w:p w14:paraId="20BE10C8" w14:textId="77777777" w:rsidR="001834B2" w:rsidRPr="000347AB" w:rsidRDefault="001834B2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14:paraId="36969143" w14:textId="77777777" w:rsidR="001834B2" w:rsidRPr="000347AB" w:rsidRDefault="001834B2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14:paraId="494F918E" w14:textId="77777777" w:rsidR="001834B2" w:rsidRPr="000347AB" w:rsidRDefault="001834B2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14:paraId="0C8FC2BD" w14:textId="77777777" w:rsidR="001834B2" w:rsidRPr="000347AB" w:rsidRDefault="001834B2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</w:tr>
      <w:tr w:rsidR="00DC4233" w:rsidRPr="000347AB" w14:paraId="1603A54E" w14:textId="77777777" w:rsidTr="00193CD0">
        <w:tc>
          <w:tcPr>
            <w:tcW w:w="503" w:type="pct"/>
            <w:shd w:val="clear" w:color="auto" w:fill="auto"/>
          </w:tcPr>
          <w:p w14:paraId="4F8E9283" w14:textId="77777777" w:rsidR="001834B2" w:rsidRPr="000347AB" w:rsidRDefault="001834B2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14:paraId="2B978C1A" w14:textId="77777777" w:rsidR="001834B2" w:rsidRPr="000347AB" w:rsidRDefault="001834B2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14:paraId="6FE68A20" w14:textId="77777777" w:rsidR="001834B2" w:rsidRPr="000347AB" w:rsidRDefault="001834B2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14:paraId="7A4DCECE" w14:textId="77777777" w:rsidR="001834B2" w:rsidRPr="000347AB" w:rsidRDefault="001834B2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</w:tr>
      <w:tr w:rsidR="005756EE" w:rsidRPr="000347AB" w14:paraId="3147DC48" w14:textId="77777777" w:rsidTr="00193CD0">
        <w:tc>
          <w:tcPr>
            <w:tcW w:w="503" w:type="pct"/>
            <w:shd w:val="clear" w:color="auto" w:fill="auto"/>
          </w:tcPr>
          <w:p w14:paraId="24E96D8A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14:paraId="2A1C168F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14:paraId="129A341C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14:paraId="40CDC693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</w:tr>
      <w:tr w:rsidR="005756EE" w:rsidRPr="000347AB" w14:paraId="08ADD321" w14:textId="77777777" w:rsidTr="00193CD0">
        <w:tc>
          <w:tcPr>
            <w:tcW w:w="503" w:type="pct"/>
            <w:shd w:val="clear" w:color="auto" w:fill="auto"/>
          </w:tcPr>
          <w:p w14:paraId="2CDA78B2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14:paraId="54550387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14:paraId="5C753B17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14:paraId="1868D486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</w:tr>
      <w:tr w:rsidR="005756EE" w:rsidRPr="000347AB" w14:paraId="4085A456" w14:textId="77777777" w:rsidTr="00193CD0">
        <w:tc>
          <w:tcPr>
            <w:tcW w:w="503" w:type="pct"/>
            <w:shd w:val="clear" w:color="auto" w:fill="auto"/>
          </w:tcPr>
          <w:p w14:paraId="0F89402E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14:paraId="1F6FD81D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14:paraId="20C29B3E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14:paraId="64CA50AB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</w:tr>
      <w:tr w:rsidR="005756EE" w:rsidRPr="000347AB" w14:paraId="721D54D0" w14:textId="77777777" w:rsidTr="00193CD0">
        <w:tc>
          <w:tcPr>
            <w:tcW w:w="503" w:type="pct"/>
            <w:shd w:val="clear" w:color="auto" w:fill="auto"/>
          </w:tcPr>
          <w:p w14:paraId="61FE4684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14:paraId="72E41688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14:paraId="334164C8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14:paraId="6EC40C6B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</w:tr>
      <w:tr w:rsidR="005756EE" w:rsidRPr="000347AB" w14:paraId="509B8394" w14:textId="77777777" w:rsidTr="00193CD0">
        <w:tc>
          <w:tcPr>
            <w:tcW w:w="503" w:type="pct"/>
            <w:shd w:val="clear" w:color="auto" w:fill="auto"/>
          </w:tcPr>
          <w:p w14:paraId="6A4B97C9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14:paraId="710AED55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14:paraId="4B3FC49F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14:paraId="6866F395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</w:tr>
      <w:tr w:rsidR="005756EE" w:rsidRPr="000347AB" w14:paraId="45A26C5B" w14:textId="77777777" w:rsidTr="00193CD0">
        <w:tc>
          <w:tcPr>
            <w:tcW w:w="503" w:type="pct"/>
            <w:shd w:val="clear" w:color="auto" w:fill="auto"/>
          </w:tcPr>
          <w:p w14:paraId="7913A68B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14:paraId="01E92447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14:paraId="68215BFB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14:paraId="62D2A21F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</w:tr>
      <w:tr w:rsidR="005756EE" w:rsidRPr="000347AB" w14:paraId="69DF2D66" w14:textId="77777777" w:rsidTr="00193CD0">
        <w:tc>
          <w:tcPr>
            <w:tcW w:w="503" w:type="pct"/>
            <w:shd w:val="clear" w:color="auto" w:fill="auto"/>
          </w:tcPr>
          <w:p w14:paraId="0323CAE2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14:paraId="0F2B0231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14:paraId="7FFFCD38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14:paraId="1370CFC3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</w:tr>
      <w:tr w:rsidR="005756EE" w:rsidRPr="000347AB" w14:paraId="41129167" w14:textId="77777777" w:rsidTr="00193CD0">
        <w:tc>
          <w:tcPr>
            <w:tcW w:w="503" w:type="pct"/>
            <w:shd w:val="clear" w:color="auto" w:fill="auto"/>
          </w:tcPr>
          <w:p w14:paraId="31DD9FC9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14:paraId="1E47B3EB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14:paraId="3FCE064D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14:paraId="5DD4A032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</w:tr>
      <w:tr w:rsidR="005756EE" w:rsidRPr="000347AB" w14:paraId="5ED64A62" w14:textId="77777777" w:rsidTr="00193CD0">
        <w:tc>
          <w:tcPr>
            <w:tcW w:w="503" w:type="pct"/>
            <w:shd w:val="clear" w:color="auto" w:fill="auto"/>
          </w:tcPr>
          <w:p w14:paraId="00610433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14:paraId="24EABB99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14:paraId="5C2B905C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14:paraId="0E4DEEFE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</w:tr>
      <w:tr w:rsidR="005756EE" w:rsidRPr="000347AB" w14:paraId="454C30BA" w14:textId="77777777" w:rsidTr="00193CD0">
        <w:tc>
          <w:tcPr>
            <w:tcW w:w="503" w:type="pct"/>
            <w:shd w:val="clear" w:color="auto" w:fill="auto"/>
          </w:tcPr>
          <w:p w14:paraId="5DF06FB6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14:paraId="6BFA7859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14:paraId="02E7E95E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14:paraId="15F07885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</w:tr>
      <w:tr w:rsidR="005756EE" w:rsidRPr="000347AB" w14:paraId="0CEAF049" w14:textId="77777777" w:rsidTr="00193CD0">
        <w:tc>
          <w:tcPr>
            <w:tcW w:w="503" w:type="pct"/>
            <w:shd w:val="clear" w:color="auto" w:fill="auto"/>
          </w:tcPr>
          <w:p w14:paraId="16F63912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14:paraId="7EF837C9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14:paraId="13810878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14:paraId="582E8D2E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</w:tr>
      <w:tr w:rsidR="005756EE" w:rsidRPr="000347AB" w14:paraId="00C5549F" w14:textId="77777777" w:rsidTr="00193CD0">
        <w:tc>
          <w:tcPr>
            <w:tcW w:w="503" w:type="pct"/>
            <w:shd w:val="clear" w:color="auto" w:fill="auto"/>
          </w:tcPr>
          <w:p w14:paraId="2C10DA71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2588" w:type="pct"/>
            <w:shd w:val="clear" w:color="auto" w:fill="auto"/>
          </w:tcPr>
          <w:p w14:paraId="1D98E430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2" w:type="pct"/>
            <w:shd w:val="clear" w:color="auto" w:fill="auto"/>
          </w:tcPr>
          <w:p w14:paraId="0D76D5B0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207" w:type="pct"/>
            <w:shd w:val="clear" w:color="auto" w:fill="auto"/>
          </w:tcPr>
          <w:p w14:paraId="22F08905" w14:textId="77777777" w:rsidR="005756E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</w:p>
        </w:tc>
      </w:tr>
    </w:tbl>
    <w:p w14:paraId="2D4BF609" w14:textId="77777777" w:rsidR="001834B2" w:rsidRPr="000347AB" w:rsidRDefault="001834B2" w:rsidP="001834B2">
      <w:pPr>
        <w:rPr>
          <w:rFonts w:ascii="Times New Roman" w:hAnsi="Times New Roman"/>
        </w:rPr>
      </w:pPr>
    </w:p>
    <w:p w14:paraId="562A796E" w14:textId="77777777" w:rsidR="0051307E" w:rsidRPr="000347AB" w:rsidRDefault="0051307E" w:rsidP="006717F0">
      <w:pPr>
        <w:pStyle w:val="Estilo5"/>
        <w:rPr>
          <w:rFonts w:ascii="Times New Roman" w:hAnsi="Times New Roman"/>
        </w:rPr>
      </w:pPr>
      <w:bookmarkStart w:id="10" w:name="_Toc165190406"/>
      <w:bookmarkStart w:id="11" w:name="_Toc165190570"/>
      <w:bookmarkStart w:id="12" w:name="_Toc165199195"/>
      <w:bookmarkStart w:id="13" w:name="_Toc165258108"/>
      <w:r w:rsidRPr="000347AB">
        <w:rPr>
          <w:rFonts w:ascii="Times New Roman" w:hAnsi="Times New Roman"/>
        </w:rPr>
        <w:t>Aprovações Internas</w:t>
      </w:r>
      <w:bookmarkEnd w:id="10"/>
      <w:bookmarkEnd w:id="11"/>
      <w:bookmarkEnd w:id="12"/>
      <w:bookmarkEnd w:id="13"/>
    </w:p>
    <w:p w14:paraId="36816537" w14:textId="77777777" w:rsidR="0051307E" w:rsidRPr="000347AB" w:rsidRDefault="0051307E" w:rsidP="0051307E">
      <w:pPr>
        <w:pStyle w:val="Corpodetexto"/>
        <w:rPr>
          <w:rFonts w:ascii="Times New Roman" w:hAnsi="Times New Roman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458"/>
        <w:gridCol w:w="5442"/>
        <w:gridCol w:w="1711"/>
      </w:tblGrid>
      <w:tr w:rsidR="0051307E" w:rsidRPr="000347AB" w14:paraId="7BED4087" w14:textId="77777777" w:rsidTr="00467FD9">
        <w:tc>
          <w:tcPr>
            <w:tcW w:w="1279" w:type="pct"/>
            <w:shd w:val="pct5" w:color="auto" w:fill="FFFFFF"/>
          </w:tcPr>
          <w:p w14:paraId="1D14AE86" w14:textId="77777777" w:rsidR="0051307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jc w:val="center"/>
              <w:rPr>
                <w:rFonts w:ascii="Times New Roman" w:hAnsi="Times New Roman"/>
                <w:b/>
                <w:bCs/>
                <w:sz w:val="16"/>
                <w:szCs w:val="20"/>
              </w:rPr>
            </w:pPr>
            <w:r w:rsidRPr="000347AB">
              <w:rPr>
                <w:rFonts w:ascii="Times New Roman" w:hAnsi="Times New Roman"/>
                <w:b/>
                <w:bCs/>
                <w:sz w:val="16"/>
                <w:szCs w:val="20"/>
              </w:rPr>
              <w:t>PERFIL</w:t>
            </w:r>
          </w:p>
        </w:tc>
        <w:tc>
          <w:tcPr>
            <w:tcW w:w="2831" w:type="pct"/>
            <w:shd w:val="pct5" w:color="auto" w:fill="FFFFFF"/>
          </w:tcPr>
          <w:p w14:paraId="3D77FF5B" w14:textId="77777777" w:rsidR="0051307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jc w:val="center"/>
              <w:rPr>
                <w:rFonts w:ascii="Times New Roman" w:hAnsi="Times New Roman"/>
                <w:b/>
                <w:bCs/>
                <w:sz w:val="16"/>
                <w:szCs w:val="20"/>
              </w:rPr>
            </w:pPr>
            <w:r w:rsidRPr="000347AB">
              <w:rPr>
                <w:rFonts w:ascii="Times New Roman" w:hAnsi="Times New Roman"/>
                <w:b/>
                <w:bCs/>
                <w:sz w:val="16"/>
                <w:szCs w:val="20"/>
              </w:rPr>
              <w:t>NOME</w:t>
            </w:r>
          </w:p>
        </w:tc>
        <w:tc>
          <w:tcPr>
            <w:tcW w:w="891" w:type="pct"/>
            <w:shd w:val="pct5" w:color="auto" w:fill="FFFFFF"/>
          </w:tcPr>
          <w:p w14:paraId="3F8C1422" w14:textId="77777777" w:rsidR="0051307E" w:rsidRPr="000347AB" w:rsidRDefault="005756EE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jc w:val="center"/>
              <w:rPr>
                <w:rFonts w:ascii="Times New Roman" w:hAnsi="Times New Roman"/>
                <w:b/>
                <w:bCs/>
                <w:sz w:val="16"/>
                <w:szCs w:val="20"/>
              </w:rPr>
            </w:pPr>
            <w:r w:rsidRPr="000347AB">
              <w:rPr>
                <w:rFonts w:ascii="Times New Roman" w:hAnsi="Times New Roman"/>
                <w:b/>
                <w:bCs/>
                <w:sz w:val="16"/>
                <w:szCs w:val="20"/>
              </w:rPr>
              <w:t>DATA</w:t>
            </w:r>
          </w:p>
        </w:tc>
      </w:tr>
      <w:tr w:rsidR="0051307E" w:rsidRPr="000347AB" w14:paraId="471F5C9F" w14:textId="77777777" w:rsidTr="00193CD0">
        <w:tc>
          <w:tcPr>
            <w:tcW w:w="1279" w:type="pct"/>
            <w:shd w:val="clear" w:color="auto" w:fill="auto"/>
          </w:tcPr>
          <w:p w14:paraId="57D175A0" w14:textId="77777777" w:rsidR="0047139A" w:rsidRPr="000347AB" w:rsidRDefault="00E20643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  <w:r w:rsidRPr="000347AB">
              <w:rPr>
                <w:rFonts w:ascii="Times New Roman" w:hAnsi="Times New Roman"/>
                <w:sz w:val="16"/>
                <w:szCs w:val="20"/>
              </w:rPr>
              <w:t>Analista de Sistemas</w:t>
            </w:r>
          </w:p>
        </w:tc>
        <w:tc>
          <w:tcPr>
            <w:tcW w:w="2831" w:type="pct"/>
            <w:shd w:val="clear" w:color="auto" w:fill="auto"/>
          </w:tcPr>
          <w:p w14:paraId="199A5B43" w14:textId="18C915EE" w:rsidR="0051307E" w:rsidRPr="000347AB" w:rsidRDefault="00A24E23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>Patrick Magalhães Robaina</w:t>
            </w:r>
          </w:p>
        </w:tc>
        <w:tc>
          <w:tcPr>
            <w:tcW w:w="891" w:type="pct"/>
            <w:shd w:val="clear" w:color="auto" w:fill="auto"/>
          </w:tcPr>
          <w:p w14:paraId="51ABCE8A" w14:textId="213C8281" w:rsidR="0051307E" w:rsidRPr="000347AB" w:rsidRDefault="00A24E23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>28</w:t>
            </w:r>
            <w:r w:rsidR="005756EE" w:rsidRPr="000347AB">
              <w:rPr>
                <w:rFonts w:ascii="Times New Roman" w:hAnsi="Times New Roman"/>
                <w:sz w:val="16"/>
                <w:szCs w:val="20"/>
              </w:rPr>
              <w:t>/</w:t>
            </w:r>
            <w:r>
              <w:rPr>
                <w:rFonts w:ascii="Times New Roman" w:hAnsi="Times New Roman"/>
                <w:sz w:val="16"/>
                <w:szCs w:val="20"/>
              </w:rPr>
              <w:t>06</w:t>
            </w:r>
            <w:r w:rsidR="005756EE" w:rsidRPr="000347AB">
              <w:rPr>
                <w:rFonts w:ascii="Times New Roman" w:hAnsi="Times New Roman"/>
                <w:sz w:val="16"/>
                <w:szCs w:val="20"/>
              </w:rPr>
              <w:t>/</w:t>
            </w:r>
            <w:r>
              <w:rPr>
                <w:rFonts w:ascii="Times New Roman" w:hAnsi="Times New Roman"/>
                <w:sz w:val="16"/>
                <w:szCs w:val="20"/>
              </w:rPr>
              <w:t>2021</w:t>
            </w:r>
          </w:p>
        </w:tc>
      </w:tr>
      <w:tr w:rsidR="0051307E" w:rsidRPr="000347AB" w14:paraId="6C101157" w14:textId="77777777" w:rsidTr="00193CD0">
        <w:tc>
          <w:tcPr>
            <w:tcW w:w="1279" w:type="pct"/>
            <w:shd w:val="clear" w:color="auto" w:fill="auto"/>
          </w:tcPr>
          <w:p w14:paraId="19312D76" w14:textId="77777777" w:rsidR="0051307E" w:rsidRPr="000347AB" w:rsidRDefault="00894697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  <w:r w:rsidRPr="000347AB">
              <w:rPr>
                <w:rFonts w:ascii="Times New Roman" w:hAnsi="Times New Roman"/>
                <w:sz w:val="16"/>
                <w:szCs w:val="20"/>
              </w:rPr>
              <w:t>Analista de Qualidade</w:t>
            </w:r>
          </w:p>
        </w:tc>
        <w:tc>
          <w:tcPr>
            <w:tcW w:w="2831" w:type="pct"/>
            <w:shd w:val="clear" w:color="auto" w:fill="auto"/>
          </w:tcPr>
          <w:p w14:paraId="0EA9B859" w14:textId="62F15688" w:rsidR="0051307E" w:rsidRPr="000347AB" w:rsidRDefault="00A24E23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 xml:space="preserve">Enzo Marques </w:t>
            </w:r>
            <w:proofErr w:type="spellStart"/>
            <w:r>
              <w:rPr>
                <w:rFonts w:ascii="Times New Roman" w:hAnsi="Times New Roman"/>
                <w:sz w:val="16"/>
                <w:szCs w:val="20"/>
              </w:rPr>
              <w:t>Pyló</w:t>
            </w:r>
            <w:proofErr w:type="spellEnd"/>
          </w:p>
        </w:tc>
        <w:tc>
          <w:tcPr>
            <w:tcW w:w="891" w:type="pct"/>
            <w:shd w:val="clear" w:color="auto" w:fill="auto"/>
          </w:tcPr>
          <w:p w14:paraId="2011F5D1" w14:textId="0335FB68" w:rsidR="0051307E" w:rsidRPr="000347AB" w:rsidRDefault="00A24E23" w:rsidP="00193CD0">
            <w:pPr>
              <w:pStyle w:val="Cabealho"/>
              <w:tabs>
                <w:tab w:val="clear" w:pos="4320"/>
                <w:tab w:val="clear" w:pos="8640"/>
                <w:tab w:val="left" w:pos="360"/>
                <w:tab w:val="right" w:leader="dot" w:pos="9720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>28</w:t>
            </w:r>
            <w:r w:rsidR="005756EE" w:rsidRPr="000347AB">
              <w:rPr>
                <w:rFonts w:ascii="Times New Roman" w:hAnsi="Times New Roman"/>
                <w:sz w:val="16"/>
                <w:szCs w:val="20"/>
              </w:rPr>
              <w:t>/</w:t>
            </w:r>
            <w:r>
              <w:rPr>
                <w:rFonts w:ascii="Times New Roman" w:hAnsi="Times New Roman"/>
                <w:sz w:val="16"/>
                <w:szCs w:val="20"/>
              </w:rPr>
              <w:t>06</w:t>
            </w:r>
            <w:r w:rsidR="005756EE" w:rsidRPr="000347AB">
              <w:rPr>
                <w:rFonts w:ascii="Times New Roman" w:hAnsi="Times New Roman"/>
                <w:sz w:val="16"/>
                <w:szCs w:val="20"/>
              </w:rPr>
              <w:t>/</w:t>
            </w:r>
            <w:r>
              <w:rPr>
                <w:rFonts w:ascii="Times New Roman" w:hAnsi="Times New Roman"/>
                <w:sz w:val="16"/>
                <w:szCs w:val="20"/>
              </w:rPr>
              <w:t>2021</w:t>
            </w:r>
          </w:p>
        </w:tc>
      </w:tr>
    </w:tbl>
    <w:p w14:paraId="3F761C35" w14:textId="77777777" w:rsidR="001834B2" w:rsidRPr="000347AB" w:rsidRDefault="001834B2" w:rsidP="001834B2">
      <w:pPr>
        <w:rPr>
          <w:rFonts w:ascii="Times New Roman" w:hAnsi="Times New Roman"/>
        </w:rPr>
      </w:pPr>
    </w:p>
    <w:p w14:paraId="312502C8" w14:textId="77777777" w:rsidR="00471812" w:rsidRPr="000347AB" w:rsidRDefault="00AC607B" w:rsidP="006717F0">
      <w:pPr>
        <w:pStyle w:val="Estilo5"/>
        <w:rPr>
          <w:rFonts w:ascii="Times New Roman" w:hAnsi="Times New Roman"/>
        </w:rPr>
      </w:pPr>
      <w:bookmarkStart w:id="14" w:name="_Toc165190163"/>
      <w:bookmarkStart w:id="15" w:name="_Toc165190408"/>
      <w:bookmarkStart w:id="16" w:name="_Toc165190572"/>
      <w:bookmarkStart w:id="17" w:name="_Toc165199197"/>
      <w:bookmarkStart w:id="18" w:name="_Toc165258110"/>
      <w:r w:rsidRPr="000347AB">
        <w:rPr>
          <w:rFonts w:ascii="Times New Roman" w:hAnsi="Times New Roman"/>
        </w:rPr>
        <w:br w:type="page"/>
      </w:r>
      <w:r w:rsidR="001834B2" w:rsidRPr="000347AB">
        <w:rPr>
          <w:rFonts w:ascii="Times New Roman" w:hAnsi="Times New Roman"/>
        </w:rPr>
        <w:lastRenderedPageBreak/>
        <w:t>Índice</w:t>
      </w:r>
      <w:bookmarkEnd w:id="14"/>
      <w:bookmarkEnd w:id="15"/>
      <w:bookmarkEnd w:id="16"/>
      <w:bookmarkEnd w:id="17"/>
      <w:bookmarkEnd w:id="18"/>
    </w:p>
    <w:p w14:paraId="73E89137" w14:textId="77777777" w:rsidR="00471812" w:rsidRPr="000347AB" w:rsidRDefault="00471812" w:rsidP="00935DD1">
      <w:pPr>
        <w:pStyle w:val="Sumrio1"/>
        <w:rPr>
          <w:rFonts w:ascii="Times New Roman" w:hAnsi="Times New Roman"/>
        </w:rPr>
      </w:pPr>
      <w:bookmarkStart w:id="19" w:name="_Toc164077321"/>
    </w:p>
    <w:bookmarkStart w:id="20" w:name="_Toc164497625"/>
    <w:bookmarkEnd w:id="19"/>
    <w:p w14:paraId="3C17CDA9" w14:textId="77777777" w:rsidR="004A3542" w:rsidRDefault="00ED016D">
      <w:pPr>
        <w:pStyle w:val="Sumrio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pt-BR"/>
        </w:rPr>
      </w:pPr>
      <w:r w:rsidRPr="000347AB">
        <w:rPr>
          <w:rFonts w:ascii="Times New Roman" w:hAnsi="Times New Roman"/>
        </w:rPr>
        <w:fldChar w:fldCharType="begin"/>
      </w:r>
      <w:r w:rsidR="00ED3382" w:rsidRPr="000347AB">
        <w:rPr>
          <w:rFonts w:ascii="Times New Roman" w:hAnsi="Times New Roman"/>
        </w:rPr>
        <w:instrText xml:space="preserve"> TOC \o \h \z \u </w:instrText>
      </w:r>
      <w:r w:rsidRPr="000347AB">
        <w:rPr>
          <w:rFonts w:ascii="Times New Roman" w:hAnsi="Times New Roman"/>
        </w:rPr>
        <w:fldChar w:fldCharType="separate"/>
      </w:r>
      <w:hyperlink w:anchor="_Toc70600095" w:history="1">
        <w:r w:rsidR="004A3542" w:rsidRPr="00A66A4F">
          <w:rPr>
            <w:rStyle w:val="Hyperlink"/>
          </w:rPr>
          <w:t>1.</w:t>
        </w:r>
        <w:r w:rsidR="004A3542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</w:rPr>
          <w:t>Visão Geral</w:t>
        </w:r>
        <w:r w:rsidR="004A3542">
          <w:rPr>
            <w:webHidden/>
          </w:rPr>
          <w:tab/>
        </w:r>
        <w:r w:rsidR="004A3542">
          <w:rPr>
            <w:webHidden/>
          </w:rPr>
          <w:fldChar w:fldCharType="begin"/>
        </w:r>
        <w:r w:rsidR="004A3542">
          <w:rPr>
            <w:webHidden/>
          </w:rPr>
          <w:instrText xml:space="preserve"> PAGEREF _Toc70600095 \h </w:instrText>
        </w:r>
        <w:r w:rsidR="004A3542">
          <w:rPr>
            <w:webHidden/>
          </w:rPr>
        </w:r>
        <w:r w:rsidR="004A3542">
          <w:rPr>
            <w:webHidden/>
          </w:rPr>
          <w:fldChar w:fldCharType="separate"/>
        </w:r>
        <w:r w:rsidR="004A3542">
          <w:rPr>
            <w:webHidden/>
          </w:rPr>
          <w:t>4</w:t>
        </w:r>
        <w:r w:rsidR="004A3542">
          <w:rPr>
            <w:webHidden/>
          </w:rPr>
          <w:fldChar w:fldCharType="end"/>
        </w:r>
      </w:hyperlink>
    </w:p>
    <w:p w14:paraId="7839AEC6" w14:textId="77777777" w:rsidR="004A3542" w:rsidRDefault="008D655C">
      <w:pPr>
        <w:pStyle w:val="Sumrio2"/>
        <w:tabs>
          <w:tab w:val="left" w:pos="600"/>
          <w:tab w:val="right" w:leader="dot" w:pos="96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0600096" w:history="1">
        <w:r w:rsidR="004A3542" w:rsidRPr="00A66A4F">
          <w:rPr>
            <w:rStyle w:val="Hyperlink"/>
            <w:noProof/>
          </w:rPr>
          <w:t>1.1</w:t>
        </w:r>
        <w:r w:rsidR="004A35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  <w:noProof/>
          </w:rPr>
          <w:t>Objetivo</w:t>
        </w:r>
        <w:r w:rsidR="004A3542">
          <w:rPr>
            <w:noProof/>
            <w:webHidden/>
          </w:rPr>
          <w:tab/>
        </w:r>
        <w:r w:rsidR="004A3542">
          <w:rPr>
            <w:noProof/>
            <w:webHidden/>
          </w:rPr>
          <w:fldChar w:fldCharType="begin"/>
        </w:r>
        <w:r w:rsidR="004A3542">
          <w:rPr>
            <w:noProof/>
            <w:webHidden/>
          </w:rPr>
          <w:instrText xml:space="preserve"> PAGEREF _Toc70600096 \h </w:instrText>
        </w:r>
        <w:r w:rsidR="004A3542">
          <w:rPr>
            <w:noProof/>
            <w:webHidden/>
          </w:rPr>
        </w:r>
        <w:r w:rsidR="004A3542">
          <w:rPr>
            <w:noProof/>
            <w:webHidden/>
          </w:rPr>
          <w:fldChar w:fldCharType="separate"/>
        </w:r>
        <w:r w:rsidR="004A3542">
          <w:rPr>
            <w:noProof/>
            <w:webHidden/>
          </w:rPr>
          <w:t>4</w:t>
        </w:r>
        <w:r w:rsidR="004A3542">
          <w:rPr>
            <w:noProof/>
            <w:webHidden/>
          </w:rPr>
          <w:fldChar w:fldCharType="end"/>
        </w:r>
      </w:hyperlink>
    </w:p>
    <w:p w14:paraId="57F2CEB9" w14:textId="77777777" w:rsidR="004A3542" w:rsidRDefault="008D655C">
      <w:pPr>
        <w:pStyle w:val="Sumrio2"/>
        <w:tabs>
          <w:tab w:val="left" w:pos="600"/>
          <w:tab w:val="right" w:leader="dot" w:pos="96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0600097" w:history="1">
        <w:r w:rsidR="004A3542" w:rsidRPr="00A66A4F">
          <w:rPr>
            <w:rStyle w:val="Hyperlink"/>
            <w:noProof/>
          </w:rPr>
          <w:t>1.2</w:t>
        </w:r>
        <w:r w:rsidR="004A35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  <w:noProof/>
          </w:rPr>
          <w:t>Descrição do produto a Ser Testado</w:t>
        </w:r>
        <w:r w:rsidR="004A3542">
          <w:rPr>
            <w:noProof/>
            <w:webHidden/>
          </w:rPr>
          <w:tab/>
        </w:r>
        <w:r w:rsidR="004A3542">
          <w:rPr>
            <w:noProof/>
            <w:webHidden/>
          </w:rPr>
          <w:fldChar w:fldCharType="begin"/>
        </w:r>
        <w:r w:rsidR="004A3542">
          <w:rPr>
            <w:noProof/>
            <w:webHidden/>
          </w:rPr>
          <w:instrText xml:space="preserve"> PAGEREF _Toc70600097 \h </w:instrText>
        </w:r>
        <w:r w:rsidR="004A3542">
          <w:rPr>
            <w:noProof/>
            <w:webHidden/>
          </w:rPr>
        </w:r>
        <w:r w:rsidR="004A3542">
          <w:rPr>
            <w:noProof/>
            <w:webHidden/>
          </w:rPr>
          <w:fldChar w:fldCharType="separate"/>
        </w:r>
        <w:r w:rsidR="004A3542">
          <w:rPr>
            <w:noProof/>
            <w:webHidden/>
          </w:rPr>
          <w:t>4</w:t>
        </w:r>
        <w:r w:rsidR="004A3542">
          <w:rPr>
            <w:noProof/>
            <w:webHidden/>
          </w:rPr>
          <w:fldChar w:fldCharType="end"/>
        </w:r>
      </w:hyperlink>
    </w:p>
    <w:p w14:paraId="18F18586" w14:textId="77777777" w:rsidR="004A3542" w:rsidRDefault="008D655C">
      <w:pPr>
        <w:pStyle w:val="Sumrio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pt-BR"/>
        </w:rPr>
      </w:pPr>
      <w:hyperlink w:anchor="_Toc70600098" w:history="1">
        <w:r w:rsidR="004A3542" w:rsidRPr="00A66A4F">
          <w:rPr>
            <w:rStyle w:val="Hyperlink"/>
          </w:rPr>
          <w:t>2.</w:t>
        </w:r>
        <w:r w:rsidR="004A3542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</w:rPr>
          <w:t>Escopo</w:t>
        </w:r>
        <w:r w:rsidR="004A3542">
          <w:rPr>
            <w:webHidden/>
          </w:rPr>
          <w:tab/>
        </w:r>
        <w:r w:rsidR="004A3542">
          <w:rPr>
            <w:webHidden/>
          </w:rPr>
          <w:fldChar w:fldCharType="begin"/>
        </w:r>
        <w:r w:rsidR="004A3542">
          <w:rPr>
            <w:webHidden/>
          </w:rPr>
          <w:instrText xml:space="preserve"> PAGEREF _Toc70600098 \h </w:instrText>
        </w:r>
        <w:r w:rsidR="004A3542">
          <w:rPr>
            <w:webHidden/>
          </w:rPr>
        </w:r>
        <w:r w:rsidR="004A3542">
          <w:rPr>
            <w:webHidden/>
          </w:rPr>
          <w:fldChar w:fldCharType="separate"/>
        </w:r>
        <w:r w:rsidR="004A3542">
          <w:rPr>
            <w:webHidden/>
          </w:rPr>
          <w:t>4</w:t>
        </w:r>
        <w:r w:rsidR="004A3542">
          <w:rPr>
            <w:webHidden/>
          </w:rPr>
          <w:fldChar w:fldCharType="end"/>
        </w:r>
      </w:hyperlink>
    </w:p>
    <w:p w14:paraId="049C11E4" w14:textId="77777777" w:rsidR="004A3542" w:rsidRDefault="008D655C">
      <w:pPr>
        <w:pStyle w:val="Sumrio2"/>
        <w:tabs>
          <w:tab w:val="left" w:pos="600"/>
          <w:tab w:val="right" w:leader="dot" w:pos="96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0600100" w:history="1">
        <w:r w:rsidR="004A3542" w:rsidRPr="00A66A4F">
          <w:rPr>
            <w:rStyle w:val="Hyperlink"/>
            <w:noProof/>
          </w:rPr>
          <w:t>2.1</w:t>
        </w:r>
        <w:r w:rsidR="004A35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  <w:noProof/>
          </w:rPr>
          <w:t>Descrição de Casos de Uso</w:t>
        </w:r>
        <w:r w:rsidR="004A3542">
          <w:rPr>
            <w:noProof/>
            <w:webHidden/>
          </w:rPr>
          <w:tab/>
        </w:r>
        <w:r w:rsidR="004A3542">
          <w:rPr>
            <w:noProof/>
            <w:webHidden/>
          </w:rPr>
          <w:fldChar w:fldCharType="begin"/>
        </w:r>
        <w:r w:rsidR="004A3542">
          <w:rPr>
            <w:noProof/>
            <w:webHidden/>
          </w:rPr>
          <w:instrText xml:space="preserve"> PAGEREF _Toc70600100 \h </w:instrText>
        </w:r>
        <w:r w:rsidR="004A3542">
          <w:rPr>
            <w:noProof/>
            <w:webHidden/>
          </w:rPr>
        </w:r>
        <w:r w:rsidR="004A3542">
          <w:rPr>
            <w:noProof/>
            <w:webHidden/>
          </w:rPr>
          <w:fldChar w:fldCharType="separate"/>
        </w:r>
        <w:r w:rsidR="004A3542">
          <w:rPr>
            <w:noProof/>
            <w:webHidden/>
          </w:rPr>
          <w:t>4</w:t>
        </w:r>
        <w:r w:rsidR="004A3542">
          <w:rPr>
            <w:noProof/>
            <w:webHidden/>
          </w:rPr>
          <w:fldChar w:fldCharType="end"/>
        </w:r>
      </w:hyperlink>
    </w:p>
    <w:p w14:paraId="726711BF" w14:textId="77777777" w:rsidR="004A3542" w:rsidRDefault="008D655C">
      <w:pPr>
        <w:pStyle w:val="Sumrio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pt-BR"/>
        </w:rPr>
      </w:pPr>
      <w:hyperlink w:anchor="_Toc70600101" w:history="1">
        <w:r w:rsidR="004A3542" w:rsidRPr="00A66A4F">
          <w:rPr>
            <w:rStyle w:val="Hyperlink"/>
          </w:rPr>
          <w:t>3.</w:t>
        </w:r>
        <w:r w:rsidR="004A3542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</w:rPr>
          <w:t>Itens-alvo dos Testes</w:t>
        </w:r>
        <w:r w:rsidR="004A3542">
          <w:rPr>
            <w:webHidden/>
          </w:rPr>
          <w:tab/>
        </w:r>
        <w:r w:rsidR="004A3542">
          <w:rPr>
            <w:webHidden/>
          </w:rPr>
          <w:fldChar w:fldCharType="begin"/>
        </w:r>
        <w:r w:rsidR="004A3542">
          <w:rPr>
            <w:webHidden/>
          </w:rPr>
          <w:instrText xml:space="preserve"> PAGEREF _Toc70600101 \h </w:instrText>
        </w:r>
        <w:r w:rsidR="004A3542">
          <w:rPr>
            <w:webHidden/>
          </w:rPr>
        </w:r>
        <w:r w:rsidR="004A3542">
          <w:rPr>
            <w:webHidden/>
          </w:rPr>
          <w:fldChar w:fldCharType="separate"/>
        </w:r>
        <w:r w:rsidR="004A3542">
          <w:rPr>
            <w:webHidden/>
          </w:rPr>
          <w:t>4</w:t>
        </w:r>
        <w:r w:rsidR="004A3542">
          <w:rPr>
            <w:webHidden/>
          </w:rPr>
          <w:fldChar w:fldCharType="end"/>
        </w:r>
      </w:hyperlink>
    </w:p>
    <w:p w14:paraId="7720B5E2" w14:textId="77777777" w:rsidR="004A3542" w:rsidRDefault="008D655C">
      <w:pPr>
        <w:pStyle w:val="Sumrio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pt-BR"/>
        </w:rPr>
      </w:pPr>
      <w:hyperlink w:anchor="_Toc70600102" w:history="1">
        <w:r w:rsidR="004A3542" w:rsidRPr="00A66A4F">
          <w:rPr>
            <w:rStyle w:val="Hyperlink"/>
          </w:rPr>
          <w:t>4.</w:t>
        </w:r>
        <w:r w:rsidR="004A3542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</w:rPr>
          <w:t>Resumo dos Testes Planejados</w:t>
        </w:r>
        <w:r w:rsidR="004A3542">
          <w:rPr>
            <w:webHidden/>
          </w:rPr>
          <w:tab/>
        </w:r>
        <w:r w:rsidR="004A3542">
          <w:rPr>
            <w:webHidden/>
          </w:rPr>
          <w:fldChar w:fldCharType="begin"/>
        </w:r>
        <w:r w:rsidR="004A3542">
          <w:rPr>
            <w:webHidden/>
          </w:rPr>
          <w:instrText xml:space="preserve"> PAGEREF _Toc70600102 \h </w:instrText>
        </w:r>
        <w:r w:rsidR="004A3542">
          <w:rPr>
            <w:webHidden/>
          </w:rPr>
        </w:r>
        <w:r w:rsidR="004A3542">
          <w:rPr>
            <w:webHidden/>
          </w:rPr>
          <w:fldChar w:fldCharType="separate"/>
        </w:r>
        <w:r w:rsidR="004A3542">
          <w:rPr>
            <w:webHidden/>
          </w:rPr>
          <w:t>4</w:t>
        </w:r>
        <w:r w:rsidR="004A3542">
          <w:rPr>
            <w:webHidden/>
          </w:rPr>
          <w:fldChar w:fldCharType="end"/>
        </w:r>
      </w:hyperlink>
    </w:p>
    <w:p w14:paraId="3CEE95B7" w14:textId="77777777" w:rsidR="004A3542" w:rsidRDefault="008D655C">
      <w:pPr>
        <w:pStyle w:val="Sumrio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pt-BR"/>
        </w:rPr>
      </w:pPr>
      <w:hyperlink w:anchor="_Toc70600103" w:history="1">
        <w:r w:rsidR="004A3542" w:rsidRPr="00A66A4F">
          <w:rPr>
            <w:rStyle w:val="Hyperlink"/>
          </w:rPr>
          <w:t>5.</w:t>
        </w:r>
        <w:r w:rsidR="004A3542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</w:rPr>
          <w:t>Categorias de Testes</w:t>
        </w:r>
        <w:r w:rsidR="004A3542">
          <w:rPr>
            <w:webHidden/>
          </w:rPr>
          <w:tab/>
        </w:r>
        <w:r w:rsidR="004A3542">
          <w:rPr>
            <w:webHidden/>
          </w:rPr>
          <w:fldChar w:fldCharType="begin"/>
        </w:r>
        <w:r w:rsidR="004A3542">
          <w:rPr>
            <w:webHidden/>
          </w:rPr>
          <w:instrText xml:space="preserve"> PAGEREF _Toc70600103 \h </w:instrText>
        </w:r>
        <w:r w:rsidR="004A3542">
          <w:rPr>
            <w:webHidden/>
          </w:rPr>
        </w:r>
        <w:r w:rsidR="004A3542">
          <w:rPr>
            <w:webHidden/>
          </w:rPr>
          <w:fldChar w:fldCharType="separate"/>
        </w:r>
        <w:r w:rsidR="004A3542">
          <w:rPr>
            <w:webHidden/>
          </w:rPr>
          <w:t>5</w:t>
        </w:r>
        <w:r w:rsidR="004A3542">
          <w:rPr>
            <w:webHidden/>
          </w:rPr>
          <w:fldChar w:fldCharType="end"/>
        </w:r>
      </w:hyperlink>
    </w:p>
    <w:p w14:paraId="27F255A3" w14:textId="77777777" w:rsidR="004A3542" w:rsidRDefault="008D655C">
      <w:pPr>
        <w:pStyle w:val="Sumrio2"/>
        <w:tabs>
          <w:tab w:val="left" w:pos="600"/>
          <w:tab w:val="right" w:leader="dot" w:pos="96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0600107" w:history="1">
        <w:r w:rsidR="004A3542" w:rsidRPr="00A66A4F">
          <w:rPr>
            <w:rStyle w:val="Hyperlink"/>
            <w:noProof/>
          </w:rPr>
          <w:t>5.1</w:t>
        </w:r>
        <w:r w:rsidR="004A35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  <w:noProof/>
          </w:rPr>
          <w:t>Teste de Funcionalidade</w:t>
        </w:r>
        <w:r w:rsidR="004A3542">
          <w:rPr>
            <w:noProof/>
            <w:webHidden/>
          </w:rPr>
          <w:tab/>
        </w:r>
        <w:r w:rsidR="004A3542">
          <w:rPr>
            <w:noProof/>
            <w:webHidden/>
          </w:rPr>
          <w:fldChar w:fldCharType="begin"/>
        </w:r>
        <w:r w:rsidR="004A3542">
          <w:rPr>
            <w:noProof/>
            <w:webHidden/>
          </w:rPr>
          <w:instrText xml:space="preserve"> PAGEREF _Toc70600107 \h </w:instrText>
        </w:r>
        <w:r w:rsidR="004A3542">
          <w:rPr>
            <w:noProof/>
            <w:webHidden/>
          </w:rPr>
        </w:r>
        <w:r w:rsidR="004A3542">
          <w:rPr>
            <w:noProof/>
            <w:webHidden/>
          </w:rPr>
          <w:fldChar w:fldCharType="separate"/>
        </w:r>
        <w:r w:rsidR="004A3542">
          <w:rPr>
            <w:noProof/>
            <w:webHidden/>
          </w:rPr>
          <w:t>5</w:t>
        </w:r>
        <w:r w:rsidR="004A3542">
          <w:rPr>
            <w:noProof/>
            <w:webHidden/>
          </w:rPr>
          <w:fldChar w:fldCharType="end"/>
        </w:r>
      </w:hyperlink>
    </w:p>
    <w:p w14:paraId="16CC24FC" w14:textId="77777777" w:rsidR="004A3542" w:rsidRDefault="008D655C">
      <w:pPr>
        <w:pStyle w:val="Sumrio2"/>
        <w:tabs>
          <w:tab w:val="left" w:pos="600"/>
          <w:tab w:val="right" w:leader="dot" w:pos="96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0600108" w:history="1">
        <w:r w:rsidR="004A3542" w:rsidRPr="00A66A4F">
          <w:rPr>
            <w:rStyle w:val="Hyperlink"/>
            <w:noProof/>
          </w:rPr>
          <w:t>5.2</w:t>
        </w:r>
        <w:r w:rsidR="004A35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  <w:noProof/>
          </w:rPr>
          <w:t>Teste de Segurança</w:t>
        </w:r>
        <w:r w:rsidR="004A3542">
          <w:rPr>
            <w:noProof/>
            <w:webHidden/>
          </w:rPr>
          <w:tab/>
        </w:r>
        <w:r w:rsidR="004A3542">
          <w:rPr>
            <w:noProof/>
            <w:webHidden/>
          </w:rPr>
          <w:fldChar w:fldCharType="begin"/>
        </w:r>
        <w:r w:rsidR="004A3542">
          <w:rPr>
            <w:noProof/>
            <w:webHidden/>
          </w:rPr>
          <w:instrText xml:space="preserve"> PAGEREF _Toc70600108 \h </w:instrText>
        </w:r>
        <w:r w:rsidR="004A3542">
          <w:rPr>
            <w:noProof/>
            <w:webHidden/>
          </w:rPr>
        </w:r>
        <w:r w:rsidR="004A3542">
          <w:rPr>
            <w:noProof/>
            <w:webHidden/>
          </w:rPr>
          <w:fldChar w:fldCharType="separate"/>
        </w:r>
        <w:r w:rsidR="004A3542">
          <w:rPr>
            <w:noProof/>
            <w:webHidden/>
          </w:rPr>
          <w:t>5</w:t>
        </w:r>
        <w:r w:rsidR="004A3542">
          <w:rPr>
            <w:noProof/>
            <w:webHidden/>
          </w:rPr>
          <w:fldChar w:fldCharType="end"/>
        </w:r>
      </w:hyperlink>
    </w:p>
    <w:p w14:paraId="30B39810" w14:textId="77777777" w:rsidR="004A3542" w:rsidRDefault="008D655C">
      <w:pPr>
        <w:pStyle w:val="Sumrio2"/>
        <w:tabs>
          <w:tab w:val="left" w:pos="600"/>
          <w:tab w:val="right" w:leader="dot" w:pos="96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0600109" w:history="1">
        <w:r w:rsidR="004A3542" w:rsidRPr="00A66A4F">
          <w:rPr>
            <w:rStyle w:val="Hyperlink"/>
            <w:noProof/>
          </w:rPr>
          <w:t>5.3</w:t>
        </w:r>
        <w:r w:rsidR="004A35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  <w:noProof/>
          </w:rPr>
          <w:t>Teste de Usabilidade</w:t>
        </w:r>
        <w:r w:rsidR="004A3542">
          <w:rPr>
            <w:noProof/>
            <w:webHidden/>
          </w:rPr>
          <w:tab/>
        </w:r>
        <w:r w:rsidR="004A3542">
          <w:rPr>
            <w:noProof/>
            <w:webHidden/>
          </w:rPr>
          <w:fldChar w:fldCharType="begin"/>
        </w:r>
        <w:r w:rsidR="004A3542">
          <w:rPr>
            <w:noProof/>
            <w:webHidden/>
          </w:rPr>
          <w:instrText xml:space="preserve"> PAGEREF _Toc70600109 \h </w:instrText>
        </w:r>
        <w:r w:rsidR="004A3542">
          <w:rPr>
            <w:noProof/>
            <w:webHidden/>
          </w:rPr>
        </w:r>
        <w:r w:rsidR="004A3542">
          <w:rPr>
            <w:noProof/>
            <w:webHidden/>
          </w:rPr>
          <w:fldChar w:fldCharType="separate"/>
        </w:r>
        <w:r w:rsidR="004A3542">
          <w:rPr>
            <w:noProof/>
            <w:webHidden/>
          </w:rPr>
          <w:t>5</w:t>
        </w:r>
        <w:r w:rsidR="004A3542">
          <w:rPr>
            <w:noProof/>
            <w:webHidden/>
          </w:rPr>
          <w:fldChar w:fldCharType="end"/>
        </w:r>
      </w:hyperlink>
    </w:p>
    <w:p w14:paraId="74DD6059" w14:textId="77777777" w:rsidR="004A3542" w:rsidRDefault="008D655C">
      <w:pPr>
        <w:pStyle w:val="Sumrio2"/>
        <w:tabs>
          <w:tab w:val="left" w:pos="600"/>
          <w:tab w:val="right" w:leader="dot" w:pos="96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0600110" w:history="1">
        <w:r w:rsidR="004A3542" w:rsidRPr="00A66A4F">
          <w:rPr>
            <w:rStyle w:val="Hyperlink"/>
            <w:noProof/>
          </w:rPr>
          <w:t>5.4</w:t>
        </w:r>
        <w:r w:rsidR="004A35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  <w:noProof/>
          </w:rPr>
          <w:t>Teste de Performance</w:t>
        </w:r>
        <w:r w:rsidR="004A3542">
          <w:rPr>
            <w:noProof/>
            <w:webHidden/>
          </w:rPr>
          <w:tab/>
        </w:r>
        <w:r w:rsidR="004A3542">
          <w:rPr>
            <w:noProof/>
            <w:webHidden/>
          </w:rPr>
          <w:fldChar w:fldCharType="begin"/>
        </w:r>
        <w:r w:rsidR="004A3542">
          <w:rPr>
            <w:noProof/>
            <w:webHidden/>
          </w:rPr>
          <w:instrText xml:space="preserve"> PAGEREF _Toc70600110 \h </w:instrText>
        </w:r>
        <w:r w:rsidR="004A3542">
          <w:rPr>
            <w:noProof/>
            <w:webHidden/>
          </w:rPr>
        </w:r>
        <w:r w:rsidR="004A3542">
          <w:rPr>
            <w:noProof/>
            <w:webHidden/>
          </w:rPr>
          <w:fldChar w:fldCharType="separate"/>
        </w:r>
        <w:r w:rsidR="004A3542">
          <w:rPr>
            <w:noProof/>
            <w:webHidden/>
          </w:rPr>
          <w:t>5</w:t>
        </w:r>
        <w:r w:rsidR="004A3542">
          <w:rPr>
            <w:noProof/>
            <w:webHidden/>
          </w:rPr>
          <w:fldChar w:fldCharType="end"/>
        </w:r>
      </w:hyperlink>
    </w:p>
    <w:p w14:paraId="6BC61B8F" w14:textId="77777777" w:rsidR="004A3542" w:rsidRDefault="008D655C">
      <w:pPr>
        <w:pStyle w:val="Sumrio2"/>
        <w:tabs>
          <w:tab w:val="left" w:pos="600"/>
          <w:tab w:val="right" w:leader="dot" w:pos="96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0600111" w:history="1">
        <w:r w:rsidR="004A3542" w:rsidRPr="00A66A4F">
          <w:rPr>
            <w:rStyle w:val="Hyperlink"/>
            <w:noProof/>
          </w:rPr>
          <w:t>5.5</w:t>
        </w:r>
        <w:r w:rsidR="004A35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  <w:noProof/>
          </w:rPr>
          <w:t>Teste de Carga</w:t>
        </w:r>
        <w:r w:rsidR="004A3542">
          <w:rPr>
            <w:noProof/>
            <w:webHidden/>
          </w:rPr>
          <w:tab/>
        </w:r>
        <w:r w:rsidR="004A3542">
          <w:rPr>
            <w:noProof/>
            <w:webHidden/>
          </w:rPr>
          <w:fldChar w:fldCharType="begin"/>
        </w:r>
        <w:r w:rsidR="004A3542">
          <w:rPr>
            <w:noProof/>
            <w:webHidden/>
          </w:rPr>
          <w:instrText xml:space="preserve"> PAGEREF _Toc70600111 \h </w:instrText>
        </w:r>
        <w:r w:rsidR="004A3542">
          <w:rPr>
            <w:noProof/>
            <w:webHidden/>
          </w:rPr>
        </w:r>
        <w:r w:rsidR="004A3542">
          <w:rPr>
            <w:noProof/>
            <w:webHidden/>
          </w:rPr>
          <w:fldChar w:fldCharType="separate"/>
        </w:r>
        <w:r w:rsidR="004A3542">
          <w:rPr>
            <w:noProof/>
            <w:webHidden/>
          </w:rPr>
          <w:t>5</w:t>
        </w:r>
        <w:r w:rsidR="004A3542">
          <w:rPr>
            <w:noProof/>
            <w:webHidden/>
          </w:rPr>
          <w:fldChar w:fldCharType="end"/>
        </w:r>
      </w:hyperlink>
    </w:p>
    <w:p w14:paraId="2A1C2613" w14:textId="77777777" w:rsidR="004A3542" w:rsidRDefault="008D655C">
      <w:pPr>
        <w:pStyle w:val="Sumrio2"/>
        <w:tabs>
          <w:tab w:val="left" w:pos="600"/>
          <w:tab w:val="right" w:leader="dot" w:pos="96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0600112" w:history="1">
        <w:r w:rsidR="004A3542" w:rsidRPr="00A66A4F">
          <w:rPr>
            <w:rStyle w:val="Hyperlink"/>
            <w:noProof/>
          </w:rPr>
          <w:t>5.6</w:t>
        </w:r>
        <w:r w:rsidR="004A35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  <w:noProof/>
          </w:rPr>
          <w:t>Teste de Configuração</w:t>
        </w:r>
        <w:r w:rsidR="004A3542">
          <w:rPr>
            <w:noProof/>
            <w:webHidden/>
          </w:rPr>
          <w:tab/>
        </w:r>
        <w:r w:rsidR="004A3542">
          <w:rPr>
            <w:noProof/>
            <w:webHidden/>
          </w:rPr>
          <w:fldChar w:fldCharType="begin"/>
        </w:r>
        <w:r w:rsidR="004A3542">
          <w:rPr>
            <w:noProof/>
            <w:webHidden/>
          </w:rPr>
          <w:instrText xml:space="preserve"> PAGEREF _Toc70600112 \h </w:instrText>
        </w:r>
        <w:r w:rsidR="004A3542">
          <w:rPr>
            <w:noProof/>
            <w:webHidden/>
          </w:rPr>
        </w:r>
        <w:r w:rsidR="004A3542">
          <w:rPr>
            <w:noProof/>
            <w:webHidden/>
          </w:rPr>
          <w:fldChar w:fldCharType="separate"/>
        </w:r>
        <w:r w:rsidR="004A3542">
          <w:rPr>
            <w:noProof/>
            <w:webHidden/>
          </w:rPr>
          <w:t>5</w:t>
        </w:r>
        <w:r w:rsidR="004A3542">
          <w:rPr>
            <w:noProof/>
            <w:webHidden/>
          </w:rPr>
          <w:fldChar w:fldCharType="end"/>
        </w:r>
      </w:hyperlink>
    </w:p>
    <w:p w14:paraId="14ED7AC0" w14:textId="77777777" w:rsidR="004A3542" w:rsidRDefault="008D655C">
      <w:pPr>
        <w:pStyle w:val="Sumrio2"/>
        <w:tabs>
          <w:tab w:val="left" w:pos="600"/>
          <w:tab w:val="right" w:leader="dot" w:pos="96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0600113" w:history="1">
        <w:r w:rsidR="004A3542" w:rsidRPr="00A66A4F">
          <w:rPr>
            <w:rStyle w:val="Hyperlink"/>
            <w:noProof/>
          </w:rPr>
          <w:t>5.7</w:t>
        </w:r>
        <w:r w:rsidR="004A35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  <w:noProof/>
          </w:rPr>
          <w:t>Teste de Recuperação</w:t>
        </w:r>
        <w:r w:rsidR="004A3542">
          <w:rPr>
            <w:noProof/>
            <w:webHidden/>
          </w:rPr>
          <w:tab/>
        </w:r>
        <w:r w:rsidR="004A3542">
          <w:rPr>
            <w:noProof/>
            <w:webHidden/>
          </w:rPr>
          <w:fldChar w:fldCharType="begin"/>
        </w:r>
        <w:r w:rsidR="004A3542">
          <w:rPr>
            <w:noProof/>
            <w:webHidden/>
          </w:rPr>
          <w:instrText xml:space="preserve"> PAGEREF _Toc70600113 \h </w:instrText>
        </w:r>
        <w:r w:rsidR="004A3542">
          <w:rPr>
            <w:noProof/>
            <w:webHidden/>
          </w:rPr>
        </w:r>
        <w:r w:rsidR="004A3542">
          <w:rPr>
            <w:noProof/>
            <w:webHidden/>
          </w:rPr>
          <w:fldChar w:fldCharType="separate"/>
        </w:r>
        <w:r w:rsidR="004A3542">
          <w:rPr>
            <w:noProof/>
            <w:webHidden/>
          </w:rPr>
          <w:t>5</w:t>
        </w:r>
        <w:r w:rsidR="004A3542">
          <w:rPr>
            <w:noProof/>
            <w:webHidden/>
          </w:rPr>
          <w:fldChar w:fldCharType="end"/>
        </w:r>
      </w:hyperlink>
    </w:p>
    <w:p w14:paraId="758AD50A" w14:textId="77777777" w:rsidR="004A3542" w:rsidRDefault="008D655C">
      <w:pPr>
        <w:pStyle w:val="Sumrio2"/>
        <w:tabs>
          <w:tab w:val="left" w:pos="600"/>
          <w:tab w:val="right" w:leader="dot" w:pos="96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0600114" w:history="1">
        <w:r w:rsidR="004A3542" w:rsidRPr="00A66A4F">
          <w:rPr>
            <w:rStyle w:val="Hyperlink"/>
            <w:noProof/>
          </w:rPr>
          <w:t>5.8</w:t>
        </w:r>
        <w:r w:rsidR="004A35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  <w:noProof/>
          </w:rPr>
          <w:t>Teste de Contingência</w:t>
        </w:r>
        <w:r w:rsidR="004A3542">
          <w:rPr>
            <w:noProof/>
            <w:webHidden/>
          </w:rPr>
          <w:tab/>
        </w:r>
        <w:r w:rsidR="004A3542">
          <w:rPr>
            <w:noProof/>
            <w:webHidden/>
          </w:rPr>
          <w:fldChar w:fldCharType="begin"/>
        </w:r>
        <w:r w:rsidR="004A3542">
          <w:rPr>
            <w:noProof/>
            <w:webHidden/>
          </w:rPr>
          <w:instrText xml:space="preserve"> PAGEREF _Toc70600114 \h </w:instrText>
        </w:r>
        <w:r w:rsidR="004A3542">
          <w:rPr>
            <w:noProof/>
            <w:webHidden/>
          </w:rPr>
        </w:r>
        <w:r w:rsidR="004A3542">
          <w:rPr>
            <w:noProof/>
            <w:webHidden/>
          </w:rPr>
          <w:fldChar w:fldCharType="separate"/>
        </w:r>
        <w:r w:rsidR="004A3542">
          <w:rPr>
            <w:noProof/>
            <w:webHidden/>
          </w:rPr>
          <w:t>5</w:t>
        </w:r>
        <w:r w:rsidR="004A3542">
          <w:rPr>
            <w:noProof/>
            <w:webHidden/>
          </w:rPr>
          <w:fldChar w:fldCharType="end"/>
        </w:r>
      </w:hyperlink>
    </w:p>
    <w:p w14:paraId="6A1BD0CC" w14:textId="77777777" w:rsidR="004A3542" w:rsidRDefault="008D655C">
      <w:pPr>
        <w:pStyle w:val="Sumrio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pt-BR"/>
        </w:rPr>
      </w:pPr>
      <w:hyperlink w:anchor="_Toc70600118" w:history="1">
        <w:r w:rsidR="004A3542" w:rsidRPr="00A66A4F">
          <w:rPr>
            <w:rStyle w:val="Hyperlink"/>
          </w:rPr>
          <w:t>6.</w:t>
        </w:r>
        <w:r w:rsidR="004A3542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</w:rPr>
          <w:t>Relatório de Defeitos</w:t>
        </w:r>
        <w:r w:rsidR="004A3542">
          <w:rPr>
            <w:webHidden/>
          </w:rPr>
          <w:tab/>
        </w:r>
        <w:r w:rsidR="004A3542">
          <w:rPr>
            <w:webHidden/>
          </w:rPr>
          <w:fldChar w:fldCharType="begin"/>
        </w:r>
        <w:r w:rsidR="004A3542">
          <w:rPr>
            <w:webHidden/>
          </w:rPr>
          <w:instrText xml:space="preserve"> PAGEREF _Toc70600118 \h </w:instrText>
        </w:r>
        <w:r w:rsidR="004A3542">
          <w:rPr>
            <w:webHidden/>
          </w:rPr>
        </w:r>
        <w:r w:rsidR="004A3542">
          <w:rPr>
            <w:webHidden/>
          </w:rPr>
          <w:fldChar w:fldCharType="separate"/>
        </w:r>
        <w:r w:rsidR="004A3542">
          <w:rPr>
            <w:webHidden/>
          </w:rPr>
          <w:t>5</w:t>
        </w:r>
        <w:r w:rsidR="004A3542">
          <w:rPr>
            <w:webHidden/>
          </w:rPr>
          <w:fldChar w:fldCharType="end"/>
        </w:r>
      </w:hyperlink>
    </w:p>
    <w:p w14:paraId="48261F2A" w14:textId="77777777" w:rsidR="004A3542" w:rsidRDefault="008D655C">
      <w:pPr>
        <w:pStyle w:val="Sumrio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pt-BR"/>
        </w:rPr>
      </w:pPr>
      <w:hyperlink w:anchor="_Toc70600119" w:history="1">
        <w:r w:rsidR="004A3542" w:rsidRPr="00A66A4F">
          <w:rPr>
            <w:rStyle w:val="Hyperlink"/>
          </w:rPr>
          <w:t>7.</w:t>
        </w:r>
        <w:r w:rsidR="004A3542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</w:rPr>
          <w:t>Fluxo de Trabalho de Teste</w:t>
        </w:r>
        <w:r w:rsidR="004A3542">
          <w:rPr>
            <w:webHidden/>
          </w:rPr>
          <w:tab/>
        </w:r>
        <w:r w:rsidR="004A3542">
          <w:rPr>
            <w:webHidden/>
          </w:rPr>
          <w:fldChar w:fldCharType="begin"/>
        </w:r>
        <w:r w:rsidR="004A3542">
          <w:rPr>
            <w:webHidden/>
          </w:rPr>
          <w:instrText xml:space="preserve"> PAGEREF _Toc70600119 \h </w:instrText>
        </w:r>
        <w:r w:rsidR="004A3542">
          <w:rPr>
            <w:webHidden/>
          </w:rPr>
        </w:r>
        <w:r w:rsidR="004A3542">
          <w:rPr>
            <w:webHidden/>
          </w:rPr>
          <w:fldChar w:fldCharType="separate"/>
        </w:r>
        <w:r w:rsidR="004A3542">
          <w:rPr>
            <w:webHidden/>
          </w:rPr>
          <w:t>6</w:t>
        </w:r>
        <w:r w:rsidR="004A3542">
          <w:rPr>
            <w:webHidden/>
          </w:rPr>
          <w:fldChar w:fldCharType="end"/>
        </w:r>
      </w:hyperlink>
    </w:p>
    <w:p w14:paraId="79866E2A" w14:textId="77777777" w:rsidR="004A3542" w:rsidRDefault="008D655C">
      <w:pPr>
        <w:pStyle w:val="Sumrio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pt-BR"/>
        </w:rPr>
      </w:pPr>
      <w:hyperlink w:anchor="_Toc70600120" w:history="1">
        <w:r w:rsidR="004A3542" w:rsidRPr="00A66A4F">
          <w:rPr>
            <w:rStyle w:val="Hyperlink"/>
          </w:rPr>
          <w:t>8.</w:t>
        </w:r>
        <w:r w:rsidR="004A3542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</w:rPr>
          <w:t>Recursos</w:t>
        </w:r>
        <w:r w:rsidR="004A3542">
          <w:rPr>
            <w:webHidden/>
          </w:rPr>
          <w:tab/>
        </w:r>
        <w:r w:rsidR="004A3542">
          <w:rPr>
            <w:webHidden/>
          </w:rPr>
          <w:fldChar w:fldCharType="begin"/>
        </w:r>
        <w:r w:rsidR="004A3542">
          <w:rPr>
            <w:webHidden/>
          </w:rPr>
          <w:instrText xml:space="preserve"> PAGEREF _Toc70600120 \h </w:instrText>
        </w:r>
        <w:r w:rsidR="004A3542">
          <w:rPr>
            <w:webHidden/>
          </w:rPr>
        </w:r>
        <w:r w:rsidR="004A3542">
          <w:rPr>
            <w:webHidden/>
          </w:rPr>
          <w:fldChar w:fldCharType="separate"/>
        </w:r>
        <w:r w:rsidR="004A3542">
          <w:rPr>
            <w:webHidden/>
          </w:rPr>
          <w:t>6</w:t>
        </w:r>
        <w:r w:rsidR="004A3542">
          <w:rPr>
            <w:webHidden/>
          </w:rPr>
          <w:fldChar w:fldCharType="end"/>
        </w:r>
      </w:hyperlink>
    </w:p>
    <w:p w14:paraId="353D2E48" w14:textId="77777777" w:rsidR="004A3542" w:rsidRDefault="008D655C">
      <w:pPr>
        <w:pStyle w:val="Sumrio2"/>
        <w:tabs>
          <w:tab w:val="left" w:pos="600"/>
          <w:tab w:val="right" w:leader="dot" w:pos="96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0600121" w:history="1">
        <w:r w:rsidR="004A3542" w:rsidRPr="00A66A4F">
          <w:rPr>
            <w:rStyle w:val="Hyperlink"/>
            <w:noProof/>
          </w:rPr>
          <w:t>8.1</w:t>
        </w:r>
        <w:r w:rsidR="004A35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  <w:noProof/>
          </w:rPr>
          <w:t>Harware</w:t>
        </w:r>
        <w:r w:rsidR="004A3542">
          <w:rPr>
            <w:noProof/>
            <w:webHidden/>
          </w:rPr>
          <w:tab/>
        </w:r>
        <w:r w:rsidR="004A3542">
          <w:rPr>
            <w:noProof/>
            <w:webHidden/>
          </w:rPr>
          <w:fldChar w:fldCharType="begin"/>
        </w:r>
        <w:r w:rsidR="004A3542">
          <w:rPr>
            <w:noProof/>
            <w:webHidden/>
          </w:rPr>
          <w:instrText xml:space="preserve"> PAGEREF _Toc70600121 \h </w:instrText>
        </w:r>
        <w:r w:rsidR="004A3542">
          <w:rPr>
            <w:noProof/>
            <w:webHidden/>
          </w:rPr>
        </w:r>
        <w:r w:rsidR="004A3542">
          <w:rPr>
            <w:noProof/>
            <w:webHidden/>
          </w:rPr>
          <w:fldChar w:fldCharType="separate"/>
        </w:r>
        <w:r w:rsidR="004A3542">
          <w:rPr>
            <w:noProof/>
            <w:webHidden/>
          </w:rPr>
          <w:t>6</w:t>
        </w:r>
        <w:r w:rsidR="004A3542">
          <w:rPr>
            <w:noProof/>
            <w:webHidden/>
          </w:rPr>
          <w:fldChar w:fldCharType="end"/>
        </w:r>
      </w:hyperlink>
    </w:p>
    <w:p w14:paraId="07253EBA" w14:textId="77777777" w:rsidR="004A3542" w:rsidRDefault="008D655C">
      <w:pPr>
        <w:pStyle w:val="Sumrio2"/>
        <w:tabs>
          <w:tab w:val="left" w:pos="600"/>
          <w:tab w:val="right" w:leader="dot" w:pos="96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0600122" w:history="1">
        <w:r w:rsidR="004A3542" w:rsidRPr="00A66A4F">
          <w:rPr>
            <w:rStyle w:val="Hyperlink"/>
            <w:noProof/>
          </w:rPr>
          <w:t>8.2</w:t>
        </w:r>
        <w:r w:rsidR="004A35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  <w:noProof/>
          </w:rPr>
          <w:t>Software</w:t>
        </w:r>
        <w:r w:rsidR="004A3542">
          <w:rPr>
            <w:noProof/>
            <w:webHidden/>
          </w:rPr>
          <w:tab/>
        </w:r>
        <w:r w:rsidR="004A3542">
          <w:rPr>
            <w:noProof/>
            <w:webHidden/>
          </w:rPr>
          <w:fldChar w:fldCharType="begin"/>
        </w:r>
        <w:r w:rsidR="004A3542">
          <w:rPr>
            <w:noProof/>
            <w:webHidden/>
          </w:rPr>
          <w:instrText xml:space="preserve"> PAGEREF _Toc70600122 \h </w:instrText>
        </w:r>
        <w:r w:rsidR="004A3542">
          <w:rPr>
            <w:noProof/>
            <w:webHidden/>
          </w:rPr>
        </w:r>
        <w:r w:rsidR="004A3542">
          <w:rPr>
            <w:noProof/>
            <w:webHidden/>
          </w:rPr>
          <w:fldChar w:fldCharType="separate"/>
        </w:r>
        <w:r w:rsidR="004A3542">
          <w:rPr>
            <w:noProof/>
            <w:webHidden/>
          </w:rPr>
          <w:t>6</w:t>
        </w:r>
        <w:r w:rsidR="004A3542">
          <w:rPr>
            <w:noProof/>
            <w:webHidden/>
          </w:rPr>
          <w:fldChar w:fldCharType="end"/>
        </w:r>
      </w:hyperlink>
    </w:p>
    <w:p w14:paraId="3AE40C62" w14:textId="77777777" w:rsidR="004A3542" w:rsidRDefault="008D655C">
      <w:pPr>
        <w:pStyle w:val="Sumrio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pt-BR"/>
        </w:rPr>
      </w:pPr>
      <w:hyperlink w:anchor="_Toc70600123" w:history="1">
        <w:r w:rsidR="004A3542" w:rsidRPr="00A66A4F">
          <w:rPr>
            <w:rStyle w:val="Hyperlink"/>
          </w:rPr>
          <w:t>9.</w:t>
        </w:r>
        <w:r w:rsidR="004A3542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</w:rPr>
          <w:t>Responsabilidades, Perfil da Equipe e Necessidades de Treinamento</w:t>
        </w:r>
        <w:r w:rsidR="004A3542">
          <w:rPr>
            <w:webHidden/>
          </w:rPr>
          <w:tab/>
        </w:r>
        <w:r w:rsidR="004A3542">
          <w:rPr>
            <w:webHidden/>
          </w:rPr>
          <w:fldChar w:fldCharType="begin"/>
        </w:r>
        <w:r w:rsidR="004A3542">
          <w:rPr>
            <w:webHidden/>
          </w:rPr>
          <w:instrText xml:space="preserve"> PAGEREF _Toc70600123 \h </w:instrText>
        </w:r>
        <w:r w:rsidR="004A3542">
          <w:rPr>
            <w:webHidden/>
          </w:rPr>
        </w:r>
        <w:r w:rsidR="004A3542">
          <w:rPr>
            <w:webHidden/>
          </w:rPr>
          <w:fldChar w:fldCharType="separate"/>
        </w:r>
        <w:r w:rsidR="004A3542">
          <w:rPr>
            <w:webHidden/>
          </w:rPr>
          <w:t>6</w:t>
        </w:r>
        <w:r w:rsidR="004A3542">
          <w:rPr>
            <w:webHidden/>
          </w:rPr>
          <w:fldChar w:fldCharType="end"/>
        </w:r>
      </w:hyperlink>
    </w:p>
    <w:p w14:paraId="59BBE8E3" w14:textId="77777777" w:rsidR="004A3542" w:rsidRDefault="008D655C">
      <w:pPr>
        <w:pStyle w:val="Sumrio2"/>
        <w:tabs>
          <w:tab w:val="left" w:pos="600"/>
          <w:tab w:val="right" w:leader="dot" w:pos="96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0600124" w:history="1">
        <w:r w:rsidR="004A3542" w:rsidRPr="00A66A4F">
          <w:rPr>
            <w:rStyle w:val="Hyperlink"/>
            <w:noProof/>
          </w:rPr>
          <w:t>9.1</w:t>
        </w:r>
        <w:r w:rsidR="004A35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  <w:noProof/>
          </w:rPr>
          <w:t>Pessoas e Papéis</w:t>
        </w:r>
        <w:r w:rsidR="004A3542">
          <w:rPr>
            <w:noProof/>
            <w:webHidden/>
          </w:rPr>
          <w:tab/>
        </w:r>
        <w:r w:rsidR="004A3542">
          <w:rPr>
            <w:noProof/>
            <w:webHidden/>
          </w:rPr>
          <w:fldChar w:fldCharType="begin"/>
        </w:r>
        <w:r w:rsidR="004A3542">
          <w:rPr>
            <w:noProof/>
            <w:webHidden/>
          </w:rPr>
          <w:instrText xml:space="preserve"> PAGEREF _Toc70600124 \h </w:instrText>
        </w:r>
        <w:r w:rsidR="004A3542">
          <w:rPr>
            <w:noProof/>
            <w:webHidden/>
          </w:rPr>
        </w:r>
        <w:r w:rsidR="004A3542">
          <w:rPr>
            <w:noProof/>
            <w:webHidden/>
          </w:rPr>
          <w:fldChar w:fldCharType="separate"/>
        </w:r>
        <w:r w:rsidR="004A3542">
          <w:rPr>
            <w:noProof/>
            <w:webHidden/>
          </w:rPr>
          <w:t>6</w:t>
        </w:r>
        <w:r w:rsidR="004A3542">
          <w:rPr>
            <w:noProof/>
            <w:webHidden/>
          </w:rPr>
          <w:fldChar w:fldCharType="end"/>
        </w:r>
      </w:hyperlink>
    </w:p>
    <w:p w14:paraId="18E22BC7" w14:textId="77777777" w:rsidR="004A3542" w:rsidRDefault="008D655C">
      <w:pPr>
        <w:pStyle w:val="Sumrio2"/>
        <w:tabs>
          <w:tab w:val="left" w:pos="600"/>
          <w:tab w:val="right" w:leader="dot" w:pos="96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0600125" w:history="1">
        <w:r w:rsidR="004A3542" w:rsidRPr="00A66A4F">
          <w:rPr>
            <w:rStyle w:val="Hyperlink"/>
            <w:noProof/>
          </w:rPr>
          <w:t>9.2</w:t>
        </w:r>
        <w:r w:rsidR="004A35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  <w:noProof/>
          </w:rPr>
          <w:t>Necessidades de Treinamento</w:t>
        </w:r>
        <w:r w:rsidR="004A3542">
          <w:rPr>
            <w:noProof/>
            <w:webHidden/>
          </w:rPr>
          <w:tab/>
        </w:r>
        <w:r w:rsidR="004A3542">
          <w:rPr>
            <w:noProof/>
            <w:webHidden/>
          </w:rPr>
          <w:fldChar w:fldCharType="begin"/>
        </w:r>
        <w:r w:rsidR="004A3542">
          <w:rPr>
            <w:noProof/>
            <w:webHidden/>
          </w:rPr>
          <w:instrText xml:space="preserve"> PAGEREF _Toc70600125 \h </w:instrText>
        </w:r>
        <w:r w:rsidR="004A3542">
          <w:rPr>
            <w:noProof/>
            <w:webHidden/>
          </w:rPr>
        </w:r>
        <w:r w:rsidR="004A3542">
          <w:rPr>
            <w:noProof/>
            <w:webHidden/>
          </w:rPr>
          <w:fldChar w:fldCharType="separate"/>
        </w:r>
        <w:r w:rsidR="004A3542">
          <w:rPr>
            <w:noProof/>
            <w:webHidden/>
          </w:rPr>
          <w:t>7</w:t>
        </w:r>
        <w:r w:rsidR="004A3542">
          <w:rPr>
            <w:noProof/>
            <w:webHidden/>
          </w:rPr>
          <w:fldChar w:fldCharType="end"/>
        </w:r>
      </w:hyperlink>
    </w:p>
    <w:p w14:paraId="37B62691" w14:textId="77777777" w:rsidR="004A3542" w:rsidRDefault="008D655C">
      <w:pPr>
        <w:pStyle w:val="Sumrio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pt-BR"/>
        </w:rPr>
      </w:pPr>
      <w:hyperlink w:anchor="_Toc70600126" w:history="1">
        <w:r w:rsidR="004A3542" w:rsidRPr="00A66A4F">
          <w:rPr>
            <w:rStyle w:val="Hyperlink"/>
          </w:rPr>
          <w:t>10.</w:t>
        </w:r>
        <w:r w:rsidR="004A3542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pt-BR"/>
          </w:rPr>
          <w:tab/>
        </w:r>
        <w:r w:rsidR="004A3542" w:rsidRPr="00A66A4F">
          <w:rPr>
            <w:rStyle w:val="Hyperlink"/>
          </w:rPr>
          <w:t>Cronograma e Marcos do Projeto</w:t>
        </w:r>
        <w:r w:rsidR="004A3542">
          <w:rPr>
            <w:webHidden/>
          </w:rPr>
          <w:tab/>
        </w:r>
        <w:r w:rsidR="004A3542">
          <w:rPr>
            <w:webHidden/>
          </w:rPr>
          <w:fldChar w:fldCharType="begin"/>
        </w:r>
        <w:r w:rsidR="004A3542">
          <w:rPr>
            <w:webHidden/>
          </w:rPr>
          <w:instrText xml:space="preserve"> PAGEREF _Toc70600126 \h </w:instrText>
        </w:r>
        <w:r w:rsidR="004A3542">
          <w:rPr>
            <w:webHidden/>
          </w:rPr>
        </w:r>
        <w:r w:rsidR="004A3542">
          <w:rPr>
            <w:webHidden/>
          </w:rPr>
          <w:fldChar w:fldCharType="separate"/>
        </w:r>
        <w:r w:rsidR="004A3542">
          <w:rPr>
            <w:webHidden/>
          </w:rPr>
          <w:t>7</w:t>
        </w:r>
        <w:r w:rsidR="004A3542">
          <w:rPr>
            <w:webHidden/>
          </w:rPr>
          <w:fldChar w:fldCharType="end"/>
        </w:r>
      </w:hyperlink>
    </w:p>
    <w:p w14:paraId="61F26822" w14:textId="77777777" w:rsidR="005756EE" w:rsidRPr="000347AB" w:rsidRDefault="00ED016D" w:rsidP="003D28B2">
      <w:pPr>
        <w:rPr>
          <w:rFonts w:ascii="Times New Roman" w:hAnsi="Times New Roman"/>
          <w:noProof/>
        </w:rPr>
      </w:pPr>
      <w:r w:rsidRPr="000347AB">
        <w:rPr>
          <w:rFonts w:ascii="Times New Roman" w:hAnsi="Times New Roman"/>
          <w:noProof/>
        </w:rPr>
        <w:fldChar w:fldCharType="end"/>
      </w:r>
    </w:p>
    <w:p w14:paraId="2B91C9ED" w14:textId="77777777" w:rsidR="008A4E91" w:rsidRPr="000347AB" w:rsidRDefault="005756EE" w:rsidP="00D849FD">
      <w:pPr>
        <w:pStyle w:val="Ttulo1"/>
      </w:pPr>
      <w:bookmarkStart w:id="21" w:name="_Toc171136530"/>
      <w:bookmarkStart w:id="22" w:name="_Toc173290331"/>
      <w:bookmarkStart w:id="23" w:name="_Toc173293470"/>
      <w:r w:rsidRPr="000347AB">
        <w:br w:type="page"/>
      </w:r>
      <w:bookmarkEnd w:id="20"/>
      <w:bookmarkEnd w:id="21"/>
      <w:bookmarkEnd w:id="22"/>
      <w:bookmarkEnd w:id="23"/>
      <w:r w:rsidR="008A4E91" w:rsidRPr="000347AB">
        <w:lastRenderedPageBreak/>
        <w:t xml:space="preserve"> </w:t>
      </w:r>
      <w:bookmarkStart w:id="24" w:name="_Toc70600095"/>
      <w:r w:rsidR="0064707A" w:rsidRPr="000347AB">
        <w:t>Visão Geral</w:t>
      </w:r>
      <w:bookmarkEnd w:id="24"/>
    </w:p>
    <w:p w14:paraId="12FC6051" w14:textId="77777777" w:rsidR="00D849FD" w:rsidRDefault="00D849FD" w:rsidP="0032625B">
      <w:pPr>
        <w:pStyle w:val="Ttulo2"/>
        <w:numPr>
          <w:ilvl w:val="0"/>
          <w:numId w:val="0"/>
        </w:numPr>
        <w:ind w:left="432"/>
      </w:pPr>
      <w:bookmarkStart w:id="25" w:name="_Toc433104437"/>
      <w:bookmarkStart w:id="26" w:name="_Toc324915524"/>
      <w:bookmarkStart w:id="27" w:name="_Toc324851941"/>
      <w:bookmarkStart w:id="28" w:name="_Toc324843634"/>
      <w:bookmarkStart w:id="29" w:name="_Toc314978528"/>
      <w:bookmarkStart w:id="30" w:name="_Toc18208289"/>
    </w:p>
    <w:p w14:paraId="7707C762" w14:textId="77777777" w:rsidR="0064707A" w:rsidRPr="000347AB" w:rsidRDefault="00180AB7" w:rsidP="00D849FD">
      <w:pPr>
        <w:pStyle w:val="Ttulo2"/>
      </w:pPr>
      <w:bookmarkStart w:id="31" w:name="_Toc70600096"/>
      <w:r w:rsidRPr="000347AB">
        <w:t>Objetivo</w:t>
      </w:r>
      <w:bookmarkEnd w:id="31"/>
    </w:p>
    <w:p w14:paraId="0078F124" w14:textId="77777777" w:rsidR="00180AB7" w:rsidRPr="000347AB" w:rsidRDefault="00180AB7" w:rsidP="00180AB7">
      <w:pPr>
        <w:rPr>
          <w:rFonts w:ascii="Times New Roman" w:hAnsi="Times New Roman"/>
          <w:lang w:val="fr-FR"/>
        </w:rPr>
      </w:pPr>
    </w:p>
    <w:p w14:paraId="1A37F277" w14:textId="76897B55" w:rsidR="00180AB7" w:rsidRPr="008D0D2C" w:rsidRDefault="0051488D" w:rsidP="00180AB7">
      <w:pPr>
        <w:pStyle w:val="Corpodetexto"/>
        <w:spacing w:line="360" w:lineRule="auto"/>
        <w:rPr>
          <w:rFonts w:ascii="Times New Roman" w:hAnsi="Times New Roman"/>
          <w:i/>
          <w:color w:val="0070C0"/>
          <w:sz w:val="24"/>
        </w:rPr>
      </w:pPr>
      <w:r>
        <w:rPr>
          <w:rFonts w:ascii="Times New Roman" w:hAnsi="Times New Roman"/>
          <w:i/>
          <w:color w:val="0070C0"/>
          <w:sz w:val="24"/>
        </w:rPr>
        <w:t>O documento de Plano de Testes irá descrever os testes que foram e serão realizados, além dos métodos empregados.</w:t>
      </w:r>
    </w:p>
    <w:p w14:paraId="6F5D86B6" w14:textId="77777777" w:rsidR="00180AB7" w:rsidRPr="000347AB" w:rsidRDefault="00180AB7" w:rsidP="00180AB7">
      <w:pPr>
        <w:pStyle w:val="Corpodetexto"/>
        <w:spacing w:line="360" w:lineRule="auto"/>
        <w:rPr>
          <w:rFonts w:ascii="Times New Roman" w:hAnsi="Times New Roman"/>
          <w:szCs w:val="20"/>
        </w:rPr>
      </w:pPr>
    </w:p>
    <w:p w14:paraId="7205D8E5" w14:textId="77777777" w:rsidR="00180AB7" w:rsidRPr="000347AB" w:rsidRDefault="00180AB7" w:rsidP="00D849FD">
      <w:pPr>
        <w:pStyle w:val="Ttulo2"/>
      </w:pPr>
      <w:bookmarkStart w:id="32" w:name="_Toc70600097"/>
      <w:r w:rsidRPr="000347AB">
        <w:t xml:space="preserve">Descrição </w:t>
      </w:r>
      <w:r w:rsidR="00BE1133" w:rsidRPr="000347AB">
        <w:t xml:space="preserve">do produto </w:t>
      </w:r>
      <w:r w:rsidRPr="000347AB">
        <w:t>a Ser Testado</w:t>
      </w:r>
      <w:bookmarkEnd w:id="32"/>
    </w:p>
    <w:p w14:paraId="655EAEDE" w14:textId="77777777" w:rsidR="00180AB7" w:rsidRPr="000347AB" w:rsidRDefault="00180AB7" w:rsidP="00180AB7">
      <w:pPr>
        <w:rPr>
          <w:rFonts w:ascii="Times New Roman" w:hAnsi="Times New Roman"/>
          <w:lang w:val="fr-FR"/>
        </w:rPr>
      </w:pPr>
    </w:p>
    <w:p w14:paraId="7C676737" w14:textId="1418B1BB" w:rsidR="00BE1133" w:rsidRPr="008D0D2C" w:rsidRDefault="0051488D" w:rsidP="00BE1133">
      <w:pPr>
        <w:spacing w:line="360" w:lineRule="auto"/>
        <w:rPr>
          <w:rFonts w:ascii="Times New Roman" w:hAnsi="Times New Roman"/>
          <w:i/>
          <w:color w:val="0070C0"/>
          <w:sz w:val="24"/>
        </w:rPr>
      </w:pPr>
      <w:r>
        <w:rPr>
          <w:rFonts w:ascii="Times New Roman" w:hAnsi="Times New Roman"/>
          <w:i/>
          <w:color w:val="0070C0"/>
          <w:sz w:val="24"/>
        </w:rPr>
        <w:t xml:space="preserve">O </w:t>
      </w:r>
      <w:proofErr w:type="spellStart"/>
      <w:r>
        <w:rPr>
          <w:rFonts w:ascii="Times New Roman" w:hAnsi="Times New Roman"/>
          <w:i/>
          <w:color w:val="0070C0"/>
          <w:sz w:val="24"/>
        </w:rPr>
        <w:t>Check</w:t>
      </w:r>
      <w:proofErr w:type="spellEnd"/>
      <w:r>
        <w:rPr>
          <w:rFonts w:ascii="Times New Roman" w:hAnsi="Times New Roman"/>
          <w:i/>
          <w:color w:val="0070C0"/>
          <w:sz w:val="24"/>
        </w:rPr>
        <w:t>-SI é um sistema Web que tem a finalidade de orientar profissionais da Área da Tecnologia da Info</w:t>
      </w:r>
      <w:r w:rsidR="00AC238D">
        <w:rPr>
          <w:rFonts w:ascii="Times New Roman" w:hAnsi="Times New Roman"/>
          <w:i/>
          <w:color w:val="0070C0"/>
          <w:sz w:val="24"/>
        </w:rPr>
        <w:t>rmação em seus projetos a cumprirem requisitos de Segurança da Informação, por meio de checklists, textos e indicação de fontes confiáveis sobre o assunto.</w:t>
      </w:r>
    </w:p>
    <w:p w14:paraId="25EFB0C1" w14:textId="77777777" w:rsidR="00411F63" w:rsidRPr="008D0D2C" w:rsidRDefault="00411F63" w:rsidP="008D0D2C">
      <w:pPr>
        <w:spacing w:line="360" w:lineRule="auto"/>
        <w:rPr>
          <w:rFonts w:ascii="Times New Roman" w:hAnsi="Times New Roman"/>
          <w:i/>
          <w:color w:val="0070C0"/>
          <w:sz w:val="24"/>
        </w:rPr>
      </w:pPr>
    </w:p>
    <w:p w14:paraId="775C94AE" w14:textId="77777777" w:rsidR="008A4E91" w:rsidRPr="000347AB" w:rsidRDefault="008A4E91" w:rsidP="00D849FD">
      <w:pPr>
        <w:pStyle w:val="Ttulo1"/>
      </w:pPr>
      <w:bookmarkStart w:id="33" w:name="_Toc433104439"/>
      <w:bookmarkStart w:id="34" w:name="_Toc324915526"/>
      <w:bookmarkStart w:id="35" w:name="_Toc324851943"/>
      <w:bookmarkStart w:id="36" w:name="_Toc324843636"/>
      <w:bookmarkStart w:id="37" w:name="_Toc314978530"/>
      <w:bookmarkStart w:id="38" w:name="_Ref524432427"/>
      <w:bookmarkStart w:id="39" w:name="_Toc18208290"/>
      <w:bookmarkStart w:id="40" w:name="_Toc70600098"/>
      <w:bookmarkStart w:id="41" w:name="_Hlt15874499"/>
      <w:bookmarkStart w:id="42" w:name="_Hlt15874500"/>
      <w:bookmarkEnd w:id="25"/>
      <w:bookmarkEnd w:id="26"/>
      <w:bookmarkEnd w:id="27"/>
      <w:bookmarkEnd w:id="28"/>
      <w:bookmarkEnd w:id="29"/>
      <w:bookmarkEnd w:id="30"/>
      <w:r w:rsidRPr="000347AB">
        <w:t>Escopo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35C0DCBC" w14:textId="77777777" w:rsidR="006D446F" w:rsidRPr="000347AB" w:rsidRDefault="006D446F" w:rsidP="00F53220">
      <w:pPr>
        <w:pStyle w:val="PargrafodaLista"/>
        <w:keepNext/>
        <w:widowControl w:val="0"/>
        <w:numPr>
          <w:ilvl w:val="0"/>
          <w:numId w:val="6"/>
        </w:numPr>
        <w:autoSpaceDE w:val="0"/>
        <w:autoSpaceDN w:val="0"/>
        <w:spacing w:before="120" w:after="60" w:line="240" w:lineRule="atLeast"/>
        <w:ind w:left="0"/>
        <w:jc w:val="left"/>
        <w:outlineLvl w:val="1"/>
        <w:rPr>
          <w:rFonts w:ascii="Times New Roman" w:hAnsi="Times New Roman"/>
          <w:b/>
          <w:vanish/>
          <w:sz w:val="24"/>
          <w:szCs w:val="20"/>
        </w:rPr>
      </w:pPr>
      <w:bookmarkStart w:id="43" w:name="_Toc251829687"/>
      <w:bookmarkStart w:id="44" w:name="_Toc251849933"/>
      <w:bookmarkStart w:id="45" w:name="_Toc251849985"/>
      <w:bookmarkStart w:id="46" w:name="_Toc251850037"/>
      <w:bookmarkStart w:id="47" w:name="_Toc251850089"/>
      <w:bookmarkStart w:id="48" w:name="_Toc251850140"/>
      <w:bookmarkStart w:id="49" w:name="_Toc251850192"/>
      <w:bookmarkStart w:id="50" w:name="_Toc251850244"/>
      <w:bookmarkStart w:id="51" w:name="_Toc251850296"/>
      <w:bookmarkStart w:id="52" w:name="_Toc251850348"/>
      <w:bookmarkStart w:id="53" w:name="_Toc251850400"/>
      <w:bookmarkStart w:id="54" w:name="_Toc251852048"/>
      <w:bookmarkStart w:id="55" w:name="_Toc251852129"/>
      <w:bookmarkStart w:id="56" w:name="_Toc251852169"/>
      <w:bookmarkStart w:id="57" w:name="_Toc251852835"/>
      <w:bookmarkStart w:id="58" w:name="_Toc251855415"/>
      <w:bookmarkStart w:id="59" w:name="_Toc251855968"/>
      <w:bookmarkStart w:id="60" w:name="_Toc251918441"/>
      <w:bookmarkStart w:id="61" w:name="_Toc252183784"/>
      <w:bookmarkStart w:id="62" w:name="_Toc252192762"/>
      <w:bookmarkStart w:id="63" w:name="_Toc38568424"/>
      <w:bookmarkStart w:id="64" w:name="_Toc38568498"/>
      <w:bookmarkStart w:id="65" w:name="_Toc38574537"/>
      <w:bookmarkStart w:id="66" w:name="_Toc38574703"/>
      <w:bookmarkStart w:id="67" w:name="_Toc70599966"/>
      <w:bookmarkStart w:id="68" w:name="_Toc70600099"/>
      <w:bookmarkStart w:id="69" w:name="_Toc164504640"/>
      <w:bookmarkStart w:id="70" w:name="_Toc171136533"/>
      <w:bookmarkStart w:id="71" w:name="_Toc173290334"/>
      <w:bookmarkStart w:id="72" w:name="_Toc433104440"/>
      <w:bookmarkStart w:id="73" w:name="_Toc324915527"/>
      <w:bookmarkStart w:id="74" w:name="_Toc324851944"/>
      <w:bookmarkStart w:id="75" w:name="_Toc324843637"/>
      <w:bookmarkStart w:id="76" w:name="_Toc314978531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42E0E626" w14:textId="77777777" w:rsidR="006D446F" w:rsidRPr="000347AB" w:rsidRDefault="006D446F" w:rsidP="0032625B">
      <w:pPr>
        <w:pStyle w:val="Ttulo2"/>
        <w:numPr>
          <w:ilvl w:val="0"/>
          <w:numId w:val="0"/>
        </w:numPr>
        <w:ind w:left="432"/>
      </w:pPr>
    </w:p>
    <w:p w14:paraId="48EA0F14" w14:textId="77777777" w:rsidR="006D446F" w:rsidRPr="000347AB" w:rsidRDefault="008D0D2C" w:rsidP="00D849FD">
      <w:pPr>
        <w:pStyle w:val="Ttulo2"/>
      </w:pPr>
      <w:bookmarkStart w:id="77" w:name="_Toc70600100"/>
      <w:bookmarkEnd w:id="69"/>
      <w:bookmarkEnd w:id="70"/>
      <w:bookmarkEnd w:id="71"/>
      <w:r>
        <w:t>Descrição de Casos de Uso</w:t>
      </w:r>
      <w:bookmarkEnd w:id="77"/>
    </w:p>
    <w:p w14:paraId="565152D9" w14:textId="77777777" w:rsidR="00071DFE" w:rsidRPr="000347AB" w:rsidRDefault="00071DFE" w:rsidP="0028471C">
      <w:pPr>
        <w:pStyle w:val="InfoBlue"/>
      </w:pPr>
    </w:p>
    <w:p w14:paraId="4F3BFD82" w14:textId="52AF7343" w:rsidR="00D57334" w:rsidRDefault="00D57334" w:rsidP="00D57334">
      <w:pPr>
        <w:spacing w:line="360" w:lineRule="auto"/>
        <w:rPr>
          <w:rFonts w:ascii="Times New Roman" w:hAnsi="Times New Roman"/>
          <w:i/>
          <w:color w:val="0070C0"/>
          <w:sz w:val="24"/>
        </w:rPr>
      </w:pPr>
      <w:bookmarkStart w:id="78" w:name="_Ref524432434"/>
      <w:bookmarkStart w:id="79" w:name="_Toc18208299"/>
      <w:bookmarkStart w:id="80" w:name="_Toc70600101"/>
      <w:bookmarkEnd w:id="72"/>
      <w:bookmarkEnd w:id="73"/>
      <w:bookmarkEnd w:id="74"/>
      <w:bookmarkEnd w:id="75"/>
      <w:bookmarkEnd w:id="76"/>
      <w:r>
        <w:rPr>
          <w:rFonts w:ascii="Times New Roman" w:hAnsi="Times New Roman"/>
          <w:i/>
          <w:color w:val="0070C0"/>
          <w:sz w:val="24"/>
        </w:rPr>
        <w:t xml:space="preserve">Atores: Profissionais da área de TI e da segurança da Informação; administrador do </w:t>
      </w:r>
      <w:proofErr w:type="spellStart"/>
      <w:r>
        <w:rPr>
          <w:rFonts w:ascii="Times New Roman" w:hAnsi="Times New Roman"/>
          <w:i/>
          <w:color w:val="0070C0"/>
          <w:sz w:val="24"/>
        </w:rPr>
        <w:t>Check</w:t>
      </w:r>
      <w:proofErr w:type="spellEnd"/>
      <w:r>
        <w:rPr>
          <w:rFonts w:ascii="Times New Roman" w:hAnsi="Times New Roman"/>
          <w:i/>
          <w:color w:val="0070C0"/>
          <w:sz w:val="24"/>
        </w:rPr>
        <w:t>-SI; visitante</w:t>
      </w:r>
    </w:p>
    <w:p w14:paraId="2FE5BCB7" w14:textId="66A0182F" w:rsidR="00D57334" w:rsidRDefault="00D57334" w:rsidP="00D57334">
      <w:pPr>
        <w:spacing w:line="360" w:lineRule="auto"/>
        <w:rPr>
          <w:rFonts w:ascii="Times New Roman" w:hAnsi="Times New Roman"/>
          <w:i/>
          <w:color w:val="0070C0"/>
          <w:sz w:val="24"/>
        </w:rPr>
      </w:pPr>
      <w:r>
        <w:rPr>
          <w:rFonts w:ascii="Times New Roman" w:hAnsi="Times New Roman"/>
          <w:i/>
          <w:color w:val="0070C0"/>
          <w:sz w:val="24"/>
        </w:rPr>
        <w:t>Relação: Administrador – Controla o sistema e modifica conteúdos, páginas e acessos</w:t>
      </w:r>
    </w:p>
    <w:p w14:paraId="26CCAA07" w14:textId="0CE6FF3C" w:rsidR="00D57334" w:rsidRDefault="00D57334" w:rsidP="00D57334">
      <w:pPr>
        <w:spacing w:line="360" w:lineRule="auto"/>
        <w:rPr>
          <w:rFonts w:ascii="Times New Roman" w:hAnsi="Times New Roman"/>
          <w:i/>
          <w:color w:val="0070C0"/>
          <w:sz w:val="24"/>
        </w:rPr>
      </w:pPr>
      <w:r>
        <w:rPr>
          <w:rFonts w:ascii="Times New Roman" w:hAnsi="Times New Roman"/>
          <w:i/>
          <w:color w:val="0070C0"/>
          <w:sz w:val="24"/>
        </w:rPr>
        <w:t xml:space="preserve">Profissionais de TI, </w:t>
      </w:r>
      <w:proofErr w:type="spellStart"/>
      <w:r>
        <w:rPr>
          <w:rFonts w:ascii="Times New Roman" w:hAnsi="Times New Roman"/>
          <w:i/>
          <w:color w:val="0070C0"/>
          <w:sz w:val="24"/>
        </w:rPr>
        <w:t>Seg</w:t>
      </w:r>
      <w:proofErr w:type="spellEnd"/>
      <w:r>
        <w:rPr>
          <w:rFonts w:ascii="Times New Roman" w:hAnsi="Times New Roman"/>
          <w:i/>
          <w:color w:val="0070C0"/>
          <w:sz w:val="24"/>
        </w:rPr>
        <w:t xml:space="preserve"> Info – Criação de Checklists, leitura de textos e aquisição de certificações</w:t>
      </w:r>
    </w:p>
    <w:p w14:paraId="14DA62E3" w14:textId="17E27A6F" w:rsidR="00D57334" w:rsidRPr="00D57334" w:rsidRDefault="00D57334" w:rsidP="00D57334">
      <w:pPr>
        <w:spacing w:line="360" w:lineRule="auto"/>
        <w:rPr>
          <w:rFonts w:ascii="Times New Roman" w:hAnsi="Times New Roman"/>
          <w:i/>
          <w:color w:val="0070C0"/>
          <w:sz w:val="24"/>
        </w:rPr>
      </w:pPr>
      <w:r>
        <w:rPr>
          <w:rFonts w:ascii="Times New Roman" w:hAnsi="Times New Roman"/>
          <w:i/>
          <w:color w:val="0070C0"/>
          <w:sz w:val="24"/>
        </w:rPr>
        <w:t xml:space="preserve">Visitante </w:t>
      </w:r>
      <w:r w:rsidR="00F66838">
        <w:rPr>
          <w:rFonts w:ascii="Times New Roman" w:hAnsi="Times New Roman"/>
          <w:i/>
          <w:color w:val="0070C0"/>
          <w:sz w:val="24"/>
        </w:rPr>
        <w:t>- Leitura</w:t>
      </w:r>
      <w:r>
        <w:rPr>
          <w:rFonts w:ascii="Times New Roman" w:hAnsi="Times New Roman"/>
          <w:i/>
          <w:color w:val="0070C0"/>
          <w:sz w:val="24"/>
        </w:rPr>
        <w:t xml:space="preserve"> de textos</w:t>
      </w:r>
    </w:p>
    <w:p w14:paraId="304E0261" w14:textId="77777777" w:rsidR="008A4E91" w:rsidRPr="000347AB" w:rsidRDefault="008A4E91" w:rsidP="00D849FD">
      <w:pPr>
        <w:pStyle w:val="Ttulo1"/>
      </w:pPr>
      <w:r w:rsidRPr="000347AB">
        <w:t>Itens-alvo dos Testes</w:t>
      </w:r>
      <w:bookmarkEnd w:id="78"/>
      <w:bookmarkEnd w:id="79"/>
      <w:bookmarkEnd w:id="80"/>
    </w:p>
    <w:p w14:paraId="3BBE04F3" w14:textId="77777777" w:rsidR="00071DFE" w:rsidRPr="000347AB" w:rsidRDefault="00071DFE" w:rsidP="00071DFE">
      <w:pPr>
        <w:spacing w:line="360" w:lineRule="auto"/>
        <w:rPr>
          <w:rFonts w:ascii="Times New Roman" w:hAnsi="Times New Roman"/>
          <w:lang w:val="fr-FR"/>
        </w:rPr>
      </w:pPr>
    </w:p>
    <w:p w14:paraId="03D0C396" w14:textId="1704A40E" w:rsidR="00071DFE" w:rsidRDefault="00AC238D" w:rsidP="00AC238D">
      <w:pPr>
        <w:pStyle w:val="PargrafodaLista"/>
        <w:numPr>
          <w:ilvl w:val="0"/>
          <w:numId w:val="25"/>
        </w:numPr>
        <w:spacing w:line="360" w:lineRule="auto"/>
        <w:rPr>
          <w:rFonts w:ascii="Times New Roman" w:hAnsi="Times New Roman"/>
          <w:i/>
          <w:color w:val="0070C0"/>
          <w:sz w:val="24"/>
        </w:rPr>
      </w:pPr>
      <w:r>
        <w:rPr>
          <w:rFonts w:ascii="Times New Roman" w:hAnsi="Times New Roman"/>
          <w:i/>
          <w:color w:val="0070C0"/>
          <w:sz w:val="24"/>
        </w:rPr>
        <w:t>Login;</w:t>
      </w:r>
    </w:p>
    <w:p w14:paraId="28165E77" w14:textId="7B333654" w:rsidR="00AC238D" w:rsidRDefault="00AC238D" w:rsidP="00AC238D">
      <w:pPr>
        <w:pStyle w:val="PargrafodaLista"/>
        <w:numPr>
          <w:ilvl w:val="0"/>
          <w:numId w:val="25"/>
        </w:numPr>
        <w:spacing w:line="360" w:lineRule="auto"/>
        <w:rPr>
          <w:rFonts w:ascii="Times New Roman" w:hAnsi="Times New Roman"/>
          <w:i/>
          <w:color w:val="0070C0"/>
          <w:sz w:val="24"/>
        </w:rPr>
      </w:pPr>
      <w:r>
        <w:rPr>
          <w:rFonts w:ascii="Times New Roman" w:hAnsi="Times New Roman"/>
          <w:i/>
          <w:color w:val="0070C0"/>
          <w:sz w:val="24"/>
        </w:rPr>
        <w:t>Textos informativos;</w:t>
      </w:r>
    </w:p>
    <w:p w14:paraId="76B81CE3" w14:textId="083518B7" w:rsidR="00AC238D" w:rsidRDefault="00AC238D" w:rsidP="00AC238D">
      <w:pPr>
        <w:pStyle w:val="PargrafodaLista"/>
        <w:numPr>
          <w:ilvl w:val="0"/>
          <w:numId w:val="25"/>
        </w:numPr>
        <w:spacing w:line="360" w:lineRule="auto"/>
        <w:rPr>
          <w:rFonts w:ascii="Times New Roman" w:hAnsi="Times New Roman"/>
          <w:i/>
          <w:color w:val="0070C0"/>
          <w:sz w:val="24"/>
        </w:rPr>
      </w:pPr>
      <w:r>
        <w:rPr>
          <w:rFonts w:ascii="Times New Roman" w:hAnsi="Times New Roman"/>
          <w:i/>
          <w:color w:val="0070C0"/>
          <w:sz w:val="24"/>
        </w:rPr>
        <w:t xml:space="preserve">Checklist ISO </w:t>
      </w:r>
      <w:r w:rsidRPr="00AC238D">
        <w:rPr>
          <w:rFonts w:ascii="Times New Roman" w:hAnsi="Times New Roman"/>
          <w:i/>
          <w:color w:val="0070C0"/>
          <w:sz w:val="24"/>
        </w:rPr>
        <w:t>27001</w:t>
      </w:r>
      <w:r>
        <w:rPr>
          <w:rFonts w:ascii="Times New Roman" w:hAnsi="Times New Roman"/>
          <w:i/>
          <w:color w:val="0070C0"/>
          <w:sz w:val="24"/>
        </w:rPr>
        <w:t>;</w:t>
      </w:r>
    </w:p>
    <w:p w14:paraId="7AEBF4C8" w14:textId="1B487446" w:rsidR="008C04EB" w:rsidRPr="00AC238D" w:rsidRDefault="00AC238D" w:rsidP="00071DFE">
      <w:pPr>
        <w:pStyle w:val="PargrafodaLista"/>
        <w:numPr>
          <w:ilvl w:val="0"/>
          <w:numId w:val="25"/>
        </w:numPr>
        <w:spacing w:line="360" w:lineRule="auto"/>
        <w:rPr>
          <w:rFonts w:ascii="Times New Roman" w:hAnsi="Times New Roman"/>
          <w:i/>
          <w:color w:val="0070C0"/>
          <w:sz w:val="24"/>
        </w:rPr>
      </w:pPr>
      <w:r>
        <w:rPr>
          <w:rFonts w:ascii="Times New Roman" w:hAnsi="Times New Roman"/>
          <w:i/>
          <w:color w:val="0070C0"/>
          <w:sz w:val="24"/>
        </w:rPr>
        <w:t>Links que redirecionam para outros sites;</w:t>
      </w:r>
    </w:p>
    <w:p w14:paraId="491A8BB3" w14:textId="77777777" w:rsidR="008A4E91" w:rsidRPr="000347AB" w:rsidRDefault="008A4E91" w:rsidP="00D849FD">
      <w:pPr>
        <w:pStyle w:val="Ttulo1"/>
      </w:pPr>
      <w:bookmarkStart w:id="81" w:name="_Ref524432393"/>
      <w:bookmarkStart w:id="82" w:name="_Toc18208300"/>
      <w:bookmarkStart w:id="83" w:name="_Toc70600102"/>
      <w:bookmarkStart w:id="84" w:name="_Toc433104438"/>
      <w:bookmarkStart w:id="85" w:name="_Toc324915525"/>
      <w:bookmarkStart w:id="86" w:name="_Toc324851942"/>
      <w:bookmarkStart w:id="87" w:name="_Toc324843635"/>
      <w:bookmarkStart w:id="88" w:name="_Toc314978529"/>
      <w:r w:rsidRPr="000347AB">
        <w:t>Resumo dos Testes Planejados</w:t>
      </w:r>
      <w:bookmarkEnd w:id="81"/>
      <w:bookmarkEnd w:id="82"/>
      <w:bookmarkEnd w:id="83"/>
    </w:p>
    <w:p w14:paraId="1A6E335D" w14:textId="77777777" w:rsidR="002E70EA" w:rsidRPr="000347AB" w:rsidRDefault="002E70EA" w:rsidP="002E70EA">
      <w:pPr>
        <w:spacing w:line="360" w:lineRule="auto"/>
        <w:rPr>
          <w:rFonts w:ascii="Times New Roman" w:hAnsi="Times New Roman"/>
          <w:lang w:val="fr-FR"/>
        </w:rPr>
      </w:pPr>
    </w:p>
    <w:bookmarkEnd w:id="84"/>
    <w:bookmarkEnd w:id="85"/>
    <w:bookmarkEnd w:id="86"/>
    <w:bookmarkEnd w:id="87"/>
    <w:bookmarkEnd w:id="88"/>
    <w:p w14:paraId="10B52864" w14:textId="37B1B8C8" w:rsidR="002E70EA" w:rsidRPr="008D0D2C" w:rsidRDefault="00D57334" w:rsidP="0036033B">
      <w:pPr>
        <w:spacing w:line="360" w:lineRule="auto"/>
        <w:rPr>
          <w:rFonts w:ascii="Times New Roman" w:hAnsi="Times New Roman"/>
          <w:i/>
          <w:color w:val="0070C0"/>
          <w:sz w:val="24"/>
        </w:rPr>
      </w:pPr>
      <w:r>
        <w:rPr>
          <w:rFonts w:ascii="Times New Roman" w:hAnsi="Times New Roman"/>
          <w:i/>
          <w:color w:val="0070C0"/>
          <w:sz w:val="24"/>
        </w:rPr>
        <w:t xml:space="preserve">Será </w:t>
      </w:r>
      <w:r w:rsidR="00AC238D">
        <w:rPr>
          <w:rFonts w:ascii="Times New Roman" w:hAnsi="Times New Roman"/>
          <w:i/>
          <w:color w:val="0070C0"/>
          <w:sz w:val="24"/>
        </w:rPr>
        <w:t>feito testes com os links de terceiros</w:t>
      </w:r>
      <w:r>
        <w:rPr>
          <w:rFonts w:ascii="Times New Roman" w:hAnsi="Times New Roman"/>
          <w:i/>
          <w:color w:val="0070C0"/>
          <w:sz w:val="24"/>
        </w:rPr>
        <w:t xml:space="preserve">; testes com os </w:t>
      </w:r>
      <w:r w:rsidR="00AC238D">
        <w:rPr>
          <w:rFonts w:ascii="Times New Roman" w:hAnsi="Times New Roman"/>
          <w:i/>
          <w:color w:val="0070C0"/>
          <w:sz w:val="24"/>
        </w:rPr>
        <w:t xml:space="preserve">textos disponíveis e com a Checklist. </w:t>
      </w:r>
      <w:r>
        <w:rPr>
          <w:rFonts w:ascii="Times New Roman" w:hAnsi="Times New Roman"/>
          <w:i/>
          <w:color w:val="0070C0"/>
          <w:sz w:val="24"/>
        </w:rPr>
        <w:t xml:space="preserve">O login </w:t>
      </w:r>
      <w:r w:rsidR="00AC238D">
        <w:rPr>
          <w:rFonts w:ascii="Times New Roman" w:hAnsi="Times New Roman"/>
          <w:i/>
          <w:color w:val="0070C0"/>
          <w:sz w:val="24"/>
        </w:rPr>
        <w:t xml:space="preserve">será testado </w:t>
      </w:r>
      <w:r>
        <w:rPr>
          <w:rFonts w:ascii="Times New Roman" w:hAnsi="Times New Roman"/>
          <w:i/>
          <w:color w:val="0070C0"/>
          <w:sz w:val="24"/>
        </w:rPr>
        <w:t>também.</w:t>
      </w:r>
    </w:p>
    <w:p w14:paraId="10DB413F" w14:textId="77777777" w:rsidR="0036033B" w:rsidRPr="000347AB" w:rsidRDefault="0036033B" w:rsidP="0036033B">
      <w:pPr>
        <w:spacing w:line="360" w:lineRule="auto"/>
        <w:rPr>
          <w:rFonts w:ascii="Times New Roman" w:hAnsi="Times New Roman"/>
          <w:i/>
          <w:color w:val="0070C0"/>
        </w:rPr>
      </w:pPr>
    </w:p>
    <w:p w14:paraId="4662DB36" w14:textId="77777777" w:rsidR="00A3741F" w:rsidRPr="000347AB" w:rsidRDefault="00A3741F">
      <w:pPr>
        <w:spacing w:line="240" w:lineRule="auto"/>
        <w:jc w:val="left"/>
        <w:rPr>
          <w:rFonts w:ascii="Times New Roman" w:hAnsi="Times New Roman"/>
          <w:b/>
          <w:bCs/>
          <w:smallCaps/>
          <w:kern w:val="32"/>
          <w:sz w:val="28"/>
          <w:szCs w:val="28"/>
        </w:rPr>
      </w:pPr>
      <w:bookmarkStart w:id="89" w:name="_Toc18208304"/>
      <w:r w:rsidRPr="000347AB">
        <w:rPr>
          <w:rFonts w:ascii="Times New Roman" w:hAnsi="Times New Roman"/>
        </w:rPr>
        <w:br w:type="page"/>
      </w:r>
    </w:p>
    <w:p w14:paraId="598091D7" w14:textId="667FB3B6" w:rsidR="008A4E91" w:rsidRDefault="00642673" w:rsidP="00D849FD">
      <w:pPr>
        <w:pStyle w:val="Ttulo1"/>
      </w:pPr>
      <w:bookmarkStart w:id="90" w:name="_Toc70600103"/>
      <w:r>
        <w:lastRenderedPageBreak/>
        <w:t xml:space="preserve">Categorias de </w:t>
      </w:r>
      <w:r w:rsidR="008A4E91" w:rsidRPr="000347AB">
        <w:t>Testes</w:t>
      </w:r>
      <w:bookmarkEnd w:id="89"/>
      <w:bookmarkEnd w:id="90"/>
    </w:p>
    <w:p w14:paraId="4C1E4095" w14:textId="77777777" w:rsidR="00F66838" w:rsidRPr="00F66838" w:rsidRDefault="00F66838" w:rsidP="00F66838"/>
    <w:p w14:paraId="0AAAC060" w14:textId="77777777" w:rsidR="00BE1133" w:rsidRPr="000347AB" w:rsidRDefault="00BE1133" w:rsidP="00F53220">
      <w:pPr>
        <w:pStyle w:val="PargrafodaLista"/>
        <w:keepNext/>
        <w:widowControl w:val="0"/>
        <w:numPr>
          <w:ilvl w:val="0"/>
          <w:numId w:val="6"/>
        </w:numPr>
        <w:autoSpaceDE w:val="0"/>
        <w:autoSpaceDN w:val="0"/>
        <w:spacing w:before="120" w:after="60" w:line="240" w:lineRule="atLeast"/>
        <w:ind w:left="0"/>
        <w:jc w:val="left"/>
        <w:outlineLvl w:val="1"/>
        <w:rPr>
          <w:rFonts w:ascii="Times New Roman" w:hAnsi="Times New Roman"/>
          <w:b/>
          <w:vanish/>
          <w:sz w:val="24"/>
          <w:lang w:val="fr-FR"/>
        </w:rPr>
      </w:pPr>
      <w:bookmarkStart w:id="91" w:name="_Toc38568429"/>
      <w:bookmarkStart w:id="92" w:name="_Toc38568503"/>
      <w:bookmarkStart w:id="93" w:name="_Toc38574543"/>
      <w:bookmarkStart w:id="94" w:name="_Toc38574709"/>
      <w:bookmarkStart w:id="95" w:name="_Toc70599971"/>
      <w:bookmarkStart w:id="96" w:name="_Toc70600104"/>
      <w:bookmarkStart w:id="97" w:name="_Toc38561176"/>
      <w:bookmarkStart w:id="98" w:name="_Toc433104444"/>
      <w:bookmarkStart w:id="99" w:name="_Toc324915531"/>
      <w:bookmarkStart w:id="100" w:name="_Toc324851948"/>
      <w:bookmarkStart w:id="101" w:name="_Toc324843641"/>
      <w:bookmarkStart w:id="102" w:name="_Toc18208307"/>
      <w:bookmarkEnd w:id="91"/>
      <w:bookmarkEnd w:id="92"/>
      <w:bookmarkEnd w:id="93"/>
      <w:bookmarkEnd w:id="94"/>
      <w:bookmarkEnd w:id="95"/>
      <w:bookmarkEnd w:id="96"/>
    </w:p>
    <w:p w14:paraId="53A2D4ED" w14:textId="77777777" w:rsidR="00BE1133" w:rsidRPr="000347AB" w:rsidRDefault="00BE1133" w:rsidP="00F53220">
      <w:pPr>
        <w:pStyle w:val="PargrafodaLista"/>
        <w:keepNext/>
        <w:widowControl w:val="0"/>
        <w:numPr>
          <w:ilvl w:val="0"/>
          <w:numId w:val="6"/>
        </w:numPr>
        <w:autoSpaceDE w:val="0"/>
        <w:autoSpaceDN w:val="0"/>
        <w:spacing w:before="120" w:after="60" w:line="240" w:lineRule="atLeast"/>
        <w:ind w:left="0"/>
        <w:jc w:val="left"/>
        <w:outlineLvl w:val="1"/>
        <w:rPr>
          <w:rFonts w:ascii="Times New Roman" w:hAnsi="Times New Roman"/>
          <w:b/>
          <w:vanish/>
          <w:sz w:val="24"/>
          <w:lang w:val="fr-FR"/>
        </w:rPr>
      </w:pPr>
      <w:bookmarkStart w:id="103" w:name="_Toc38568430"/>
      <w:bookmarkStart w:id="104" w:name="_Toc38568504"/>
      <w:bookmarkStart w:id="105" w:name="_Toc38574544"/>
      <w:bookmarkStart w:id="106" w:name="_Toc38574710"/>
      <w:bookmarkStart w:id="107" w:name="_Toc70599972"/>
      <w:bookmarkStart w:id="108" w:name="_Toc70600105"/>
      <w:bookmarkEnd w:id="103"/>
      <w:bookmarkEnd w:id="104"/>
      <w:bookmarkEnd w:id="105"/>
      <w:bookmarkEnd w:id="106"/>
      <w:bookmarkEnd w:id="107"/>
      <w:bookmarkEnd w:id="108"/>
    </w:p>
    <w:p w14:paraId="28CF6ED3" w14:textId="77777777" w:rsidR="00BE1133" w:rsidRPr="000347AB" w:rsidRDefault="00BE1133" w:rsidP="00F53220">
      <w:pPr>
        <w:pStyle w:val="PargrafodaLista"/>
        <w:keepNext/>
        <w:widowControl w:val="0"/>
        <w:numPr>
          <w:ilvl w:val="0"/>
          <w:numId w:val="6"/>
        </w:numPr>
        <w:autoSpaceDE w:val="0"/>
        <w:autoSpaceDN w:val="0"/>
        <w:spacing w:before="120" w:after="60" w:line="240" w:lineRule="atLeast"/>
        <w:ind w:left="0"/>
        <w:jc w:val="left"/>
        <w:outlineLvl w:val="1"/>
        <w:rPr>
          <w:rFonts w:ascii="Times New Roman" w:hAnsi="Times New Roman"/>
          <w:b/>
          <w:vanish/>
          <w:sz w:val="24"/>
          <w:lang w:val="fr-FR"/>
        </w:rPr>
      </w:pPr>
      <w:bookmarkStart w:id="109" w:name="_Toc38568431"/>
      <w:bookmarkStart w:id="110" w:name="_Toc38568505"/>
      <w:bookmarkStart w:id="111" w:name="_Toc38574545"/>
      <w:bookmarkStart w:id="112" w:name="_Toc38574711"/>
      <w:bookmarkStart w:id="113" w:name="_Toc70599973"/>
      <w:bookmarkStart w:id="114" w:name="_Toc70600106"/>
      <w:bookmarkEnd w:id="109"/>
      <w:bookmarkEnd w:id="110"/>
      <w:bookmarkEnd w:id="111"/>
      <w:bookmarkEnd w:id="112"/>
      <w:bookmarkEnd w:id="113"/>
      <w:bookmarkEnd w:id="114"/>
    </w:p>
    <w:p w14:paraId="38DB6F9E" w14:textId="632BC09F" w:rsidR="00BE1133" w:rsidRDefault="008D0D2C" w:rsidP="00D849FD">
      <w:pPr>
        <w:pStyle w:val="Ttulo2"/>
      </w:pPr>
      <w:bookmarkStart w:id="115" w:name="_Toc70600107"/>
      <w:bookmarkEnd w:id="97"/>
      <w:r>
        <w:t>Teste de Funcionalidade</w:t>
      </w:r>
      <w:bookmarkEnd w:id="115"/>
    </w:p>
    <w:p w14:paraId="20898A3A" w14:textId="77777777" w:rsidR="008B19AB" w:rsidRPr="008B19AB" w:rsidRDefault="008B19AB" w:rsidP="008B19AB">
      <w:pPr>
        <w:rPr>
          <w:lang w:val="fr-FR"/>
        </w:rPr>
      </w:pPr>
    </w:p>
    <w:p w14:paraId="0EC6523A" w14:textId="620553D2" w:rsidR="008B19AB" w:rsidRDefault="00AC238D" w:rsidP="008B19AB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  <w:r w:rsidRPr="008B19AB">
        <w:rPr>
          <w:rFonts w:ascii="Times New Roman" w:hAnsi="Times New Roman"/>
          <w:i/>
          <w:color w:val="0070C0"/>
          <w:sz w:val="24"/>
          <w:szCs w:val="20"/>
        </w:rPr>
        <w:t>Objetiva simular todos os cenários de negócio e garantir que todos os requisitos</w:t>
      </w:r>
      <w:r w:rsidR="008B19AB" w:rsidRPr="008B19AB">
        <w:rPr>
          <w:rFonts w:ascii="Times New Roman" w:hAnsi="Times New Roman"/>
          <w:i/>
          <w:color w:val="0070C0"/>
          <w:sz w:val="24"/>
          <w:szCs w:val="20"/>
        </w:rPr>
        <w:t xml:space="preserve"> </w:t>
      </w:r>
      <w:r w:rsidRPr="008B19AB">
        <w:rPr>
          <w:rFonts w:ascii="Times New Roman" w:hAnsi="Times New Roman"/>
          <w:i/>
          <w:color w:val="0070C0"/>
          <w:sz w:val="24"/>
          <w:szCs w:val="20"/>
        </w:rPr>
        <w:t>funcionais</w:t>
      </w:r>
      <w:r w:rsidR="008B19AB" w:rsidRPr="008B19AB">
        <w:rPr>
          <w:rFonts w:ascii="Times New Roman" w:hAnsi="Times New Roman"/>
          <w:i/>
          <w:color w:val="0070C0"/>
          <w:sz w:val="24"/>
          <w:szCs w:val="20"/>
        </w:rPr>
        <w:t xml:space="preserve"> </w:t>
      </w:r>
      <w:r w:rsidRPr="008B19AB">
        <w:rPr>
          <w:rFonts w:ascii="Times New Roman" w:hAnsi="Times New Roman"/>
          <w:i/>
          <w:color w:val="0070C0"/>
          <w:sz w:val="24"/>
          <w:szCs w:val="20"/>
        </w:rPr>
        <w:t>foram implementados</w:t>
      </w:r>
      <w:r w:rsidR="008B19AB">
        <w:rPr>
          <w:rFonts w:ascii="Times New Roman" w:hAnsi="Times New Roman"/>
          <w:i/>
          <w:color w:val="0070C0"/>
          <w:sz w:val="24"/>
          <w:szCs w:val="20"/>
        </w:rPr>
        <w:t>.</w:t>
      </w:r>
    </w:p>
    <w:p w14:paraId="4B790789" w14:textId="77777777" w:rsidR="00F66838" w:rsidRDefault="00F66838" w:rsidP="00F66838">
      <w:pPr>
        <w:pStyle w:val="PargrafodaLista"/>
        <w:numPr>
          <w:ilvl w:val="0"/>
          <w:numId w:val="27"/>
        </w:numPr>
        <w:spacing w:line="360" w:lineRule="auto"/>
        <w:rPr>
          <w:rFonts w:ascii="Times New Roman" w:hAnsi="Times New Roman"/>
          <w:i/>
          <w:color w:val="0070C0"/>
          <w:sz w:val="24"/>
        </w:rPr>
      </w:pPr>
      <w:r>
        <w:rPr>
          <w:rFonts w:ascii="Times New Roman" w:hAnsi="Times New Roman"/>
          <w:i/>
          <w:color w:val="0070C0"/>
          <w:sz w:val="24"/>
        </w:rPr>
        <w:t>Login;</w:t>
      </w:r>
    </w:p>
    <w:p w14:paraId="7D22F84C" w14:textId="77777777" w:rsidR="00F66838" w:rsidRDefault="00F66838" w:rsidP="00F66838">
      <w:pPr>
        <w:pStyle w:val="PargrafodaLista"/>
        <w:numPr>
          <w:ilvl w:val="0"/>
          <w:numId w:val="27"/>
        </w:numPr>
        <w:spacing w:line="360" w:lineRule="auto"/>
        <w:rPr>
          <w:rFonts w:ascii="Times New Roman" w:hAnsi="Times New Roman"/>
          <w:i/>
          <w:color w:val="0070C0"/>
          <w:sz w:val="24"/>
        </w:rPr>
      </w:pPr>
      <w:r>
        <w:rPr>
          <w:rFonts w:ascii="Times New Roman" w:hAnsi="Times New Roman"/>
          <w:i/>
          <w:color w:val="0070C0"/>
          <w:sz w:val="24"/>
        </w:rPr>
        <w:t>Textos informativos;</w:t>
      </w:r>
    </w:p>
    <w:p w14:paraId="419C65A2" w14:textId="77777777" w:rsidR="00F66838" w:rsidRDefault="00F66838" w:rsidP="00F66838">
      <w:pPr>
        <w:pStyle w:val="PargrafodaLista"/>
        <w:numPr>
          <w:ilvl w:val="0"/>
          <w:numId w:val="27"/>
        </w:numPr>
        <w:spacing w:line="360" w:lineRule="auto"/>
        <w:rPr>
          <w:rFonts w:ascii="Times New Roman" w:hAnsi="Times New Roman"/>
          <w:i/>
          <w:color w:val="0070C0"/>
          <w:sz w:val="24"/>
        </w:rPr>
      </w:pPr>
      <w:r>
        <w:rPr>
          <w:rFonts w:ascii="Times New Roman" w:hAnsi="Times New Roman"/>
          <w:i/>
          <w:color w:val="0070C0"/>
          <w:sz w:val="24"/>
        </w:rPr>
        <w:t xml:space="preserve">Checklist ISO </w:t>
      </w:r>
      <w:r w:rsidRPr="00AC238D">
        <w:rPr>
          <w:rFonts w:ascii="Times New Roman" w:hAnsi="Times New Roman"/>
          <w:i/>
          <w:color w:val="0070C0"/>
          <w:sz w:val="24"/>
        </w:rPr>
        <w:t>27001</w:t>
      </w:r>
      <w:r>
        <w:rPr>
          <w:rFonts w:ascii="Times New Roman" w:hAnsi="Times New Roman"/>
          <w:i/>
          <w:color w:val="0070C0"/>
          <w:sz w:val="24"/>
        </w:rPr>
        <w:t>;</w:t>
      </w:r>
    </w:p>
    <w:p w14:paraId="724BFCE5" w14:textId="27F3D297" w:rsidR="00F66838" w:rsidRPr="00F66838" w:rsidRDefault="00F66838" w:rsidP="00F66838">
      <w:pPr>
        <w:pStyle w:val="PargrafodaLista"/>
        <w:numPr>
          <w:ilvl w:val="0"/>
          <w:numId w:val="27"/>
        </w:num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  <w:r>
        <w:rPr>
          <w:rFonts w:ascii="Times New Roman" w:hAnsi="Times New Roman"/>
          <w:i/>
          <w:color w:val="0070C0"/>
          <w:sz w:val="24"/>
        </w:rPr>
        <w:t>Links que redirecionam para outros sites;</w:t>
      </w:r>
    </w:p>
    <w:p w14:paraId="56D3882A" w14:textId="3323B694" w:rsidR="0000665E" w:rsidRDefault="008D0D2C" w:rsidP="008D0D2C">
      <w:pPr>
        <w:pStyle w:val="Ttulo2"/>
      </w:pPr>
      <w:bookmarkStart w:id="116" w:name="_Toc70600108"/>
      <w:r>
        <w:t>Teste de Segurança</w:t>
      </w:r>
      <w:bookmarkEnd w:id="116"/>
    </w:p>
    <w:p w14:paraId="7C2015F1" w14:textId="77777777" w:rsidR="008B19AB" w:rsidRPr="008B19AB" w:rsidRDefault="008B19AB" w:rsidP="008B19AB">
      <w:pPr>
        <w:rPr>
          <w:lang w:val="fr-FR"/>
        </w:rPr>
      </w:pPr>
    </w:p>
    <w:p w14:paraId="0C1B871B" w14:textId="6EA3EC19" w:rsidR="008868F2" w:rsidRDefault="008B19AB" w:rsidP="008868F2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  <w:r w:rsidRPr="008B19AB">
        <w:rPr>
          <w:rFonts w:ascii="Times New Roman" w:hAnsi="Times New Roman"/>
          <w:i/>
          <w:color w:val="0070C0"/>
          <w:sz w:val="24"/>
          <w:szCs w:val="20"/>
        </w:rPr>
        <w:t>Objetiva detectar as falhas de segurança que podem comprometer o sigilo e a fidelidade das informações, bem como provocar perdas de dados ou interrupções de processamento</w:t>
      </w:r>
      <w:r w:rsidR="008868F2" w:rsidRPr="008868F2">
        <w:rPr>
          <w:rFonts w:ascii="Times New Roman" w:hAnsi="Times New Roman"/>
          <w:i/>
          <w:color w:val="0070C0"/>
          <w:sz w:val="24"/>
          <w:szCs w:val="20"/>
        </w:rPr>
        <w:t>.</w:t>
      </w:r>
    </w:p>
    <w:p w14:paraId="21A55C6B" w14:textId="77777777" w:rsidR="00F66838" w:rsidRDefault="00F66838" w:rsidP="008868F2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</w:p>
    <w:p w14:paraId="496FD489" w14:textId="6E6D3555" w:rsidR="00F66838" w:rsidRPr="00F66838" w:rsidRDefault="00F66838" w:rsidP="00F66838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  <w:r>
        <w:rPr>
          <w:rFonts w:ascii="Times New Roman" w:hAnsi="Times New Roman"/>
          <w:i/>
          <w:color w:val="0070C0"/>
          <w:sz w:val="24"/>
          <w:szCs w:val="20"/>
        </w:rPr>
        <w:t>Usuários visitantes não terem acesso à Checklist.</w:t>
      </w:r>
    </w:p>
    <w:p w14:paraId="171AD41A" w14:textId="74FADE33" w:rsidR="0000665E" w:rsidRDefault="008D0D2C" w:rsidP="008D0D2C">
      <w:pPr>
        <w:pStyle w:val="Ttulo2"/>
      </w:pPr>
      <w:bookmarkStart w:id="117" w:name="_Toc70600109"/>
      <w:r>
        <w:t>Teste de Usabilidade</w:t>
      </w:r>
      <w:bookmarkEnd w:id="117"/>
    </w:p>
    <w:p w14:paraId="572B4C87" w14:textId="77777777" w:rsidR="008B19AB" w:rsidRPr="008B19AB" w:rsidRDefault="008B19AB" w:rsidP="008B19AB">
      <w:pPr>
        <w:rPr>
          <w:lang w:val="fr-FR"/>
        </w:rPr>
      </w:pPr>
    </w:p>
    <w:p w14:paraId="7B47B33F" w14:textId="2FE75D30" w:rsidR="008868F2" w:rsidRDefault="008B19AB" w:rsidP="008868F2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  <w:r w:rsidRPr="008B19AB">
        <w:rPr>
          <w:rFonts w:ascii="Times New Roman" w:hAnsi="Times New Roman"/>
          <w:i/>
          <w:color w:val="0070C0"/>
          <w:sz w:val="24"/>
          <w:szCs w:val="20"/>
        </w:rPr>
        <w:t xml:space="preserve">Visa a avaliação da qualidade da interação proporcionada pela </w:t>
      </w:r>
      <w:r w:rsidRPr="008B19AB">
        <w:rPr>
          <w:rFonts w:ascii="Times New Roman" w:hAnsi="Times New Roman"/>
          <w:i/>
          <w:color w:val="0070C0"/>
          <w:sz w:val="24"/>
          <w:szCs w:val="20"/>
        </w:rPr>
        <w:t>interface homem</w:t>
      </w:r>
      <w:r w:rsidRPr="008B19AB">
        <w:rPr>
          <w:rFonts w:ascii="Times New Roman" w:hAnsi="Times New Roman"/>
          <w:i/>
          <w:color w:val="0070C0"/>
          <w:sz w:val="24"/>
          <w:szCs w:val="20"/>
        </w:rPr>
        <w:t>-computador</w:t>
      </w:r>
      <w:r w:rsidR="008868F2" w:rsidRPr="008868F2">
        <w:rPr>
          <w:rFonts w:ascii="Times New Roman" w:hAnsi="Times New Roman"/>
          <w:i/>
          <w:color w:val="0070C0"/>
          <w:sz w:val="24"/>
          <w:szCs w:val="20"/>
        </w:rPr>
        <w:t>.</w:t>
      </w:r>
    </w:p>
    <w:p w14:paraId="59EEB508" w14:textId="77777777" w:rsidR="00F66838" w:rsidRDefault="00F66838" w:rsidP="008868F2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</w:p>
    <w:p w14:paraId="5BEEB31B" w14:textId="1646A9A8" w:rsidR="00F66838" w:rsidRPr="00F66838" w:rsidRDefault="00F66838" w:rsidP="00F66838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  <w:r>
        <w:rPr>
          <w:rFonts w:ascii="Times New Roman" w:hAnsi="Times New Roman"/>
          <w:i/>
          <w:color w:val="0070C0"/>
          <w:sz w:val="24"/>
          <w:szCs w:val="20"/>
        </w:rPr>
        <w:t>Páginas intuitivas e de interface simples.</w:t>
      </w:r>
    </w:p>
    <w:p w14:paraId="08B474DF" w14:textId="77777777" w:rsidR="0000665E" w:rsidRDefault="00B84552" w:rsidP="008D0D2C">
      <w:pPr>
        <w:pStyle w:val="Ttulo2"/>
      </w:pPr>
      <w:bookmarkStart w:id="118" w:name="_Toc70600110"/>
      <w:r w:rsidRPr="008D0D2C">
        <w:t>Tes</w:t>
      </w:r>
      <w:r w:rsidR="008D0D2C">
        <w:t>te de Performance</w:t>
      </w:r>
      <w:bookmarkEnd w:id="118"/>
    </w:p>
    <w:p w14:paraId="0DF44197" w14:textId="18E53470" w:rsidR="008868F2" w:rsidRDefault="00D57334" w:rsidP="008868F2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  <w:r w:rsidRPr="00D57334">
        <w:rPr>
          <w:rFonts w:ascii="Times New Roman" w:hAnsi="Times New Roman"/>
          <w:i/>
          <w:color w:val="0070C0"/>
          <w:sz w:val="24"/>
          <w:szCs w:val="20"/>
        </w:rPr>
        <w:t>Objetiva determinar se o desempenho, nas situações previstas de pico máximo de acesso e concorrência está consistente com os requisitos definidos</w:t>
      </w:r>
      <w:r w:rsidR="008868F2" w:rsidRPr="008868F2">
        <w:rPr>
          <w:rFonts w:ascii="Times New Roman" w:hAnsi="Times New Roman"/>
          <w:i/>
          <w:color w:val="0070C0"/>
          <w:sz w:val="24"/>
          <w:szCs w:val="20"/>
        </w:rPr>
        <w:t>.</w:t>
      </w:r>
    </w:p>
    <w:p w14:paraId="2C195CCB" w14:textId="73719F41" w:rsidR="00F66838" w:rsidRPr="00F66838" w:rsidRDefault="00F66838" w:rsidP="00F66838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  <w:r>
        <w:rPr>
          <w:rFonts w:ascii="Times New Roman" w:hAnsi="Times New Roman"/>
          <w:i/>
          <w:color w:val="0070C0"/>
          <w:sz w:val="24"/>
          <w:szCs w:val="20"/>
        </w:rPr>
        <w:t>Páginas carregando corretamente</w:t>
      </w:r>
    </w:p>
    <w:p w14:paraId="6E8508A2" w14:textId="7F0855A7" w:rsidR="0000665E" w:rsidRDefault="008D0D2C" w:rsidP="008D0D2C">
      <w:pPr>
        <w:pStyle w:val="Ttulo2"/>
      </w:pPr>
      <w:bookmarkStart w:id="119" w:name="_Toc70600111"/>
      <w:r>
        <w:t>Teste de Carga</w:t>
      </w:r>
      <w:bookmarkEnd w:id="119"/>
    </w:p>
    <w:p w14:paraId="7DCAF4D4" w14:textId="77777777" w:rsidR="008B19AB" w:rsidRPr="008B19AB" w:rsidRDefault="008B19AB" w:rsidP="008B19AB">
      <w:pPr>
        <w:rPr>
          <w:lang w:val="fr-FR"/>
        </w:rPr>
      </w:pPr>
    </w:p>
    <w:p w14:paraId="00A91356" w14:textId="68F77054" w:rsidR="008D0D2C" w:rsidRDefault="00D57334" w:rsidP="008868F2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  <w:r w:rsidRPr="00D57334">
        <w:rPr>
          <w:rFonts w:ascii="Times New Roman" w:hAnsi="Times New Roman"/>
          <w:i/>
          <w:color w:val="0070C0"/>
          <w:sz w:val="24"/>
          <w:szCs w:val="20"/>
        </w:rPr>
        <w:t>Objetiva simular condições</w:t>
      </w:r>
      <w:r>
        <w:rPr>
          <w:rFonts w:ascii="Times New Roman" w:hAnsi="Times New Roman"/>
          <w:i/>
          <w:color w:val="0070C0"/>
          <w:sz w:val="24"/>
          <w:szCs w:val="20"/>
        </w:rPr>
        <w:t xml:space="preserve"> </w:t>
      </w:r>
      <w:r w:rsidRPr="00D57334">
        <w:rPr>
          <w:rFonts w:ascii="Times New Roman" w:hAnsi="Times New Roman"/>
          <w:i/>
          <w:color w:val="0070C0"/>
          <w:sz w:val="24"/>
          <w:szCs w:val="20"/>
        </w:rPr>
        <w:t>atípicas de utilização do software, provocando aumentos e reduções sucessivas de transações que superem os volumes máximos previstos para o software</w:t>
      </w:r>
      <w:r w:rsidR="008B19AB" w:rsidRPr="008B19AB">
        <w:rPr>
          <w:rFonts w:ascii="Times New Roman" w:hAnsi="Times New Roman"/>
          <w:i/>
          <w:color w:val="0070C0"/>
          <w:sz w:val="24"/>
          <w:szCs w:val="20"/>
        </w:rPr>
        <w:t>.</w:t>
      </w:r>
    </w:p>
    <w:p w14:paraId="779D401F" w14:textId="66B1DDE5" w:rsidR="00F66838" w:rsidRDefault="00F66838" w:rsidP="008868F2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</w:p>
    <w:p w14:paraId="509A851D" w14:textId="3A2A822F" w:rsidR="00F66838" w:rsidRDefault="00F66838" w:rsidP="00F66838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  <w:r>
        <w:rPr>
          <w:rFonts w:ascii="Times New Roman" w:hAnsi="Times New Roman"/>
          <w:i/>
          <w:color w:val="0070C0"/>
          <w:sz w:val="24"/>
          <w:szCs w:val="20"/>
        </w:rPr>
        <w:t>Acessos simultâneos.</w:t>
      </w:r>
    </w:p>
    <w:p w14:paraId="0BD11BC5" w14:textId="15D3F6D1" w:rsidR="00F66838" w:rsidRDefault="00F66838" w:rsidP="00F66838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</w:p>
    <w:p w14:paraId="7FB06532" w14:textId="3359E938" w:rsidR="00F66838" w:rsidRDefault="00F66838" w:rsidP="00F66838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</w:p>
    <w:p w14:paraId="1B54EB6D" w14:textId="0ED9D9D3" w:rsidR="00F66838" w:rsidRDefault="00F66838" w:rsidP="00F66838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</w:p>
    <w:p w14:paraId="56863BA8" w14:textId="77777777" w:rsidR="00F66838" w:rsidRPr="00F66838" w:rsidRDefault="00F66838" w:rsidP="00F66838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</w:p>
    <w:p w14:paraId="71576DAE" w14:textId="77777777" w:rsidR="0000665E" w:rsidRDefault="008D0D2C" w:rsidP="008D0D2C">
      <w:pPr>
        <w:pStyle w:val="Ttulo2"/>
      </w:pPr>
      <w:bookmarkStart w:id="120" w:name="_Toc70600112"/>
      <w:r>
        <w:lastRenderedPageBreak/>
        <w:t>Teste de Configuração</w:t>
      </w:r>
      <w:bookmarkEnd w:id="120"/>
    </w:p>
    <w:p w14:paraId="4217A931" w14:textId="323D4774" w:rsidR="008D0D2C" w:rsidRDefault="00D57334" w:rsidP="008868F2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  <w:r w:rsidRPr="00D57334">
        <w:rPr>
          <w:rFonts w:ascii="Times New Roman" w:hAnsi="Times New Roman"/>
          <w:i/>
          <w:color w:val="0070C0"/>
          <w:sz w:val="24"/>
          <w:szCs w:val="20"/>
        </w:rPr>
        <w:t>Objetiva executar o software em diversas</w:t>
      </w:r>
      <w:r>
        <w:rPr>
          <w:rFonts w:ascii="Times New Roman" w:hAnsi="Times New Roman"/>
          <w:i/>
          <w:color w:val="0070C0"/>
          <w:sz w:val="24"/>
          <w:szCs w:val="20"/>
        </w:rPr>
        <w:t xml:space="preserve"> </w:t>
      </w:r>
      <w:r w:rsidRPr="00D57334">
        <w:rPr>
          <w:rFonts w:ascii="Times New Roman" w:hAnsi="Times New Roman"/>
          <w:i/>
          <w:color w:val="0070C0"/>
          <w:sz w:val="24"/>
          <w:szCs w:val="20"/>
        </w:rPr>
        <w:t>configurações de softwares e hardwares</w:t>
      </w:r>
      <w:r w:rsidR="008868F2" w:rsidRPr="008868F2">
        <w:rPr>
          <w:rFonts w:ascii="Times New Roman" w:hAnsi="Times New Roman"/>
          <w:i/>
          <w:color w:val="0070C0"/>
          <w:sz w:val="24"/>
          <w:szCs w:val="20"/>
        </w:rPr>
        <w:t>.</w:t>
      </w:r>
    </w:p>
    <w:p w14:paraId="73EAE8B5" w14:textId="51D26AF1" w:rsidR="00F66838" w:rsidRPr="00F66838" w:rsidRDefault="00F66838" w:rsidP="00F66838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  <w:r>
        <w:rPr>
          <w:rFonts w:ascii="Times New Roman" w:hAnsi="Times New Roman"/>
          <w:i/>
          <w:color w:val="0070C0"/>
          <w:sz w:val="24"/>
          <w:szCs w:val="20"/>
        </w:rPr>
        <w:t>Testar em dispositivos móveis</w:t>
      </w:r>
    </w:p>
    <w:p w14:paraId="20C2A148" w14:textId="77777777" w:rsidR="0000665E" w:rsidRDefault="008D0D2C" w:rsidP="008D0D2C">
      <w:pPr>
        <w:pStyle w:val="Ttulo2"/>
      </w:pPr>
      <w:bookmarkStart w:id="121" w:name="_Toc70600113"/>
      <w:r>
        <w:t>Teste de Recuperação</w:t>
      </w:r>
      <w:bookmarkEnd w:id="121"/>
    </w:p>
    <w:p w14:paraId="65B210E2" w14:textId="105D86BB" w:rsidR="008D0D2C" w:rsidRDefault="00D57334" w:rsidP="008868F2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  <w:r w:rsidRPr="00D57334">
        <w:rPr>
          <w:rFonts w:ascii="Times New Roman" w:hAnsi="Times New Roman"/>
          <w:i/>
          <w:color w:val="0070C0"/>
          <w:sz w:val="24"/>
          <w:szCs w:val="20"/>
        </w:rPr>
        <w:t>Objetiva avaliar o comportamento do software após a ocorrência de um erro ou de determinadas condições</w:t>
      </w:r>
      <w:r>
        <w:rPr>
          <w:rFonts w:ascii="Times New Roman" w:hAnsi="Times New Roman"/>
          <w:i/>
          <w:color w:val="0070C0"/>
          <w:sz w:val="24"/>
          <w:szCs w:val="20"/>
        </w:rPr>
        <w:t xml:space="preserve"> </w:t>
      </w:r>
      <w:r w:rsidRPr="00D57334">
        <w:rPr>
          <w:rFonts w:ascii="Times New Roman" w:hAnsi="Times New Roman"/>
          <w:i/>
          <w:color w:val="0070C0"/>
          <w:sz w:val="24"/>
          <w:szCs w:val="20"/>
        </w:rPr>
        <w:t>anormais</w:t>
      </w:r>
      <w:r w:rsidR="008868F2" w:rsidRPr="008868F2">
        <w:rPr>
          <w:rFonts w:ascii="Times New Roman" w:hAnsi="Times New Roman"/>
          <w:i/>
          <w:color w:val="0070C0"/>
          <w:sz w:val="24"/>
          <w:szCs w:val="20"/>
        </w:rPr>
        <w:t>.</w:t>
      </w:r>
    </w:p>
    <w:p w14:paraId="6F066BFA" w14:textId="646950ED" w:rsidR="00F66838" w:rsidRDefault="00F66838" w:rsidP="008868F2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</w:p>
    <w:p w14:paraId="37527EB9" w14:textId="704C2D5B" w:rsidR="00F66838" w:rsidRPr="00F66838" w:rsidRDefault="00F66838" w:rsidP="00F66838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  <w:r>
        <w:rPr>
          <w:rFonts w:ascii="Times New Roman" w:hAnsi="Times New Roman"/>
          <w:i/>
          <w:color w:val="0070C0"/>
          <w:sz w:val="24"/>
          <w:szCs w:val="20"/>
        </w:rPr>
        <w:t>Backup do site na nuvem</w:t>
      </w:r>
    </w:p>
    <w:p w14:paraId="7B3EA41C" w14:textId="77777777" w:rsidR="0000665E" w:rsidRPr="008D0D2C" w:rsidRDefault="008D0D2C" w:rsidP="008D0D2C">
      <w:pPr>
        <w:pStyle w:val="Ttulo2"/>
      </w:pPr>
      <w:bookmarkStart w:id="122" w:name="_Toc70600114"/>
      <w:r>
        <w:t>Teste de Contingência</w:t>
      </w:r>
      <w:bookmarkEnd w:id="122"/>
    </w:p>
    <w:p w14:paraId="2D2AC999" w14:textId="3574FF55" w:rsidR="008868F2" w:rsidRDefault="00F66838" w:rsidP="008868F2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  <w:r w:rsidRPr="00F66838">
        <w:rPr>
          <w:rFonts w:ascii="Times New Roman" w:hAnsi="Times New Roman"/>
          <w:i/>
          <w:color w:val="0070C0"/>
          <w:sz w:val="24"/>
          <w:szCs w:val="20"/>
        </w:rPr>
        <w:t xml:space="preserve">Objetiva validar os procedimentos de </w:t>
      </w:r>
      <w:r w:rsidRPr="00F66838">
        <w:rPr>
          <w:rFonts w:ascii="Times New Roman" w:hAnsi="Times New Roman"/>
          <w:i/>
          <w:color w:val="0070C0"/>
          <w:sz w:val="24"/>
          <w:szCs w:val="20"/>
        </w:rPr>
        <w:t>contingência</w:t>
      </w:r>
      <w:r w:rsidRPr="00F66838">
        <w:rPr>
          <w:rFonts w:ascii="Times New Roman" w:hAnsi="Times New Roman"/>
          <w:i/>
          <w:color w:val="0070C0"/>
          <w:sz w:val="24"/>
          <w:szCs w:val="20"/>
        </w:rPr>
        <w:t xml:space="preserve"> a serem aplicados à determinada situação prevista no planejamento do software</w:t>
      </w:r>
      <w:r>
        <w:rPr>
          <w:rFonts w:ascii="Times New Roman" w:hAnsi="Times New Roman"/>
          <w:i/>
          <w:color w:val="0070C0"/>
          <w:sz w:val="24"/>
          <w:szCs w:val="20"/>
        </w:rPr>
        <w:t>.</w:t>
      </w:r>
    </w:p>
    <w:p w14:paraId="647442B5" w14:textId="54D56A32" w:rsidR="00F66838" w:rsidRDefault="00F66838" w:rsidP="008868F2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</w:p>
    <w:p w14:paraId="1A57E120" w14:textId="3F2A68A6" w:rsidR="00F66838" w:rsidRPr="00F66838" w:rsidRDefault="00F66838" w:rsidP="00F66838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  <w:r>
        <w:rPr>
          <w:rFonts w:ascii="Times New Roman" w:hAnsi="Times New Roman"/>
          <w:i/>
          <w:color w:val="0070C0"/>
          <w:sz w:val="24"/>
          <w:szCs w:val="20"/>
        </w:rPr>
        <w:t>Redirecionar para o site da startup se a aplicação ficar indisponível.</w:t>
      </w:r>
    </w:p>
    <w:p w14:paraId="5D84BD22" w14:textId="77777777" w:rsidR="0036033B" w:rsidRPr="000347AB" w:rsidRDefault="0036033B" w:rsidP="00F53220">
      <w:pPr>
        <w:pStyle w:val="PargrafodaLista"/>
        <w:keepNext/>
        <w:widowControl w:val="0"/>
        <w:numPr>
          <w:ilvl w:val="0"/>
          <w:numId w:val="6"/>
        </w:numPr>
        <w:autoSpaceDE w:val="0"/>
        <w:autoSpaceDN w:val="0"/>
        <w:spacing w:before="120" w:after="60" w:line="360" w:lineRule="auto"/>
        <w:ind w:left="0"/>
        <w:jc w:val="left"/>
        <w:outlineLvl w:val="1"/>
        <w:rPr>
          <w:rFonts w:ascii="Times New Roman" w:hAnsi="Times New Roman"/>
          <w:b/>
          <w:vanish/>
          <w:sz w:val="24"/>
          <w:lang w:val="fr-FR"/>
        </w:rPr>
      </w:pPr>
      <w:bookmarkStart w:id="123" w:name="_Toc251829694"/>
      <w:bookmarkStart w:id="124" w:name="_Toc251849940"/>
      <w:bookmarkStart w:id="125" w:name="_Toc251849992"/>
      <w:bookmarkStart w:id="126" w:name="_Toc251850044"/>
      <w:bookmarkStart w:id="127" w:name="_Toc251850096"/>
      <w:bookmarkStart w:id="128" w:name="_Toc251850147"/>
      <w:bookmarkStart w:id="129" w:name="_Toc251850199"/>
      <w:bookmarkStart w:id="130" w:name="_Toc251850251"/>
      <w:bookmarkStart w:id="131" w:name="_Toc251850303"/>
      <w:bookmarkStart w:id="132" w:name="_Toc251850355"/>
      <w:bookmarkStart w:id="133" w:name="_Toc251850407"/>
      <w:bookmarkStart w:id="134" w:name="_Toc251852054"/>
      <w:bookmarkStart w:id="135" w:name="_Toc251852135"/>
      <w:bookmarkStart w:id="136" w:name="_Toc251852175"/>
      <w:bookmarkStart w:id="137" w:name="_Toc251852841"/>
      <w:bookmarkStart w:id="138" w:name="_Toc251855421"/>
      <w:bookmarkStart w:id="139" w:name="_Toc251855974"/>
      <w:bookmarkStart w:id="140" w:name="_Toc251918447"/>
      <w:bookmarkStart w:id="141" w:name="_Toc252183791"/>
      <w:bookmarkStart w:id="142" w:name="_Toc252192768"/>
      <w:bookmarkStart w:id="143" w:name="_Toc38568444"/>
      <w:bookmarkStart w:id="144" w:name="_Toc38568517"/>
      <w:bookmarkStart w:id="145" w:name="_Toc38574556"/>
      <w:bookmarkStart w:id="146" w:name="_Toc38574721"/>
      <w:bookmarkStart w:id="147" w:name="_Toc70599982"/>
      <w:bookmarkStart w:id="148" w:name="_Toc70600115"/>
      <w:bookmarkStart w:id="149" w:name="_Toc433104443"/>
      <w:bookmarkStart w:id="150" w:name="_Toc324915530"/>
      <w:bookmarkStart w:id="151" w:name="_Toc324851947"/>
      <w:bookmarkStart w:id="152" w:name="_Toc324843640"/>
      <w:bookmarkStart w:id="153" w:name="_Toc314978534"/>
      <w:bookmarkStart w:id="154" w:name="_Toc18208306"/>
      <w:bookmarkEnd w:id="98"/>
      <w:bookmarkEnd w:id="99"/>
      <w:bookmarkEnd w:id="100"/>
      <w:bookmarkEnd w:id="101"/>
      <w:bookmarkEnd w:id="10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14:paraId="4858B74A" w14:textId="77777777" w:rsidR="0036033B" w:rsidRPr="000347AB" w:rsidRDefault="0036033B" w:rsidP="00F53220">
      <w:pPr>
        <w:pStyle w:val="PargrafodaLista"/>
        <w:keepNext/>
        <w:widowControl w:val="0"/>
        <w:numPr>
          <w:ilvl w:val="0"/>
          <w:numId w:val="6"/>
        </w:numPr>
        <w:autoSpaceDE w:val="0"/>
        <w:autoSpaceDN w:val="0"/>
        <w:spacing w:before="120" w:after="60" w:line="360" w:lineRule="auto"/>
        <w:ind w:left="0"/>
        <w:jc w:val="left"/>
        <w:outlineLvl w:val="1"/>
        <w:rPr>
          <w:rFonts w:ascii="Times New Roman" w:hAnsi="Times New Roman"/>
          <w:b/>
          <w:vanish/>
          <w:sz w:val="24"/>
          <w:lang w:val="fr-FR"/>
        </w:rPr>
      </w:pPr>
      <w:bookmarkStart w:id="155" w:name="_Toc251852055"/>
      <w:bookmarkStart w:id="156" w:name="_Toc251852136"/>
      <w:bookmarkStart w:id="157" w:name="_Toc251852176"/>
      <w:bookmarkStart w:id="158" w:name="_Toc251852842"/>
      <w:bookmarkStart w:id="159" w:name="_Toc251855422"/>
      <w:bookmarkStart w:id="160" w:name="_Toc251855975"/>
      <w:bookmarkStart w:id="161" w:name="_Toc251918448"/>
      <w:bookmarkStart w:id="162" w:name="_Toc252183792"/>
      <w:bookmarkStart w:id="163" w:name="_Toc252192769"/>
      <w:bookmarkStart w:id="164" w:name="_Toc38568445"/>
      <w:bookmarkStart w:id="165" w:name="_Toc38568518"/>
      <w:bookmarkStart w:id="166" w:name="_Toc38574557"/>
      <w:bookmarkStart w:id="167" w:name="_Toc38574722"/>
      <w:bookmarkStart w:id="168" w:name="_Toc70599983"/>
      <w:bookmarkStart w:id="169" w:name="_Toc70600116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14:paraId="0E7C67FB" w14:textId="77777777" w:rsidR="0036033B" w:rsidRPr="000347AB" w:rsidRDefault="0036033B" w:rsidP="00F53220">
      <w:pPr>
        <w:pStyle w:val="PargrafodaLista"/>
        <w:keepNext/>
        <w:widowControl w:val="0"/>
        <w:numPr>
          <w:ilvl w:val="0"/>
          <w:numId w:val="6"/>
        </w:numPr>
        <w:autoSpaceDE w:val="0"/>
        <w:autoSpaceDN w:val="0"/>
        <w:spacing w:before="120" w:after="60" w:line="360" w:lineRule="auto"/>
        <w:ind w:left="0"/>
        <w:jc w:val="left"/>
        <w:outlineLvl w:val="1"/>
        <w:rPr>
          <w:rFonts w:ascii="Times New Roman" w:hAnsi="Times New Roman"/>
          <w:b/>
          <w:vanish/>
          <w:sz w:val="24"/>
          <w:lang w:val="fr-FR"/>
        </w:rPr>
      </w:pPr>
      <w:bookmarkStart w:id="170" w:name="_Toc251852056"/>
      <w:bookmarkStart w:id="171" w:name="_Toc251852137"/>
      <w:bookmarkStart w:id="172" w:name="_Toc251852177"/>
      <w:bookmarkStart w:id="173" w:name="_Toc251852843"/>
      <w:bookmarkStart w:id="174" w:name="_Toc251855423"/>
      <w:bookmarkStart w:id="175" w:name="_Toc251855976"/>
      <w:bookmarkStart w:id="176" w:name="_Toc251918449"/>
      <w:bookmarkStart w:id="177" w:name="_Toc252183793"/>
      <w:bookmarkStart w:id="178" w:name="_Toc252192770"/>
      <w:bookmarkStart w:id="179" w:name="_Toc38568446"/>
      <w:bookmarkStart w:id="180" w:name="_Toc38568519"/>
      <w:bookmarkStart w:id="181" w:name="_Toc38574558"/>
      <w:bookmarkStart w:id="182" w:name="_Toc38574723"/>
      <w:bookmarkStart w:id="183" w:name="_Toc70599984"/>
      <w:bookmarkStart w:id="184" w:name="_Toc70600117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</w:p>
    <w:p w14:paraId="55ADB058" w14:textId="6E1F714F" w:rsidR="00B04580" w:rsidRDefault="00B04580">
      <w:pPr>
        <w:spacing w:line="240" w:lineRule="auto"/>
        <w:jc w:val="left"/>
        <w:rPr>
          <w:rFonts w:ascii="Times New Roman" w:hAnsi="Times New Roman"/>
          <w:b/>
          <w:bCs/>
          <w:smallCaps/>
          <w:kern w:val="32"/>
          <w:sz w:val="28"/>
          <w:szCs w:val="28"/>
        </w:rPr>
      </w:pPr>
      <w:bookmarkStart w:id="185" w:name="_Toc433104461"/>
      <w:bookmarkStart w:id="186" w:name="_Toc417790808"/>
      <w:bookmarkStart w:id="187" w:name="_Toc18208328"/>
      <w:bookmarkStart w:id="188" w:name="_Toc433104459"/>
      <w:bookmarkStart w:id="189" w:name="_Toc324915538"/>
      <w:bookmarkStart w:id="190" w:name="_Toc324851955"/>
      <w:bookmarkStart w:id="191" w:name="_Toc324843648"/>
      <w:bookmarkStart w:id="192" w:name="_Toc314978545"/>
      <w:bookmarkEnd w:id="149"/>
      <w:bookmarkEnd w:id="150"/>
      <w:bookmarkEnd w:id="151"/>
      <w:bookmarkEnd w:id="152"/>
      <w:bookmarkEnd w:id="153"/>
      <w:bookmarkEnd w:id="154"/>
    </w:p>
    <w:p w14:paraId="474ACD20" w14:textId="669B251D" w:rsidR="008B19AB" w:rsidRDefault="008B19AB">
      <w:pPr>
        <w:spacing w:line="240" w:lineRule="auto"/>
        <w:jc w:val="left"/>
        <w:rPr>
          <w:rFonts w:ascii="Times New Roman" w:hAnsi="Times New Roman"/>
          <w:b/>
          <w:bCs/>
          <w:smallCaps/>
          <w:kern w:val="32"/>
          <w:sz w:val="28"/>
          <w:szCs w:val="28"/>
        </w:rPr>
      </w:pPr>
    </w:p>
    <w:p w14:paraId="7C1BB323" w14:textId="77777777" w:rsidR="00F66838" w:rsidRDefault="00F66838">
      <w:pPr>
        <w:spacing w:line="240" w:lineRule="auto"/>
        <w:jc w:val="left"/>
        <w:rPr>
          <w:rFonts w:ascii="Times New Roman" w:hAnsi="Times New Roman"/>
          <w:b/>
          <w:bCs/>
          <w:smallCaps/>
          <w:kern w:val="32"/>
          <w:sz w:val="28"/>
          <w:szCs w:val="28"/>
        </w:rPr>
      </w:pPr>
    </w:p>
    <w:p w14:paraId="32A1295B" w14:textId="7841F9AB" w:rsidR="008B19AB" w:rsidRDefault="008B19AB">
      <w:pPr>
        <w:spacing w:line="240" w:lineRule="auto"/>
        <w:jc w:val="left"/>
        <w:rPr>
          <w:rFonts w:ascii="Times New Roman" w:hAnsi="Times New Roman"/>
          <w:b/>
          <w:bCs/>
          <w:smallCaps/>
          <w:kern w:val="32"/>
          <w:sz w:val="28"/>
          <w:szCs w:val="28"/>
        </w:rPr>
      </w:pPr>
    </w:p>
    <w:p w14:paraId="16140DC2" w14:textId="77777777" w:rsidR="008B19AB" w:rsidRPr="000347AB" w:rsidRDefault="008B19AB">
      <w:pPr>
        <w:spacing w:line="240" w:lineRule="auto"/>
        <w:jc w:val="left"/>
        <w:rPr>
          <w:rFonts w:ascii="Times New Roman" w:hAnsi="Times New Roman"/>
          <w:b/>
          <w:bCs/>
          <w:smallCaps/>
          <w:kern w:val="32"/>
          <w:sz w:val="28"/>
          <w:szCs w:val="28"/>
        </w:rPr>
      </w:pPr>
    </w:p>
    <w:p w14:paraId="03530799" w14:textId="77777777" w:rsidR="008A4E91" w:rsidRPr="000347AB" w:rsidRDefault="008868F2" w:rsidP="00D849FD">
      <w:pPr>
        <w:pStyle w:val="Ttulo1"/>
      </w:pPr>
      <w:bookmarkStart w:id="193" w:name="_Toc70600118"/>
      <w:r>
        <w:t>Relatório de Defeitos</w:t>
      </w:r>
      <w:bookmarkEnd w:id="185"/>
      <w:bookmarkEnd w:id="186"/>
      <w:bookmarkEnd w:id="187"/>
      <w:bookmarkEnd w:id="193"/>
    </w:p>
    <w:p w14:paraId="23573414" w14:textId="2106D788" w:rsidR="008868F2" w:rsidRDefault="008868F2" w:rsidP="008868F2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  <w:bookmarkStart w:id="194" w:name="_Toc18208329"/>
      <w:bookmarkStart w:id="195" w:name="_Toc433104462"/>
      <w:bookmarkStart w:id="196" w:name="_Toc417790809"/>
      <w:bookmarkStart w:id="197" w:name="_Toc324915542"/>
      <w:bookmarkStart w:id="198" w:name="_Toc324851959"/>
      <w:bookmarkStart w:id="199" w:name="_Toc324843652"/>
      <w:bookmarkStart w:id="200" w:name="_Toc314978549"/>
    </w:p>
    <w:p w14:paraId="63759F49" w14:textId="77777777" w:rsidR="008868F2" w:rsidRDefault="008868F2" w:rsidP="008868F2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61"/>
        <w:gridCol w:w="4956"/>
      </w:tblGrid>
      <w:tr w:rsidR="008868F2" w14:paraId="024450DD" w14:textId="77777777" w:rsidTr="008868F2">
        <w:tc>
          <w:tcPr>
            <w:tcW w:w="4808" w:type="dxa"/>
          </w:tcPr>
          <w:p w14:paraId="326C90F5" w14:textId="77777777" w:rsidR="008868F2" w:rsidRPr="008868F2" w:rsidRDefault="008868F2" w:rsidP="008868F2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0"/>
              </w:rPr>
            </w:pPr>
            <w:r w:rsidRPr="008868F2">
              <w:rPr>
                <w:rFonts w:ascii="Times New Roman" w:hAnsi="Times New Roman"/>
                <w:b/>
                <w:color w:val="000000" w:themeColor="text1"/>
                <w:sz w:val="24"/>
                <w:szCs w:val="20"/>
              </w:rPr>
              <w:t>Descrição</w:t>
            </w:r>
          </w:p>
        </w:tc>
        <w:tc>
          <w:tcPr>
            <w:tcW w:w="4809" w:type="dxa"/>
          </w:tcPr>
          <w:p w14:paraId="0A01CDE4" w14:textId="50A5DCEA" w:rsidR="008868F2" w:rsidRPr="008868F2" w:rsidRDefault="00A429A2" w:rsidP="00AE1D61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i/>
                <w:color w:val="0070C0"/>
                <w:sz w:val="24"/>
                <w:szCs w:val="20"/>
              </w:rPr>
              <w:t>O login e o cadastro não funcionam</w:t>
            </w:r>
          </w:p>
        </w:tc>
      </w:tr>
      <w:tr w:rsidR="008868F2" w14:paraId="475F05B0" w14:textId="77777777" w:rsidTr="008868F2">
        <w:tc>
          <w:tcPr>
            <w:tcW w:w="4808" w:type="dxa"/>
          </w:tcPr>
          <w:p w14:paraId="11DEE822" w14:textId="77777777" w:rsidR="008868F2" w:rsidRPr="008868F2" w:rsidRDefault="00AE1D61" w:rsidP="008868F2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0"/>
              </w:rPr>
              <w:t>Categoria de Teste</w:t>
            </w:r>
          </w:p>
        </w:tc>
        <w:tc>
          <w:tcPr>
            <w:tcW w:w="4809" w:type="dxa"/>
          </w:tcPr>
          <w:p w14:paraId="2F7C1C86" w14:textId="5856093C" w:rsidR="008868F2" w:rsidRPr="008868F2" w:rsidRDefault="00A429A2" w:rsidP="008868F2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i/>
                <w:color w:val="0070C0"/>
                <w:sz w:val="24"/>
                <w:szCs w:val="20"/>
              </w:rPr>
              <w:t>Funcionalidade + usabilidade</w:t>
            </w:r>
          </w:p>
        </w:tc>
      </w:tr>
      <w:tr w:rsidR="008868F2" w14:paraId="0A808FD5" w14:textId="77777777" w:rsidTr="008868F2">
        <w:tc>
          <w:tcPr>
            <w:tcW w:w="4808" w:type="dxa"/>
          </w:tcPr>
          <w:p w14:paraId="236A15F1" w14:textId="77777777" w:rsidR="008868F2" w:rsidRPr="008868F2" w:rsidRDefault="008868F2" w:rsidP="008868F2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0"/>
              </w:rPr>
            </w:pPr>
            <w:r w:rsidRPr="008868F2">
              <w:rPr>
                <w:rFonts w:ascii="Times New Roman" w:hAnsi="Times New Roman"/>
                <w:b/>
                <w:color w:val="000000" w:themeColor="text1"/>
                <w:sz w:val="24"/>
                <w:szCs w:val="20"/>
              </w:rPr>
              <w:t>Impacto</w:t>
            </w:r>
          </w:p>
        </w:tc>
        <w:tc>
          <w:tcPr>
            <w:tcW w:w="4809" w:type="dxa"/>
          </w:tcPr>
          <w:p w14:paraId="37D892B2" w14:textId="2E74F423" w:rsidR="008868F2" w:rsidRPr="008868F2" w:rsidRDefault="00A429A2" w:rsidP="008868F2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i/>
                <w:color w:val="0070C0"/>
                <w:sz w:val="24"/>
                <w:szCs w:val="20"/>
              </w:rPr>
              <w:t>Alto</w:t>
            </w:r>
          </w:p>
        </w:tc>
      </w:tr>
      <w:tr w:rsidR="008868F2" w14:paraId="1A66A84F" w14:textId="77777777" w:rsidTr="008868F2">
        <w:tc>
          <w:tcPr>
            <w:tcW w:w="4808" w:type="dxa"/>
          </w:tcPr>
          <w:p w14:paraId="011A97B4" w14:textId="77777777" w:rsidR="008868F2" w:rsidRPr="008868F2" w:rsidRDefault="008868F2" w:rsidP="008868F2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0"/>
              </w:rPr>
            </w:pPr>
            <w:r w:rsidRPr="008868F2">
              <w:rPr>
                <w:rFonts w:ascii="Times New Roman" w:hAnsi="Times New Roman"/>
                <w:b/>
                <w:color w:val="000000" w:themeColor="text1"/>
                <w:sz w:val="24"/>
                <w:szCs w:val="20"/>
              </w:rPr>
              <w:t>Reprodução passo a passo</w:t>
            </w:r>
          </w:p>
        </w:tc>
        <w:tc>
          <w:tcPr>
            <w:tcW w:w="4809" w:type="dxa"/>
          </w:tcPr>
          <w:p w14:paraId="0439044D" w14:textId="0F4F77ED" w:rsidR="008868F2" w:rsidRPr="008868F2" w:rsidRDefault="00A429A2" w:rsidP="008868F2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i/>
                <w:color w:val="0070C0"/>
                <w:sz w:val="24"/>
                <w:szCs w:val="20"/>
              </w:rPr>
              <w:t xml:space="preserve">Ao apertar em cadastro e preencher os campos, quando se submete as informações, estas não salvam em lugar algum. Ao tentar </w:t>
            </w:r>
            <w:proofErr w:type="spellStart"/>
            <w:r>
              <w:rPr>
                <w:rFonts w:ascii="Times New Roman" w:eastAsia="Times New Roman" w:hAnsi="Times New Roman"/>
                <w:i/>
                <w:color w:val="0070C0"/>
                <w:sz w:val="24"/>
                <w:szCs w:val="20"/>
              </w:rPr>
              <w:t>logar</w:t>
            </w:r>
            <w:proofErr w:type="spellEnd"/>
            <w:r>
              <w:rPr>
                <w:rFonts w:ascii="Times New Roman" w:eastAsia="Times New Roman" w:hAnsi="Times New Roman"/>
                <w:i/>
                <w:color w:val="0070C0"/>
                <w:sz w:val="24"/>
                <w:szCs w:val="20"/>
              </w:rPr>
              <w:t>, a página também não leva a nenhum lugar e não retorna erro.</w:t>
            </w:r>
          </w:p>
        </w:tc>
      </w:tr>
      <w:tr w:rsidR="008868F2" w14:paraId="283B522F" w14:textId="77777777" w:rsidTr="008868F2">
        <w:tc>
          <w:tcPr>
            <w:tcW w:w="4808" w:type="dxa"/>
          </w:tcPr>
          <w:p w14:paraId="6F53AA39" w14:textId="77777777" w:rsidR="008868F2" w:rsidRPr="008868F2" w:rsidRDefault="008868F2" w:rsidP="008868F2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0"/>
              </w:rPr>
            </w:pPr>
            <w:r w:rsidRPr="008868F2">
              <w:rPr>
                <w:rFonts w:ascii="Times New Roman" w:hAnsi="Times New Roman"/>
                <w:b/>
                <w:color w:val="000000" w:themeColor="text1"/>
                <w:sz w:val="24"/>
                <w:szCs w:val="20"/>
              </w:rPr>
              <w:lastRenderedPageBreak/>
              <w:t>Evidência</w:t>
            </w:r>
          </w:p>
        </w:tc>
        <w:tc>
          <w:tcPr>
            <w:tcW w:w="4809" w:type="dxa"/>
          </w:tcPr>
          <w:p w14:paraId="77B65081" w14:textId="7B2C2F94" w:rsidR="008868F2" w:rsidRPr="008868F2" w:rsidRDefault="00A429A2" w:rsidP="008868F2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2A2A6A" wp14:editId="68751B11">
                  <wp:extent cx="3007995" cy="1900555"/>
                  <wp:effectExtent l="0" t="0" r="1905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995" cy="190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8F2" w14:paraId="4E75F3BA" w14:textId="77777777" w:rsidTr="008868F2">
        <w:tc>
          <w:tcPr>
            <w:tcW w:w="4808" w:type="dxa"/>
          </w:tcPr>
          <w:p w14:paraId="06CCAF84" w14:textId="77777777" w:rsidR="008868F2" w:rsidRPr="008868F2" w:rsidRDefault="008868F2" w:rsidP="008868F2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0"/>
              </w:rPr>
            </w:pPr>
            <w:r w:rsidRPr="008868F2">
              <w:rPr>
                <w:rFonts w:ascii="Times New Roman" w:hAnsi="Times New Roman"/>
                <w:b/>
                <w:color w:val="000000" w:themeColor="text1"/>
                <w:sz w:val="24"/>
                <w:szCs w:val="20"/>
              </w:rPr>
              <w:t>Proposta de Correção</w:t>
            </w:r>
          </w:p>
        </w:tc>
        <w:tc>
          <w:tcPr>
            <w:tcW w:w="4809" w:type="dxa"/>
          </w:tcPr>
          <w:p w14:paraId="757617A4" w14:textId="0AD4C1DB" w:rsidR="008868F2" w:rsidRPr="008868F2" w:rsidRDefault="00A429A2" w:rsidP="00AE1D61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i/>
                <w:color w:val="0070C0"/>
                <w:sz w:val="24"/>
                <w:szCs w:val="20"/>
              </w:rPr>
              <w:t>O responsável por essas telas irá cria-las antes que estoure o tempo de desenvolvimento do sistema.</w:t>
            </w:r>
          </w:p>
        </w:tc>
      </w:tr>
    </w:tbl>
    <w:p w14:paraId="1E13F7DF" w14:textId="77777777" w:rsidR="008868F2" w:rsidRPr="008868F2" w:rsidRDefault="008868F2" w:rsidP="008868F2">
      <w:pPr>
        <w:spacing w:line="360" w:lineRule="auto"/>
        <w:rPr>
          <w:rFonts w:ascii="Times New Roman" w:hAnsi="Times New Roman"/>
          <w:color w:val="0070C0"/>
          <w:sz w:val="24"/>
          <w:szCs w:val="20"/>
        </w:rPr>
      </w:pPr>
    </w:p>
    <w:p w14:paraId="7F18DC8E" w14:textId="77777777" w:rsidR="008A4E91" w:rsidRPr="000347AB" w:rsidRDefault="008A4E91" w:rsidP="00D849FD">
      <w:pPr>
        <w:pStyle w:val="Ttulo1"/>
      </w:pPr>
      <w:bookmarkStart w:id="201" w:name="_Toc18208339"/>
      <w:bookmarkStart w:id="202" w:name="_Toc70600119"/>
      <w:bookmarkEnd w:id="194"/>
      <w:bookmarkEnd w:id="195"/>
      <w:bookmarkEnd w:id="196"/>
      <w:bookmarkEnd w:id="197"/>
      <w:bookmarkEnd w:id="198"/>
      <w:bookmarkEnd w:id="199"/>
      <w:bookmarkEnd w:id="200"/>
      <w:r w:rsidRPr="000347AB">
        <w:t>Fluxo de Trabalho de Teste</w:t>
      </w:r>
      <w:bookmarkEnd w:id="201"/>
      <w:bookmarkEnd w:id="202"/>
    </w:p>
    <w:p w14:paraId="57728E9C" w14:textId="196DB6B4" w:rsidR="007B548D" w:rsidRPr="000347AB" w:rsidRDefault="00A429A2">
      <w:pPr>
        <w:spacing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color w:val="0070C0"/>
          <w:sz w:val="24"/>
          <w:szCs w:val="20"/>
        </w:rPr>
        <w:t>Iremos arrumar o login antes de tudo</w:t>
      </w:r>
      <w:r w:rsidR="00D57334">
        <w:rPr>
          <w:rFonts w:ascii="Times New Roman" w:hAnsi="Times New Roman"/>
          <w:i/>
          <w:color w:val="0070C0"/>
          <w:sz w:val="24"/>
          <w:szCs w:val="20"/>
        </w:rPr>
        <w:t>, d</w:t>
      </w:r>
      <w:r>
        <w:rPr>
          <w:rFonts w:ascii="Times New Roman" w:hAnsi="Times New Roman"/>
          <w:i/>
          <w:color w:val="0070C0"/>
          <w:sz w:val="24"/>
          <w:szCs w:val="20"/>
        </w:rPr>
        <w:t>epois vamos testa-lo</w:t>
      </w:r>
      <w:r w:rsidR="00D57334">
        <w:rPr>
          <w:rFonts w:ascii="Times New Roman" w:hAnsi="Times New Roman"/>
          <w:i/>
          <w:color w:val="0070C0"/>
          <w:sz w:val="24"/>
          <w:szCs w:val="20"/>
        </w:rPr>
        <w:t>. Concluído esse teste, vamos testar se todas as páginas carregam corretamente em bem formatadas, se todos os hiperlinks funcionam e se a Checklist salva o progresso do usuário.</w:t>
      </w:r>
    </w:p>
    <w:p w14:paraId="60D5DB4D" w14:textId="77777777" w:rsidR="008A4E91" w:rsidRPr="000347AB" w:rsidRDefault="00BE6B62" w:rsidP="00D849FD">
      <w:pPr>
        <w:pStyle w:val="Ttulo1"/>
      </w:pPr>
      <w:bookmarkStart w:id="203" w:name="_Toc70600120"/>
      <w:r>
        <w:t>Recursos</w:t>
      </w:r>
      <w:bookmarkEnd w:id="203"/>
    </w:p>
    <w:p w14:paraId="074AF0A4" w14:textId="7C14AD85" w:rsidR="00064AA2" w:rsidRPr="000347AB" w:rsidRDefault="00C6571F" w:rsidP="00D849FD">
      <w:pPr>
        <w:pStyle w:val="Ttulo2"/>
      </w:pPr>
      <w:bookmarkStart w:id="204" w:name="_Toc70600121"/>
      <w:bookmarkStart w:id="205" w:name="_Toc18208341"/>
      <w:r>
        <w:t>Har</w:t>
      </w:r>
      <w:r w:rsidR="008B19AB">
        <w:t>d</w:t>
      </w:r>
      <w:r>
        <w:t>ware</w:t>
      </w:r>
      <w:bookmarkEnd w:id="204"/>
      <w:r>
        <w:t xml:space="preserve"> </w:t>
      </w:r>
    </w:p>
    <w:p w14:paraId="60FE8AFC" w14:textId="51A919C9" w:rsidR="00BE6B62" w:rsidRPr="00BE6B62" w:rsidRDefault="008B19AB" w:rsidP="00BE6B62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  <w:bookmarkStart w:id="206" w:name="_Toc251849955"/>
      <w:bookmarkStart w:id="207" w:name="_Toc251850007"/>
      <w:bookmarkStart w:id="208" w:name="_Toc251850059"/>
      <w:bookmarkStart w:id="209" w:name="_Toc251850111"/>
      <w:bookmarkStart w:id="210" w:name="_Toc251850162"/>
      <w:bookmarkStart w:id="211" w:name="_Toc251850214"/>
      <w:bookmarkStart w:id="212" w:name="_Toc251850266"/>
      <w:bookmarkStart w:id="213" w:name="_Toc251850318"/>
      <w:bookmarkStart w:id="214" w:name="_Toc251850370"/>
      <w:bookmarkStart w:id="215" w:name="_Toc251850422"/>
      <w:bookmarkStart w:id="216" w:name="_Toc251852072"/>
      <w:bookmarkStart w:id="217" w:name="_Toc251852153"/>
      <w:bookmarkStart w:id="218" w:name="_Toc251852193"/>
      <w:bookmarkStart w:id="219" w:name="_Toc251852859"/>
      <w:bookmarkStart w:id="220" w:name="_Toc251855439"/>
      <w:bookmarkStart w:id="221" w:name="_Toc251855992"/>
      <w:bookmarkStart w:id="222" w:name="_Toc251918465"/>
      <w:bookmarkStart w:id="223" w:name="_Toc252183809"/>
      <w:bookmarkStart w:id="224" w:name="_Toc252192786"/>
      <w:bookmarkStart w:id="225" w:name="_Toc38568453"/>
      <w:bookmarkStart w:id="226" w:name="_Toc38568526"/>
      <w:bookmarkStart w:id="227" w:name="_Hlk75816228"/>
      <w:bookmarkEnd w:id="188"/>
      <w:bookmarkEnd w:id="189"/>
      <w:bookmarkEnd w:id="190"/>
      <w:bookmarkEnd w:id="191"/>
      <w:bookmarkEnd w:id="192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r>
        <w:rPr>
          <w:rFonts w:ascii="Times New Roman" w:hAnsi="Times New Roman"/>
          <w:i/>
          <w:color w:val="0070C0"/>
          <w:sz w:val="24"/>
          <w:szCs w:val="20"/>
        </w:rPr>
        <w:t>Até o momento, somente um computador com conexão à internet.</w:t>
      </w:r>
      <w:bookmarkEnd w:id="227"/>
    </w:p>
    <w:p w14:paraId="2026C35C" w14:textId="77777777" w:rsidR="00BE6B62" w:rsidRDefault="00BE6B62" w:rsidP="008A4E91">
      <w:pPr>
        <w:pStyle w:val="Corpodetexto"/>
        <w:rPr>
          <w:rFonts w:ascii="Times New Roman" w:hAnsi="Times New Roman"/>
        </w:rPr>
      </w:pPr>
    </w:p>
    <w:p w14:paraId="0A2163C9" w14:textId="77777777" w:rsidR="00BE6B62" w:rsidRPr="000347AB" w:rsidRDefault="00BE6B62" w:rsidP="00BE6B62">
      <w:pPr>
        <w:pStyle w:val="Ttulo2"/>
      </w:pPr>
      <w:bookmarkStart w:id="228" w:name="_Toc70600122"/>
      <w:r>
        <w:t>Software</w:t>
      </w:r>
      <w:bookmarkEnd w:id="228"/>
    </w:p>
    <w:p w14:paraId="3DFDD4CF" w14:textId="395B0483" w:rsidR="00BE6B62" w:rsidRPr="00BE6B62" w:rsidRDefault="008B19AB" w:rsidP="00BE6B62">
      <w:pPr>
        <w:spacing w:line="360" w:lineRule="auto"/>
        <w:rPr>
          <w:rFonts w:ascii="Times New Roman" w:hAnsi="Times New Roman"/>
          <w:i/>
          <w:color w:val="0070C0"/>
          <w:sz w:val="24"/>
          <w:szCs w:val="20"/>
        </w:rPr>
      </w:pPr>
      <w:r>
        <w:rPr>
          <w:rFonts w:ascii="Times New Roman" w:hAnsi="Times New Roman"/>
          <w:i/>
          <w:color w:val="0070C0"/>
          <w:sz w:val="24"/>
          <w:szCs w:val="20"/>
        </w:rPr>
        <w:t>Um sistema operacional</w:t>
      </w:r>
      <w:r w:rsidR="00A429A2">
        <w:rPr>
          <w:rFonts w:ascii="Times New Roman" w:hAnsi="Times New Roman"/>
          <w:i/>
          <w:color w:val="0070C0"/>
          <w:sz w:val="24"/>
          <w:szCs w:val="20"/>
        </w:rPr>
        <w:t>, editor de imagem, editor de texto, IDE e</w:t>
      </w:r>
      <w:r>
        <w:rPr>
          <w:rFonts w:ascii="Times New Roman" w:hAnsi="Times New Roman"/>
          <w:i/>
          <w:color w:val="0070C0"/>
          <w:sz w:val="24"/>
          <w:szCs w:val="20"/>
        </w:rPr>
        <w:t xml:space="preserve"> navegador de internet.</w:t>
      </w:r>
    </w:p>
    <w:p w14:paraId="4DD9EB48" w14:textId="0F2882DC" w:rsidR="00BE6B62" w:rsidRDefault="00BE6B62" w:rsidP="008A4E91">
      <w:pPr>
        <w:pStyle w:val="Corpodetexto"/>
        <w:rPr>
          <w:rFonts w:ascii="Times New Roman" w:hAnsi="Times New Roman"/>
        </w:rPr>
      </w:pPr>
    </w:p>
    <w:p w14:paraId="2030DDE8" w14:textId="0DBDD8AA" w:rsidR="008B19AB" w:rsidRDefault="008B19AB" w:rsidP="008A4E91">
      <w:pPr>
        <w:pStyle w:val="Corpodetexto"/>
        <w:rPr>
          <w:rFonts w:ascii="Times New Roman" w:hAnsi="Times New Roman"/>
        </w:rPr>
      </w:pPr>
    </w:p>
    <w:p w14:paraId="472D9AE5" w14:textId="1C7919CB" w:rsidR="008B19AB" w:rsidRDefault="008B19AB" w:rsidP="008A4E91">
      <w:pPr>
        <w:pStyle w:val="Corpodetexto"/>
        <w:rPr>
          <w:rFonts w:ascii="Times New Roman" w:hAnsi="Times New Roman"/>
        </w:rPr>
      </w:pPr>
    </w:p>
    <w:p w14:paraId="6CDF3FE9" w14:textId="10D76817" w:rsidR="008B19AB" w:rsidRDefault="008B19AB" w:rsidP="008A4E91">
      <w:pPr>
        <w:pStyle w:val="Corpodetexto"/>
        <w:rPr>
          <w:rFonts w:ascii="Times New Roman" w:hAnsi="Times New Roman"/>
        </w:rPr>
      </w:pPr>
    </w:p>
    <w:p w14:paraId="32C0F194" w14:textId="3536F2E6" w:rsidR="008B19AB" w:rsidRDefault="008B19AB" w:rsidP="008A4E91">
      <w:pPr>
        <w:pStyle w:val="Corpodetexto"/>
        <w:rPr>
          <w:rFonts w:ascii="Times New Roman" w:hAnsi="Times New Roman"/>
        </w:rPr>
      </w:pPr>
    </w:p>
    <w:p w14:paraId="18113D0B" w14:textId="6AA5B978" w:rsidR="008B19AB" w:rsidRDefault="008B19AB" w:rsidP="008A4E91">
      <w:pPr>
        <w:pStyle w:val="Corpodetexto"/>
        <w:rPr>
          <w:rFonts w:ascii="Times New Roman" w:hAnsi="Times New Roman"/>
        </w:rPr>
      </w:pPr>
    </w:p>
    <w:p w14:paraId="72C91153" w14:textId="26AA8A1A" w:rsidR="006A7F2B" w:rsidRDefault="006A7F2B" w:rsidP="008A4E91">
      <w:pPr>
        <w:pStyle w:val="Corpodetexto"/>
        <w:rPr>
          <w:rFonts w:ascii="Times New Roman" w:hAnsi="Times New Roman"/>
        </w:rPr>
      </w:pPr>
    </w:p>
    <w:p w14:paraId="7780BF1D" w14:textId="2130BA2B" w:rsidR="006A7F2B" w:rsidRDefault="006A7F2B" w:rsidP="008A4E91">
      <w:pPr>
        <w:pStyle w:val="Corpodetexto"/>
        <w:rPr>
          <w:rFonts w:ascii="Times New Roman" w:hAnsi="Times New Roman"/>
        </w:rPr>
      </w:pPr>
    </w:p>
    <w:p w14:paraId="6562B632" w14:textId="16F48D4F" w:rsidR="006A7F2B" w:rsidRDefault="006A7F2B" w:rsidP="008A4E91">
      <w:pPr>
        <w:pStyle w:val="Corpodetexto"/>
        <w:rPr>
          <w:rFonts w:ascii="Times New Roman" w:hAnsi="Times New Roman"/>
        </w:rPr>
      </w:pPr>
    </w:p>
    <w:p w14:paraId="3EDDCDD1" w14:textId="15ACC0AF" w:rsidR="006A7F2B" w:rsidRDefault="006A7F2B" w:rsidP="008A4E91">
      <w:pPr>
        <w:pStyle w:val="Corpodetexto"/>
        <w:rPr>
          <w:rFonts w:ascii="Times New Roman" w:hAnsi="Times New Roman"/>
        </w:rPr>
      </w:pPr>
    </w:p>
    <w:p w14:paraId="2990B902" w14:textId="51BEE094" w:rsidR="008B19AB" w:rsidRDefault="008B19AB" w:rsidP="008A4E91">
      <w:pPr>
        <w:pStyle w:val="Corpodetexto"/>
        <w:rPr>
          <w:rFonts w:ascii="Times New Roman" w:hAnsi="Times New Roman"/>
        </w:rPr>
      </w:pPr>
    </w:p>
    <w:p w14:paraId="22BA70F9" w14:textId="77777777" w:rsidR="008B19AB" w:rsidRDefault="008B19AB" w:rsidP="008A4E91">
      <w:pPr>
        <w:pStyle w:val="Corpodetexto"/>
        <w:rPr>
          <w:rFonts w:ascii="Times New Roman" w:hAnsi="Times New Roman"/>
        </w:rPr>
      </w:pPr>
    </w:p>
    <w:p w14:paraId="3C23FA14" w14:textId="77777777" w:rsidR="008A4E91" w:rsidRPr="000347AB" w:rsidRDefault="008A4E91" w:rsidP="00D849FD">
      <w:pPr>
        <w:pStyle w:val="Ttulo1"/>
      </w:pPr>
      <w:bookmarkStart w:id="229" w:name="_Toc433104457"/>
      <w:bookmarkStart w:id="230" w:name="_Toc324915536"/>
      <w:bookmarkStart w:id="231" w:name="_Toc324851953"/>
      <w:bookmarkStart w:id="232" w:name="_Toc324843646"/>
      <w:bookmarkStart w:id="233" w:name="_Toc314978543"/>
      <w:bookmarkStart w:id="234" w:name="_Ref524434117"/>
      <w:bookmarkStart w:id="235" w:name="_Ref524433573"/>
      <w:bookmarkStart w:id="236" w:name="_Toc18208345"/>
      <w:bookmarkStart w:id="237" w:name="_Toc70600123"/>
      <w:bookmarkStart w:id="238" w:name="_Toc314978546"/>
      <w:r w:rsidRPr="000347AB">
        <w:lastRenderedPageBreak/>
        <w:t>Responsabilidades, Perfil da Equipe e Necessidades de Treinamento</w:t>
      </w:r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</w:p>
    <w:p w14:paraId="4B3DB1B3" w14:textId="77777777" w:rsidR="007C567E" w:rsidRPr="000347AB" w:rsidRDefault="007C567E" w:rsidP="00D849FD">
      <w:pPr>
        <w:pStyle w:val="Ttulo2"/>
        <w:numPr>
          <w:ilvl w:val="0"/>
          <w:numId w:val="0"/>
        </w:numPr>
        <w:ind w:left="432"/>
      </w:pPr>
      <w:bookmarkStart w:id="239" w:name="_Toc433104458"/>
      <w:bookmarkStart w:id="240" w:name="_Toc417790805"/>
      <w:bookmarkStart w:id="241" w:name="_Toc18208346"/>
    </w:p>
    <w:p w14:paraId="18D6F11A" w14:textId="77777777" w:rsidR="0003727B" w:rsidRPr="007704F6" w:rsidRDefault="0003727B" w:rsidP="007704F6">
      <w:pPr>
        <w:keepNext/>
        <w:widowControl w:val="0"/>
        <w:autoSpaceDE w:val="0"/>
        <w:autoSpaceDN w:val="0"/>
        <w:spacing w:before="120" w:after="60" w:line="240" w:lineRule="atLeast"/>
        <w:jc w:val="left"/>
        <w:outlineLvl w:val="1"/>
        <w:rPr>
          <w:rFonts w:ascii="Times New Roman" w:hAnsi="Times New Roman"/>
          <w:b/>
          <w:vanish/>
          <w:sz w:val="24"/>
          <w:lang w:val="fr-FR"/>
        </w:rPr>
      </w:pPr>
      <w:bookmarkStart w:id="242" w:name="_Toc251849962"/>
      <w:bookmarkStart w:id="243" w:name="_Toc251850014"/>
      <w:bookmarkStart w:id="244" w:name="_Toc251850066"/>
      <w:bookmarkStart w:id="245" w:name="_Toc251850118"/>
      <w:bookmarkStart w:id="246" w:name="_Toc251850169"/>
      <w:bookmarkStart w:id="247" w:name="_Toc251850221"/>
      <w:bookmarkStart w:id="248" w:name="_Toc251850273"/>
      <w:bookmarkStart w:id="249" w:name="_Toc251850325"/>
      <w:bookmarkStart w:id="250" w:name="_Toc251850377"/>
      <w:bookmarkStart w:id="251" w:name="_Toc251850429"/>
      <w:bookmarkStart w:id="252" w:name="_Toc251852079"/>
      <w:bookmarkStart w:id="253" w:name="_Toc251852160"/>
      <w:bookmarkStart w:id="254" w:name="_Toc251852200"/>
      <w:bookmarkStart w:id="255" w:name="_Toc251852866"/>
      <w:bookmarkStart w:id="256" w:name="_Toc251855446"/>
      <w:bookmarkStart w:id="257" w:name="_Toc251855999"/>
      <w:bookmarkStart w:id="258" w:name="_Toc251918472"/>
      <w:bookmarkStart w:id="259" w:name="_Toc252183816"/>
      <w:bookmarkStart w:id="260" w:name="_Toc252192793"/>
      <w:bookmarkStart w:id="261" w:name="_Toc38568460"/>
      <w:bookmarkStart w:id="262" w:name="_Toc38568533"/>
      <w:bookmarkStart w:id="263" w:name="_Toc38574571"/>
      <w:bookmarkStart w:id="264" w:name="_Toc38574736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</w:p>
    <w:p w14:paraId="08EC3A75" w14:textId="77777777" w:rsidR="008A4E91" w:rsidRPr="000347AB" w:rsidRDefault="008A4E91" w:rsidP="00D849FD">
      <w:pPr>
        <w:pStyle w:val="Ttulo2"/>
      </w:pPr>
      <w:bookmarkStart w:id="265" w:name="_Toc70600124"/>
      <w:r w:rsidRPr="000347AB">
        <w:t>Pessoas e Papéis</w:t>
      </w:r>
      <w:bookmarkEnd w:id="239"/>
      <w:bookmarkEnd w:id="240"/>
      <w:bookmarkEnd w:id="241"/>
      <w:bookmarkEnd w:id="265"/>
    </w:p>
    <w:p w14:paraId="698B3CF8" w14:textId="77777777" w:rsidR="008A4E91" w:rsidRPr="000347AB" w:rsidRDefault="008A4E91" w:rsidP="008A4E91">
      <w:pPr>
        <w:pStyle w:val="Corpodetexto"/>
        <w:rPr>
          <w:rFonts w:ascii="Times New Roman" w:hAnsi="Times New Roman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2700"/>
        <w:gridCol w:w="4599"/>
      </w:tblGrid>
      <w:tr w:rsidR="008A4E91" w:rsidRPr="000347AB" w14:paraId="599C30C4" w14:textId="77777777" w:rsidTr="00BE6B62">
        <w:trPr>
          <w:cantSplit/>
          <w:tblHeader/>
        </w:trPr>
        <w:tc>
          <w:tcPr>
            <w:tcW w:w="963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</w:tcPr>
          <w:p w14:paraId="1DAEE537" w14:textId="77777777" w:rsidR="008A4E91" w:rsidRPr="000347AB" w:rsidRDefault="008A4E91" w:rsidP="006D446F">
            <w:pPr>
              <w:pStyle w:val="Corpodetexto1"/>
              <w:jc w:val="center"/>
              <w:rPr>
                <w:b/>
                <w:bCs/>
              </w:rPr>
            </w:pPr>
            <w:r w:rsidRPr="000347AB">
              <w:rPr>
                <w:b/>
                <w:bCs/>
                <w:lang w:val="pt-BR"/>
              </w:rPr>
              <w:t>Recursos Humanos</w:t>
            </w:r>
          </w:p>
        </w:tc>
      </w:tr>
      <w:tr w:rsidR="008A4E91" w:rsidRPr="000347AB" w14:paraId="0DCA32B3" w14:textId="77777777" w:rsidTr="00BE6B62">
        <w:trPr>
          <w:cantSplit/>
          <w:tblHeader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807BB79" w14:textId="77777777" w:rsidR="008A4E91" w:rsidRPr="000347AB" w:rsidRDefault="00BE6B62" w:rsidP="006D446F">
            <w:pPr>
              <w:pStyle w:val="Corpodetexto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BAFFCDB" w14:textId="77777777" w:rsidR="008A4E91" w:rsidRPr="000347AB" w:rsidRDefault="00BE6B62" w:rsidP="006D446F">
            <w:pPr>
              <w:pStyle w:val="Corpodetexto1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0347AB">
              <w:rPr>
                <w:b/>
                <w:bCs/>
                <w:lang w:val="pt-BR"/>
              </w:rPr>
              <w:t>Papel</w:t>
            </w:r>
          </w:p>
        </w:tc>
        <w:tc>
          <w:tcPr>
            <w:tcW w:w="4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</w:tcPr>
          <w:p w14:paraId="6984269D" w14:textId="77777777" w:rsidR="008A4E91" w:rsidRPr="000347AB" w:rsidRDefault="008A4E91" w:rsidP="006D446F">
            <w:pPr>
              <w:pStyle w:val="Corpodetexto1"/>
              <w:jc w:val="center"/>
              <w:rPr>
                <w:b/>
                <w:bCs/>
              </w:rPr>
            </w:pPr>
            <w:r w:rsidRPr="000347AB">
              <w:rPr>
                <w:b/>
                <w:bCs/>
                <w:lang w:val="pt-BR"/>
              </w:rPr>
              <w:t>Responsabilidades ou Comentários Específicos</w:t>
            </w:r>
          </w:p>
        </w:tc>
      </w:tr>
      <w:tr w:rsidR="00BE6B62" w:rsidRPr="000347AB" w14:paraId="34270CC7" w14:textId="77777777" w:rsidTr="00BE6B62">
        <w:trPr>
          <w:cantSplit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07B274" w14:textId="04B8870B" w:rsidR="00BE6B62" w:rsidRPr="000347AB" w:rsidRDefault="008B19AB" w:rsidP="00BE6B62">
            <w:pPr>
              <w:pStyle w:val="Corpodetexto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Patrick Robaina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5D32C" w14:textId="77777777" w:rsidR="00BE6B62" w:rsidRPr="000347AB" w:rsidRDefault="00BE6B62" w:rsidP="00BE6B62">
            <w:pPr>
              <w:pStyle w:val="Corpodetexto1"/>
              <w:rPr>
                <w:sz w:val="18"/>
                <w:szCs w:val="18"/>
              </w:rPr>
            </w:pPr>
            <w:r w:rsidRPr="000347AB">
              <w:rPr>
                <w:sz w:val="18"/>
                <w:szCs w:val="18"/>
                <w:lang w:val="pt-BR"/>
              </w:rPr>
              <w:t>Gerente de Testes</w:t>
            </w:r>
          </w:p>
        </w:tc>
        <w:tc>
          <w:tcPr>
            <w:tcW w:w="4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932051" w14:textId="77777777" w:rsidR="00BE6B62" w:rsidRPr="000347AB" w:rsidRDefault="00BE6B62" w:rsidP="00BE6B62">
            <w:pPr>
              <w:pStyle w:val="Corpodetexto1"/>
              <w:rPr>
                <w:sz w:val="18"/>
                <w:szCs w:val="18"/>
                <w:lang w:val="pt-BR"/>
              </w:rPr>
            </w:pPr>
            <w:r w:rsidRPr="000347AB">
              <w:rPr>
                <w:sz w:val="18"/>
                <w:szCs w:val="18"/>
                <w:lang w:val="pt-BR"/>
              </w:rPr>
              <w:t xml:space="preserve">Supervisiona o gerenciamento. </w:t>
            </w:r>
          </w:p>
          <w:p w14:paraId="594B9B64" w14:textId="77777777" w:rsidR="00BE6B62" w:rsidRPr="000347AB" w:rsidRDefault="00BE6B62" w:rsidP="00BE6B62">
            <w:pPr>
              <w:pStyle w:val="Corpodetexto1"/>
              <w:rPr>
                <w:sz w:val="18"/>
                <w:szCs w:val="18"/>
                <w:lang w:val="pt-BR"/>
              </w:rPr>
            </w:pPr>
            <w:r w:rsidRPr="000347AB">
              <w:rPr>
                <w:sz w:val="18"/>
                <w:szCs w:val="18"/>
                <w:lang w:val="pt-BR"/>
              </w:rPr>
              <w:t>Estas são as responsabilidades:</w:t>
            </w:r>
          </w:p>
          <w:p w14:paraId="44952E9C" w14:textId="77777777" w:rsidR="00BE6B62" w:rsidRPr="000347AB" w:rsidRDefault="00BE6B62" w:rsidP="00BE6B62">
            <w:pPr>
              <w:pStyle w:val="Corpodetexto1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0347AB">
              <w:rPr>
                <w:sz w:val="18"/>
                <w:szCs w:val="18"/>
                <w:lang w:val="pt-BR"/>
              </w:rPr>
              <w:t>Planejamento e logística;</w:t>
            </w:r>
          </w:p>
          <w:p w14:paraId="2A29E400" w14:textId="77777777" w:rsidR="00BE6B62" w:rsidRPr="000347AB" w:rsidRDefault="00BE6B62" w:rsidP="00BE6B62">
            <w:pPr>
              <w:pStyle w:val="Corpodetexto1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0347AB">
              <w:rPr>
                <w:sz w:val="18"/>
                <w:szCs w:val="18"/>
                <w:lang w:val="pt-BR"/>
              </w:rPr>
              <w:t>Combinar missão;</w:t>
            </w:r>
          </w:p>
          <w:p w14:paraId="241C98DC" w14:textId="77777777" w:rsidR="00BE6B62" w:rsidRPr="000347AB" w:rsidRDefault="00BE6B62" w:rsidP="00BE6B62">
            <w:pPr>
              <w:pStyle w:val="Corpodetexto1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0347AB">
              <w:rPr>
                <w:sz w:val="18"/>
                <w:szCs w:val="18"/>
                <w:lang w:val="pt-BR"/>
              </w:rPr>
              <w:t>Adquirir recursos apropriados;</w:t>
            </w:r>
          </w:p>
          <w:p w14:paraId="782106FC" w14:textId="77777777" w:rsidR="00BE6B62" w:rsidRPr="000347AB" w:rsidRDefault="00BE6B62" w:rsidP="00BE6B62">
            <w:pPr>
              <w:pStyle w:val="Corpodetexto1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0347AB">
              <w:rPr>
                <w:sz w:val="18"/>
                <w:szCs w:val="18"/>
                <w:lang w:val="pt-BR"/>
              </w:rPr>
              <w:t>Apresentar relatórios de gerenciamento;</w:t>
            </w:r>
          </w:p>
          <w:p w14:paraId="2615F44C" w14:textId="77777777" w:rsidR="00BE6B62" w:rsidRPr="000347AB" w:rsidRDefault="00BE6B62" w:rsidP="00BE6B62">
            <w:pPr>
              <w:pStyle w:val="Corpodetexto1"/>
              <w:numPr>
                <w:ilvl w:val="0"/>
                <w:numId w:val="7"/>
              </w:numPr>
              <w:rPr>
                <w:sz w:val="18"/>
                <w:szCs w:val="18"/>
                <w:lang w:val="pt-BR"/>
              </w:rPr>
            </w:pPr>
            <w:r w:rsidRPr="000347AB">
              <w:rPr>
                <w:sz w:val="18"/>
                <w:szCs w:val="18"/>
                <w:lang w:val="pt-BR"/>
              </w:rPr>
              <w:t>Defender os interesses do teste;</w:t>
            </w:r>
          </w:p>
          <w:p w14:paraId="3349E01A" w14:textId="77777777" w:rsidR="00BE6B62" w:rsidRPr="000347AB" w:rsidRDefault="00BE6B62" w:rsidP="00BE6B62">
            <w:pPr>
              <w:pStyle w:val="Corpodetexto1"/>
              <w:numPr>
                <w:ilvl w:val="0"/>
                <w:numId w:val="7"/>
              </w:numPr>
              <w:rPr>
                <w:sz w:val="18"/>
                <w:szCs w:val="18"/>
                <w:lang w:val="pt-BR"/>
              </w:rPr>
            </w:pPr>
            <w:r w:rsidRPr="000347AB">
              <w:rPr>
                <w:sz w:val="18"/>
                <w:szCs w:val="18"/>
                <w:lang w:val="pt-BR"/>
              </w:rPr>
              <w:t>Avaliar a eficiência do esforço de teste.</w:t>
            </w:r>
          </w:p>
        </w:tc>
      </w:tr>
      <w:tr w:rsidR="00BE6B62" w:rsidRPr="000347AB" w14:paraId="03E14172" w14:textId="77777777" w:rsidTr="00BE6B62">
        <w:trPr>
          <w:cantSplit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59220522" w14:textId="5B4D490E" w:rsidR="00BE6B62" w:rsidRPr="000347AB" w:rsidRDefault="008B19AB" w:rsidP="00BE6B62">
            <w:pPr>
              <w:pStyle w:val="Corpodetexto1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Danillo</w:t>
            </w:r>
            <w:proofErr w:type="spellEnd"/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BD733" w14:textId="77777777" w:rsidR="00BE6B62" w:rsidRPr="000347AB" w:rsidRDefault="00BE6B62" w:rsidP="00BE6B62">
            <w:pPr>
              <w:pStyle w:val="Corpodetexto1"/>
              <w:rPr>
                <w:sz w:val="18"/>
                <w:szCs w:val="18"/>
              </w:rPr>
            </w:pPr>
            <w:r w:rsidRPr="000347AB">
              <w:rPr>
                <w:sz w:val="18"/>
                <w:szCs w:val="18"/>
                <w:lang w:val="pt-BR"/>
              </w:rPr>
              <w:t>Analista de Teste</w:t>
            </w:r>
          </w:p>
          <w:p w14:paraId="71EB7DF1" w14:textId="77777777" w:rsidR="00BE6B62" w:rsidRPr="000347AB" w:rsidRDefault="00BE6B62" w:rsidP="00BE6B62">
            <w:pPr>
              <w:pStyle w:val="Corpodetexto1"/>
              <w:rPr>
                <w:sz w:val="18"/>
                <w:szCs w:val="18"/>
              </w:rPr>
            </w:pPr>
          </w:p>
        </w:tc>
        <w:tc>
          <w:tcPr>
            <w:tcW w:w="4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4B6C27" w14:textId="77777777" w:rsidR="00BE6B62" w:rsidRPr="000347AB" w:rsidRDefault="00BE6B62" w:rsidP="00BE6B62">
            <w:pPr>
              <w:pStyle w:val="Corpodetexto1"/>
              <w:rPr>
                <w:sz w:val="18"/>
                <w:szCs w:val="18"/>
                <w:lang w:val="pt-BR"/>
              </w:rPr>
            </w:pPr>
            <w:r w:rsidRPr="000347AB">
              <w:rPr>
                <w:sz w:val="18"/>
                <w:szCs w:val="18"/>
                <w:lang w:val="pt-BR"/>
              </w:rPr>
              <w:t>Identifica e define os testes específicos a serem conduzidos.</w:t>
            </w:r>
          </w:p>
          <w:p w14:paraId="5280F9B2" w14:textId="77777777" w:rsidR="00BE6B62" w:rsidRPr="000347AB" w:rsidRDefault="00BE6B62" w:rsidP="00BE6B62">
            <w:pPr>
              <w:pStyle w:val="Corpodetexto1"/>
              <w:rPr>
                <w:sz w:val="18"/>
                <w:szCs w:val="18"/>
              </w:rPr>
            </w:pPr>
            <w:r w:rsidRPr="000347AB">
              <w:rPr>
                <w:sz w:val="18"/>
                <w:szCs w:val="18"/>
                <w:lang w:val="pt-BR"/>
              </w:rPr>
              <w:t>Estas são as responsabilidades:</w:t>
            </w:r>
          </w:p>
          <w:p w14:paraId="38F8004D" w14:textId="77777777" w:rsidR="00BE6B62" w:rsidRPr="000347AB" w:rsidRDefault="00BE6B62" w:rsidP="00BE6B62">
            <w:pPr>
              <w:pStyle w:val="Corpodetexto1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47AB">
              <w:rPr>
                <w:sz w:val="18"/>
                <w:szCs w:val="18"/>
                <w:lang w:val="pt-BR"/>
              </w:rPr>
              <w:t xml:space="preserve">Identificar </w:t>
            </w:r>
            <w:proofErr w:type="spellStart"/>
            <w:r w:rsidRPr="000347AB">
              <w:rPr>
                <w:sz w:val="18"/>
                <w:szCs w:val="18"/>
                <w:lang w:val="pt-BR"/>
              </w:rPr>
              <w:t>idéias</w:t>
            </w:r>
            <w:proofErr w:type="spellEnd"/>
            <w:r w:rsidRPr="000347AB">
              <w:rPr>
                <w:sz w:val="18"/>
                <w:szCs w:val="18"/>
                <w:lang w:val="pt-BR"/>
              </w:rPr>
              <w:t xml:space="preserve"> de teste;</w:t>
            </w:r>
          </w:p>
          <w:p w14:paraId="1D304D43" w14:textId="77777777" w:rsidR="00BE6B62" w:rsidRPr="000347AB" w:rsidRDefault="00BE6B62" w:rsidP="00BE6B62">
            <w:pPr>
              <w:pStyle w:val="Corpodetexto1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47AB">
              <w:rPr>
                <w:sz w:val="18"/>
                <w:szCs w:val="18"/>
                <w:lang w:val="pt-BR"/>
              </w:rPr>
              <w:t>Definir detalhes dos testes;</w:t>
            </w:r>
          </w:p>
          <w:p w14:paraId="6110BB29" w14:textId="77777777" w:rsidR="00BE6B62" w:rsidRPr="000347AB" w:rsidRDefault="00BE6B62" w:rsidP="00BE6B62">
            <w:pPr>
              <w:pStyle w:val="Corpodetexto1"/>
              <w:numPr>
                <w:ilvl w:val="0"/>
                <w:numId w:val="8"/>
              </w:numPr>
              <w:rPr>
                <w:sz w:val="18"/>
                <w:szCs w:val="18"/>
                <w:lang w:val="pt-BR"/>
              </w:rPr>
            </w:pPr>
            <w:r w:rsidRPr="000347AB">
              <w:rPr>
                <w:sz w:val="18"/>
                <w:szCs w:val="18"/>
                <w:lang w:val="pt-BR"/>
              </w:rPr>
              <w:t>Determinar os resultados dos testes;</w:t>
            </w:r>
          </w:p>
          <w:p w14:paraId="59E8FA18" w14:textId="77777777" w:rsidR="00BE6B62" w:rsidRPr="000347AB" w:rsidRDefault="00BE6B62" w:rsidP="00BE6B62">
            <w:pPr>
              <w:pStyle w:val="Corpodetexto1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47AB">
              <w:rPr>
                <w:sz w:val="18"/>
                <w:szCs w:val="18"/>
                <w:lang w:val="pt-BR"/>
              </w:rPr>
              <w:t>Documentar solicitações de mudança;</w:t>
            </w:r>
          </w:p>
          <w:p w14:paraId="59CF61A1" w14:textId="77777777" w:rsidR="00BE6B62" w:rsidRPr="000347AB" w:rsidRDefault="00BE6B62" w:rsidP="00BE6B62">
            <w:pPr>
              <w:pStyle w:val="Corpodetexto1"/>
              <w:numPr>
                <w:ilvl w:val="0"/>
                <w:numId w:val="8"/>
              </w:numPr>
              <w:rPr>
                <w:sz w:val="18"/>
                <w:szCs w:val="18"/>
                <w:lang w:val="pt-BR"/>
              </w:rPr>
            </w:pPr>
            <w:r w:rsidRPr="000347AB">
              <w:rPr>
                <w:sz w:val="18"/>
                <w:szCs w:val="18"/>
                <w:lang w:val="pt-BR"/>
              </w:rPr>
              <w:t>Avaliar a qualidade do produto.</w:t>
            </w:r>
          </w:p>
        </w:tc>
      </w:tr>
      <w:tr w:rsidR="00BE6B62" w:rsidRPr="000347AB" w14:paraId="4D7BA81E" w14:textId="77777777" w:rsidTr="00BE6B62">
        <w:trPr>
          <w:cantSplit/>
          <w:trHeight w:val="40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4" w:space="0" w:color="000000"/>
              <w:right w:val="single" w:sz="6" w:space="0" w:color="auto"/>
            </w:tcBorders>
          </w:tcPr>
          <w:p w14:paraId="739871BA" w14:textId="23E36E55" w:rsidR="00BE6B62" w:rsidRPr="000347AB" w:rsidRDefault="008B19AB" w:rsidP="00BE6B62">
            <w:pPr>
              <w:pStyle w:val="Corpodetexto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Patrick/</w:t>
            </w:r>
            <w:proofErr w:type="spellStart"/>
            <w:r>
              <w:rPr>
                <w:sz w:val="18"/>
                <w:szCs w:val="18"/>
              </w:rPr>
              <w:t>Danillo</w:t>
            </w:r>
            <w:proofErr w:type="spellEnd"/>
            <w:r>
              <w:rPr>
                <w:sz w:val="18"/>
                <w:szCs w:val="18"/>
              </w:rPr>
              <w:t>/Enzo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4" w:space="0" w:color="000000"/>
              <w:right w:val="single" w:sz="6" w:space="0" w:color="auto"/>
            </w:tcBorders>
          </w:tcPr>
          <w:p w14:paraId="3A4FD911" w14:textId="77777777" w:rsidR="00BE6B62" w:rsidRPr="000347AB" w:rsidRDefault="00BE6B62" w:rsidP="00BE6B62">
            <w:pPr>
              <w:pStyle w:val="Corpodetexto1"/>
              <w:rPr>
                <w:sz w:val="18"/>
                <w:szCs w:val="18"/>
              </w:rPr>
            </w:pPr>
            <w:proofErr w:type="spellStart"/>
            <w:r w:rsidRPr="000347AB">
              <w:rPr>
                <w:sz w:val="18"/>
                <w:szCs w:val="18"/>
                <w:lang w:val="pt-BR"/>
              </w:rPr>
              <w:t>Tester</w:t>
            </w:r>
            <w:proofErr w:type="spellEnd"/>
          </w:p>
        </w:tc>
        <w:tc>
          <w:tcPr>
            <w:tcW w:w="4599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</w:tcPr>
          <w:p w14:paraId="24473B9E" w14:textId="77777777" w:rsidR="00BE6B62" w:rsidRPr="000347AB" w:rsidRDefault="00BE6B62" w:rsidP="00BE6B62">
            <w:pPr>
              <w:pStyle w:val="Corpodetexto1"/>
              <w:rPr>
                <w:sz w:val="18"/>
                <w:szCs w:val="18"/>
                <w:lang w:val="pt-BR"/>
              </w:rPr>
            </w:pPr>
            <w:r w:rsidRPr="000347AB">
              <w:rPr>
                <w:sz w:val="18"/>
                <w:szCs w:val="18"/>
                <w:lang w:val="pt-BR"/>
              </w:rPr>
              <w:t>Implementa e executa os testes.</w:t>
            </w:r>
          </w:p>
          <w:p w14:paraId="5BC6D917" w14:textId="77777777" w:rsidR="00BE6B62" w:rsidRPr="000347AB" w:rsidRDefault="00BE6B62" w:rsidP="00BE6B62">
            <w:pPr>
              <w:pStyle w:val="Corpodetexto1"/>
              <w:rPr>
                <w:sz w:val="18"/>
                <w:szCs w:val="18"/>
              </w:rPr>
            </w:pPr>
            <w:r w:rsidRPr="000347AB">
              <w:rPr>
                <w:sz w:val="18"/>
                <w:szCs w:val="18"/>
                <w:lang w:val="pt-BR"/>
              </w:rPr>
              <w:t>Estas são as responsabilidades:</w:t>
            </w:r>
          </w:p>
          <w:p w14:paraId="76832623" w14:textId="77777777" w:rsidR="00BE6B62" w:rsidRPr="000347AB" w:rsidRDefault="00BE6B62" w:rsidP="00BE6B62">
            <w:pPr>
              <w:pStyle w:val="Corpodetexto1"/>
              <w:numPr>
                <w:ilvl w:val="0"/>
                <w:numId w:val="9"/>
              </w:numPr>
              <w:rPr>
                <w:sz w:val="18"/>
                <w:szCs w:val="18"/>
                <w:lang w:val="pt-BR"/>
              </w:rPr>
            </w:pPr>
            <w:r w:rsidRPr="000347AB">
              <w:rPr>
                <w:sz w:val="18"/>
                <w:szCs w:val="18"/>
                <w:lang w:val="pt-BR"/>
              </w:rPr>
              <w:t>Implementar os testes e os conjuntos de testes;</w:t>
            </w:r>
          </w:p>
          <w:p w14:paraId="205B044D" w14:textId="77777777" w:rsidR="00BE6B62" w:rsidRPr="000347AB" w:rsidRDefault="00BE6B62" w:rsidP="00BE6B62">
            <w:pPr>
              <w:pStyle w:val="Corpodetexto1"/>
              <w:numPr>
                <w:ilvl w:val="0"/>
                <w:numId w:val="9"/>
              </w:numPr>
              <w:rPr>
                <w:sz w:val="18"/>
                <w:szCs w:val="18"/>
                <w:lang w:val="pt-BR"/>
              </w:rPr>
            </w:pPr>
            <w:r w:rsidRPr="000347AB">
              <w:rPr>
                <w:sz w:val="18"/>
                <w:szCs w:val="18"/>
                <w:lang w:val="pt-BR"/>
              </w:rPr>
              <w:t>Executar os conjuntos de testes;</w:t>
            </w:r>
          </w:p>
          <w:p w14:paraId="5EC0D3EA" w14:textId="77777777" w:rsidR="00BE6B62" w:rsidRPr="000347AB" w:rsidRDefault="00BE6B62" w:rsidP="00BE6B62">
            <w:pPr>
              <w:pStyle w:val="Corpodetexto1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0347AB">
              <w:rPr>
                <w:sz w:val="18"/>
                <w:szCs w:val="18"/>
                <w:lang w:val="pt-BR"/>
              </w:rPr>
              <w:t>Registrar os resultados;</w:t>
            </w:r>
          </w:p>
          <w:p w14:paraId="268E9EF6" w14:textId="77777777" w:rsidR="00BE6B62" w:rsidRPr="000347AB" w:rsidRDefault="00BE6B62" w:rsidP="00BE6B62">
            <w:pPr>
              <w:pStyle w:val="Corpodetexto1"/>
              <w:numPr>
                <w:ilvl w:val="0"/>
                <w:numId w:val="9"/>
              </w:numPr>
              <w:rPr>
                <w:sz w:val="18"/>
                <w:szCs w:val="18"/>
                <w:lang w:val="pt-BR"/>
              </w:rPr>
            </w:pPr>
            <w:r w:rsidRPr="000347AB">
              <w:rPr>
                <w:sz w:val="18"/>
                <w:szCs w:val="18"/>
                <w:lang w:val="pt-BR"/>
              </w:rPr>
              <w:t>Analisar as falhas dos testes e possibilitar a recuperação posterior;</w:t>
            </w:r>
          </w:p>
          <w:p w14:paraId="48750CDF" w14:textId="77777777" w:rsidR="00BE6B62" w:rsidRPr="000347AB" w:rsidRDefault="00BE6B62" w:rsidP="00BE6B62">
            <w:pPr>
              <w:pStyle w:val="Corpodetexto1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0347AB">
              <w:rPr>
                <w:sz w:val="18"/>
                <w:szCs w:val="18"/>
                <w:lang w:val="pt-BR"/>
              </w:rPr>
              <w:t>Documentar incidentes.</w:t>
            </w:r>
          </w:p>
        </w:tc>
      </w:tr>
      <w:tr w:rsidR="00BE6B62" w:rsidRPr="000347AB" w14:paraId="09FEF648" w14:textId="77777777" w:rsidTr="00BE6B62">
        <w:trPr>
          <w:cantSplit/>
        </w:trPr>
        <w:tc>
          <w:tcPr>
            <w:tcW w:w="234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1BED7053" w14:textId="697B8136" w:rsidR="00BE6B62" w:rsidRPr="000347AB" w:rsidRDefault="008B19AB" w:rsidP="00BE6B62">
            <w:pPr>
              <w:pStyle w:val="Corpodetexto1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Enzo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E96E" w14:textId="77777777" w:rsidR="00BE6B62" w:rsidRPr="000347AB" w:rsidRDefault="00BE6B62" w:rsidP="00BE6B62">
            <w:pPr>
              <w:pStyle w:val="Corpodetexto1"/>
              <w:rPr>
                <w:sz w:val="18"/>
                <w:szCs w:val="18"/>
                <w:lang w:val="pt-BR"/>
              </w:rPr>
            </w:pPr>
            <w:r w:rsidRPr="000347AB">
              <w:rPr>
                <w:sz w:val="18"/>
                <w:szCs w:val="18"/>
                <w:lang w:val="pt-BR"/>
              </w:rPr>
              <w:t>Arquiteto de Softwares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7ADA1386" w14:textId="77777777" w:rsidR="00BE6B62" w:rsidRPr="000347AB" w:rsidRDefault="00BE6B62" w:rsidP="00BE6B62">
            <w:pPr>
              <w:pStyle w:val="Corpodetexto1"/>
              <w:rPr>
                <w:sz w:val="18"/>
                <w:szCs w:val="18"/>
                <w:lang w:val="pt-BR"/>
              </w:rPr>
            </w:pPr>
            <w:r w:rsidRPr="000347AB">
              <w:rPr>
                <w:sz w:val="18"/>
                <w:szCs w:val="18"/>
                <w:lang w:val="pt-BR"/>
              </w:rPr>
              <w:t>Assegura o gerenciamento e a manutenção dos recursos e do ambiente dos dados de teste (banco de dados).</w:t>
            </w:r>
          </w:p>
          <w:p w14:paraId="1B2BF18B" w14:textId="77777777" w:rsidR="00BE6B62" w:rsidRPr="000347AB" w:rsidRDefault="00BE6B62" w:rsidP="00BE6B62">
            <w:pPr>
              <w:pStyle w:val="Corpodetexto1"/>
              <w:rPr>
                <w:sz w:val="18"/>
                <w:szCs w:val="18"/>
              </w:rPr>
            </w:pPr>
            <w:r w:rsidRPr="000347AB">
              <w:rPr>
                <w:sz w:val="18"/>
                <w:szCs w:val="18"/>
                <w:lang w:val="pt-BR"/>
              </w:rPr>
              <w:t>Estas são as responsabilidades:</w:t>
            </w:r>
          </w:p>
          <w:p w14:paraId="7FDE30B1" w14:textId="77777777" w:rsidR="00BE6B62" w:rsidRPr="000347AB" w:rsidRDefault="00BE6B62" w:rsidP="00BE6B62">
            <w:pPr>
              <w:pStyle w:val="Corpodetexto1"/>
              <w:numPr>
                <w:ilvl w:val="0"/>
                <w:numId w:val="10"/>
              </w:numPr>
              <w:rPr>
                <w:sz w:val="18"/>
                <w:szCs w:val="18"/>
                <w:lang w:val="pt-BR"/>
              </w:rPr>
            </w:pPr>
            <w:r w:rsidRPr="000347AB">
              <w:rPr>
                <w:sz w:val="18"/>
                <w:szCs w:val="18"/>
                <w:lang w:val="pt-BR"/>
              </w:rPr>
              <w:t>Suportar a administração dos dados de teste e das plataformas de teste (banco de dados)</w:t>
            </w:r>
          </w:p>
        </w:tc>
      </w:tr>
      <w:tr w:rsidR="00BE6B62" w:rsidRPr="000347AB" w14:paraId="39C8AA75" w14:textId="77777777" w:rsidTr="00BE6B62">
        <w:trPr>
          <w:cantSplit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53AE4ED" w14:textId="54E11A9F" w:rsidR="00BE6B62" w:rsidRPr="000347AB" w:rsidRDefault="008B19AB" w:rsidP="00BE6B62">
            <w:pPr>
              <w:pStyle w:val="Corpodetexto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Enzo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F6D177E" w14:textId="77777777" w:rsidR="00BE6B62" w:rsidRPr="000347AB" w:rsidRDefault="00BE6B62" w:rsidP="00BE6B62">
            <w:pPr>
              <w:pStyle w:val="Corpodetexto1"/>
              <w:rPr>
                <w:sz w:val="18"/>
                <w:szCs w:val="18"/>
              </w:rPr>
            </w:pPr>
            <w:r w:rsidRPr="000347AB">
              <w:rPr>
                <w:sz w:val="18"/>
                <w:szCs w:val="18"/>
                <w:lang w:val="pt-BR"/>
              </w:rPr>
              <w:t>Implementador</w:t>
            </w:r>
          </w:p>
        </w:tc>
        <w:tc>
          <w:tcPr>
            <w:tcW w:w="45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2AE382" w14:textId="77777777" w:rsidR="00BE6B62" w:rsidRPr="000347AB" w:rsidRDefault="00BE6B62" w:rsidP="00BE6B62">
            <w:pPr>
              <w:pStyle w:val="Corpodetexto1"/>
              <w:rPr>
                <w:sz w:val="18"/>
                <w:szCs w:val="18"/>
                <w:lang w:val="pt-BR"/>
              </w:rPr>
            </w:pPr>
            <w:r w:rsidRPr="000347AB">
              <w:rPr>
                <w:sz w:val="18"/>
                <w:szCs w:val="18"/>
                <w:lang w:val="pt-BR"/>
              </w:rPr>
              <w:t>Programa as classes de teste e os pacotes de teste e efetua testes de unidade nos mesmos.</w:t>
            </w:r>
          </w:p>
          <w:p w14:paraId="7366EEE8" w14:textId="77777777" w:rsidR="00BE6B62" w:rsidRPr="000347AB" w:rsidRDefault="00BE6B62" w:rsidP="00BE6B62">
            <w:pPr>
              <w:pStyle w:val="Corpodetexto1"/>
              <w:rPr>
                <w:sz w:val="18"/>
                <w:szCs w:val="18"/>
              </w:rPr>
            </w:pPr>
            <w:r w:rsidRPr="000347AB">
              <w:rPr>
                <w:sz w:val="18"/>
                <w:szCs w:val="18"/>
                <w:lang w:val="pt-BR"/>
              </w:rPr>
              <w:t>Estas são as responsabilidades:</w:t>
            </w:r>
          </w:p>
          <w:p w14:paraId="4EE81DB6" w14:textId="77777777" w:rsidR="00BE6B62" w:rsidRPr="000347AB" w:rsidRDefault="00BE6B62" w:rsidP="00BE6B62">
            <w:pPr>
              <w:pStyle w:val="Corpodetexto1"/>
              <w:numPr>
                <w:ilvl w:val="0"/>
                <w:numId w:val="11"/>
              </w:numPr>
              <w:rPr>
                <w:sz w:val="18"/>
                <w:szCs w:val="18"/>
                <w:lang w:val="pt-BR"/>
              </w:rPr>
            </w:pPr>
            <w:r w:rsidRPr="000347AB">
              <w:rPr>
                <w:sz w:val="18"/>
                <w:szCs w:val="18"/>
                <w:lang w:val="pt-BR"/>
              </w:rPr>
              <w:t xml:space="preserve">Cria os componentes de teste necessários para suportar os requisitos de </w:t>
            </w:r>
            <w:proofErr w:type="spellStart"/>
            <w:r w:rsidRPr="000347AB">
              <w:rPr>
                <w:sz w:val="18"/>
                <w:szCs w:val="18"/>
                <w:lang w:val="pt-BR"/>
              </w:rPr>
              <w:t>testabilidade</w:t>
            </w:r>
            <w:proofErr w:type="spellEnd"/>
            <w:r w:rsidRPr="000347AB">
              <w:rPr>
                <w:sz w:val="18"/>
                <w:szCs w:val="18"/>
                <w:lang w:val="pt-BR"/>
              </w:rPr>
              <w:t xml:space="preserve"> conforme definido pelo designer</w:t>
            </w:r>
          </w:p>
        </w:tc>
      </w:tr>
    </w:tbl>
    <w:p w14:paraId="62400E16" w14:textId="660B7326" w:rsidR="008A4E91" w:rsidRDefault="008A4E91" w:rsidP="008A4E91">
      <w:pPr>
        <w:pStyle w:val="Corpodetexto"/>
        <w:rPr>
          <w:rFonts w:ascii="Times New Roman" w:hAnsi="Times New Roman"/>
        </w:rPr>
      </w:pPr>
    </w:p>
    <w:p w14:paraId="604D788E" w14:textId="77777777" w:rsidR="008B19AB" w:rsidRPr="000347AB" w:rsidRDefault="008B19AB" w:rsidP="008A4E91">
      <w:pPr>
        <w:pStyle w:val="Corpodetexto"/>
        <w:rPr>
          <w:rFonts w:ascii="Times New Roman" w:hAnsi="Times New Roman"/>
        </w:rPr>
      </w:pPr>
    </w:p>
    <w:p w14:paraId="4E695C0D" w14:textId="77777777" w:rsidR="008A4E91" w:rsidRPr="000347AB" w:rsidRDefault="008A4E91" w:rsidP="00D849FD">
      <w:pPr>
        <w:pStyle w:val="Ttulo2"/>
      </w:pPr>
      <w:bookmarkStart w:id="266" w:name="_Toc18208347"/>
      <w:bookmarkStart w:id="267" w:name="_Toc70600125"/>
      <w:r w:rsidRPr="000347AB">
        <w:lastRenderedPageBreak/>
        <w:t>Necessidades de Treinamento</w:t>
      </w:r>
      <w:bookmarkEnd w:id="266"/>
      <w:bookmarkEnd w:id="267"/>
    </w:p>
    <w:p w14:paraId="3AFD3471" w14:textId="77777777" w:rsidR="008C04EB" w:rsidRPr="000347AB" w:rsidRDefault="008C04EB" w:rsidP="008A4E91">
      <w:pPr>
        <w:pStyle w:val="infoblue0"/>
        <w:rPr>
          <w:lang w:val="pt-BR"/>
        </w:rPr>
      </w:pPr>
    </w:p>
    <w:p w14:paraId="1ED1A51A" w14:textId="77777777" w:rsidR="00586777" w:rsidRPr="000347AB" w:rsidRDefault="00586777" w:rsidP="00586777">
      <w:pPr>
        <w:rPr>
          <w:rFonts w:ascii="Times New Roman" w:hAnsi="Times New Roman"/>
        </w:rPr>
      </w:pPr>
      <w:r w:rsidRPr="000347AB">
        <w:rPr>
          <w:rFonts w:ascii="Times New Roman" w:hAnsi="Times New Roman"/>
        </w:rPr>
        <w:t>As necessidades de treinamento do projeto são descritas abaixo:</w:t>
      </w:r>
    </w:p>
    <w:p w14:paraId="6BB785F3" w14:textId="77777777" w:rsidR="00586777" w:rsidRPr="000347AB" w:rsidRDefault="00586777" w:rsidP="00586777">
      <w:pPr>
        <w:rPr>
          <w:rFonts w:ascii="Times New Roman" w:hAnsi="Times New Roman"/>
        </w:rPr>
      </w:pPr>
    </w:p>
    <w:tbl>
      <w:tblPr>
        <w:tblW w:w="489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093"/>
        <w:gridCol w:w="3201"/>
        <w:gridCol w:w="3103"/>
      </w:tblGrid>
      <w:tr w:rsidR="00586777" w:rsidRPr="000347AB" w14:paraId="4C268F93" w14:textId="77777777" w:rsidTr="001D4009">
        <w:trPr>
          <w:tblHeader/>
        </w:trPr>
        <w:tc>
          <w:tcPr>
            <w:tcW w:w="1646" w:type="pct"/>
            <w:shd w:val="pct5" w:color="auto" w:fill="FFFFFF"/>
          </w:tcPr>
          <w:p w14:paraId="7A9A9B42" w14:textId="77777777" w:rsidR="00586777" w:rsidRPr="000347AB" w:rsidRDefault="0003727B" w:rsidP="000C6A54">
            <w:pPr>
              <w:pStyle w:val="Corpodetexto1"/>
              <w:jc w:val="center"/>
              <w:rPr>
                <w:b/>
                <w:bCs/>
                <w:lang w:val="pt-BR"/>
              </w:rPr>
            </w:pPr>
            <w:r w:rsidRPr="000347AB"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703" w:type="pct"/>
            <w:shd w:val="pct5" w:color="auto" w:fill="FFFFFF"/>
          </w:tcPr>
          <w:p w14:paraId="1843270B" w14:textId="77777777" w:rsidR="00586777" w:rsidRPr="000347AB" w:rsidRDefault="0003727B" w:rsidP="000C6A54">
            <w:pPr>
              <w:pStyle w:val="Corpodetexto1"/>
              <w:jc w:val="center"/>
              <w:rPr>
                <w:b/>
                <w:bCs/>
                <w:lang w:val="pt-BR"/>
              </w:rPr>
            </w:pPr>
            <w:r w:rsidRPr="000347AB">
              <w:rPr>
                <w:b/>
                <w:bCs/>
                <w:lang w:val="pt-BR"/>
              </w:rPr>
              <w:t>Treinamento</w:t>
            </w:r>
          </w:p>
        </w:tc>
        <w:tc>
          <w:tcPr>
            <w:tcW w:w="1651" w:type="pct"/>
            <w:shd w:val="pct5" w:color="auto" w:fill="FFFFFF"/>
          </w:tcPr>
          <w:p w14:paraId="633D9268" w14:textId="77777777" w:rsidR="00586777" w:rsidRPr="000347AB" w:rsidRDefault="0003727B" w:rsidP="000C6A54">
            <w:pPr>
              <w:pStyle w:val="Corpodetexto1"/>
              <w:jc w:val="center"/>
              <w:rPr>
                <w:b/>
                <w:bCs/>
                <w:lang w:val="pt-BR"/>
              </w:rPr>
            </w:pPr>
            <w:r w:rsidRPr="000347AB">
              <w:rPr>
                <w:b/>
                <w:bCs/>
                <w:lang w:val="pt-BR"/>
              </w:rPr>
              <w:t>Recursos envolvidos</w:t>
            </w:r>
          </w:p>
        </w:tc>
      </w:tr>
      <w:tr w:rsidR="00586777" w:rsidRPr="000347AB" w14:paraId="4828D15D" w14:textId="77777777" w:rsidTr="001D4009">
        <w:tc>
          <w:tcPr>
            <w:tcW w:w="1646" w:type="pct"/>
            <w:shd w:val="clear" w:color="auto" w:fill="auto"/>
          </w:tcPr>
          <w:p w14:paraId="7E5ED48A" w14:textId="4F01A7C8" w:rsidR="00586777" w:rsidRPr="000347AB" w:rsidRDefault="008B19AB" w:rsidP="008650FB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Melhorar o login</w:t>
            </w:r>
          </w:p>
        </w:tc>
        <w:tc>
          <w:tcPr>
            <w:tcW w:w="1703" w:type="pct"/>
            <w:shd w:val="clear" w:color="auto" w:fill="auto"/>
          </w:tcPr>
          <w:p w14:paraId="170C9FAE" w14:textId="671D40E6" w:rsidR="00586777" w:rsidRPr="000347AB" w:rsidRDefault="008B19AB" w:rsidP="008650FB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Danillo</w:t>
            </w:r>
          </w:p>
        </w:tc>
        <w:tc>
          <w:tcPr>
            <w:tcW w:w="1651" w:type="pct"/>
            <w:shd w:val="clear" w:color="auto" w:fill="auto"/>
          </w:tcPr>
          <w:p w14:paraId="5A569F44" w14:textId="2248189D" w:rsidR="00586777" w:rsidRPr="000347AB" w:rsidRDefault="008B19AB" w:rsidP="008650F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Tempo + estudo e prática</w:t>
            </w:r>
          </w:p>
        </w:tc>
      </w:tr>
      <w:tr w:rsidR="00586777" w:rsidRPr="000347AB" w14:paraId="4541F1FF" w14:textId="77777777" w:rsidTr="001D4009">
        <w:tc>
          <w:tcPr>
            <w:tcW w:w="1646" w:type="pct"/>
            <w:shd w:val="clear" w:color="auto" w:fill="auto"/>
          </w:tcPr>
          <w:p w14:paraId="60F4B892" w14:textId="43413365" w:rsidR="00586777" w:rsidRPr="000347AB" w:rsidRDefault="00A429A2" w:rsidP="008650F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Ajustar o rodapé da página inicial</w:t>
            </w:r>
          </w:p>
        </w:tc>
        <w:tc>
          <w:tcPr>
            <w:tcW w:w="1703" w:type="pct"/>
            <w:shd w:val="clear" w:color="auto" w:fill="auto"/>
          </w:tcPr>
          <w:p w14:paraId="2759A670" w14:textId="270CE328" w:rsidR="00586777" w:rsidRPr="000347AB" w:rsidRDefault="00A429A2" w:rsidP="008650F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Enzo</w:t>
            </w:r>
          </w:p>
        </w:tc>
        <w:tc>
          <w:tcPr>
            <w:tcW w:w="1651" w:type="pct"/>
            <w:shd w:val="clear" w:color="auto" w:fill="auto"/>
          </w:tcPr>
          <w:p w14:paraId="3552D1A8" w14:textId="6C56C424" w:rsidR="00586777" w:rsidRPr="000347AB" w:rsidRDefault="00A429A2" w:rsidP="008650F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Computador, IDE e tempo</w:t>
            </w:r>
          </w:p>
        </w:tc>
      </w:tr>
      <w:tr w:rsidR="00586777" w:rsidRPr="000347AB" w14:paraId="61F6189B" w14:textId="77777777" w:rsidTr="001D4009">
        <w:tc>
          <w:tcPr>
            <w:tcW w:w="1646" w:type="pct"/>
            <w:shd w:val="clear" w:color="auto" w:fill="auto"/>
          </w:tcPr>
          <w:p w14:paraId="0DEDA6EC" w14:textId="4CD9AA10" w:rsidR="00586777" w:rsidRPr="000347AB" w:rsidRDefault="00A429A2" w:rsidP="008650F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Polir a tela da Checklist</w:t>
            </w:r>
          </w:p>
        </w:tc>
        <w:tc>
          <w:tcPr>
            <w:tcW w:w="1703" w:type="pct"/>
            <w:shd w:val="clear" w:color="auto" w:fill="auto"/>
          </w:tcPr>
          <w:p w14:paraId="712952B2" w14:textId="6D1AD0E1" w:rsidR="00586777" w:rsidRPr="000347AB" w:rsidRDefault="00A429A2" w:rsidP="008650F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Patrick</w:t>
            </w:r>
          </w:p>
        </w:tc>
        <w:tc>
          <w:tcPr>
            <w:tcW w:w="1651" w:type="pct"/>
            <w:shd w:val="clear" w:color="auto" w:fill="auto"/>
          </w:tcPr>
          <w:p w14:paraId="595661E3" w14:textId="7D063C36" w:rsidR="00586777" w:rsidRPr="000347AB" w:rsidRDefault="00A429A2" w:rsidP="008650F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IDE, Photoshop e um computador</w:t>
            </w:r>
          </w:p>
        </w:tc>
      </w:tr>
    </w:tbl>
    <w:p w14:paraId="391AD5AA" w14:textId="77777777" w:rsidR="00586777" w:rsidRPr="000347AB" w:rsidRDefault="00586777" w:rsidP="00586777">
      <w:pPr>
        <w:rPr>
          <w:rFonts w:ascii="Times New Roman" w:hAnsi="Times New Roman"/>
        </w:rPr>
      </w:pPr>
    </w:p>
    <w:p w14:paraId="5583AF0D" w14:textId="77777777" w:rsidR="00586777" w:rsidRPr="000347AB" w:rsidRDefault="00586777" w:rsidP="008A4E91">
      <w:pPr>
        <w:pStyle w:val="infoblue0"/>
        <w:rPr>
          <w:lang w:val="pt-BR"/>
        </w:rPr>
      </w:pPr>
    </w:p>
    <w:p w14:paraId="37DF6CD3" w14:textId="77777777" w:rsidR="008A4E91" w:rsidRPr="000347AB" w:rsidRDefault="00117869" w:rsidP="00D849FD">
      <w:pPr>
        <w:pStyle w:val="Ttulo1"/>
      </w:pPr>
      <w:bookmarkStart w:id="268" w:name="_Toc70600126"/>
      <w:bookmarkEnd w:id="238"/>
      <w:r w:rsidRPr="000347AB">
        <w:t>Cronograma</w:t>
      </w:r>
      <w:r w:rsidR="008C04EB" w:rsidRPr="000347AB">
        <w:t xml:space="preserve"> e Marcos do Projeto</w:t>
      </w:r>
      <w:bookmarkEnd w:id="268"/>
    </w:p>
    <w:p w14:paraId="115EB219" w14:textId="77777777" w:rsidR="0003727B" w:rsidRPr="000347AB" w:rsidRDefault="0003727B" w:rsidP="0003727B">
      <w:pPr>
        <w:rPr>
          <w:rFonts w:ascii="Times New Roman" w:hAnsi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5"/>
        <w:gridCol w:w="3206"/>
        <w:gridCol w:w="3206"/>
      </w:tblGrid>
      <w:tr w:rsidR="008B19AB" w14:paraId="6C126E75" w14:textId="77777777" w:rsidTr="008B19AB">
        <w:tc>
          <w:tcPr>
            <w:tcW w:w="3205" w:type="dxa"/>
          </w:tcPr>
          <w:p w14:paraId="3E95F25E" w14:textId="627871A6" w:rsidR="008B19AB" w:rsidRPr="008B19AB" w:rsidRDefault="008B19AB" w:rsidP="008B19A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DATAS</w:t>
            </w:r>
          </w:p>
        </w:tc>
        <w:tc>
          <w:tcPr>
            <w:tcW w:w="3206" w:type="dxa"/>
          </w:tcPr>
          <w:p w14:paraId="197FC4C9" w14:textId="58FB12F2" w:rsidR="008B19AB" w:rsidRPr="008B19AB" w:rsidRDefault="008B19AB" w:rsidP="008B19A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B19AB">
              <w:rPr>
                <w:rFonts w:ascii="Times New Roman" w:hAnsi="Times New Roman"/>
                <w:b/>
                <w:bCs/>
              </w:rPr>
              <w:t>TITULO DO TESTE</w:t>
            </w:r>
          </w:p>
        </w:tc>
        <w:tc>
          <w:tcPr>
            <w:tcW w:w="3206" w:type="dxa"/>
          </w:tcPr>
          <w:p w14:paraId="55AD152E" w14:textId="518453A3" w:rsidR="008B19AB" w:rsidRPr="00A429A2" w:rsidRDefault="00A429A2" w:rsidP="008B19A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A429A2">
              <w:rPr>
                <w:rFonts w:ascii="Times New Roman" w:hAnsi="Times New Roman"/>
                <w:b/>
                <w:bCs/>
              </w:rPr>
              <w:t>SITUAÇÃO DO PROJETO</w:t>
            </w:r>
          </w:p>
        </w:tc>
      </w:tr>
      <w:tr w:rsidR="008B19AB" w14:paraId="4533E022" w14:textId="77777777" w:rsidTr="008B19AB">
        <w:tc>
          <w:tcPr>
            <w:tcW w:w="3205" w:type="dxa"/>
          </w:tcPr>
          <w:p w14:paraId="1A247C29" w14:textId="2CBA67A2" w:rsidR="008B19AB" w:rsidRDefault="008B19AB" w:rsidP="008B19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28/06/2021</w:t>
            </w:r>
          </w:p>
        </w:tc>
        <w:tc>
          <w:tcPr>
            <w:tcW w:w="3206" w:type="dxa"/>
          </w:tcPr>
          <w:p w14:paraId="04BBFBE7" w14:textId="689C93C3" w:rsidR="008B19AB" w:rsidRDefault="00A429A2" w:rsidP="008B19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Teste inicial</w:t>
            </w:r>
          </w:p>
        </w:tc>
        <w:tc>
          <w:tcPr>
            <w:tcW w:w="3206" w:type="dxa"/>
          </w:tcPr>
          <w:p w14:paraId="3ABB7993" w14:textId="4964144E" w:rsidR="008B19AB" w:rsidRDefault="00A429A2" w:rsidP="008B19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 andamento</w:t>
            </w:r>
          </w:p>
        </w:tc>
      </w:tr>
      <w:tr w:rsidR="008B19AB" w14:paraId="1C8B15E5" w14:textId="77777777" w:rsidTr="008B19AB">
        <w:tc>
          <w:tcPr>
            <w:tcW w:w="3205" w:type="dxa"/>
          </w:tcPr>
          <w:p w14:paraId="722A491F" w14:textId="130B9796" w:rsidR="008B19AB" w:rsidRDefault="008B19AB" w:rsidP="008B19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</w:t>
            </w:r>
            <w:r>
              <w:rPr>
                <w:rFonts w:ascii="Times New Roman" w:hAnsi="Times New Roman"/>
              </w:rPr>
              <w:t>/0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/2021</w:t>
            </w:r>
          </w:p>
        </w:tc>
        <w:tc>
          <w:tcPr>
            <w:tcW w:w="3206" w:type="dxa"/>
          </w:tcPr>
          <w:p w14:paraId="5B44231F" w14:textId="23B0921C" w:rsidR="008B19AB" w:rsidRDefault="00A429A2" w:rsidP="008B19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Teste de login</w:t>
            </w:r>
          </w:p>
        </w:tc>
        <w:tc>
          <w:tcPr>
            <w:tcW w:w="3206" w:type="dxa"/>
          </w:tcPr>
          <w:p w14:paraId="600435A6" w14:textId="0AB73FAC" w:rsidR="008B19AB" w:rsidRDefault="00A429A2" w:rsidP="008B19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 andamento</w:t>
            </w:r>
          </w:p>
        </w:tc>
      </w:tr>
      <w:tr w:rsidR="008B19AB" w14:paraId="064391A4" w14:textId="77777777" w:rsidTr="008B19AB">
        <w:tc>
          <w:tcPr>
            <w:tcW w:w="3205" w:type="dxa"/>
          </w:tcPr>
          <w:p w14:paraId="1ED3BDF2" w14:textId="696A799D" w:rsidR="008B19AB" w:rsidRDefault="008B19AB" w:rsidP="008B19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</w:rPr>
              <w:t>/0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/2021</w:t>
            </w:r>
          </w:p>
        </w:tc>
        <w:tc>
          <w:tcPr>
            <w:tcW w:w="3206" w:type="dxa"/>
          </w:tcPr>
          <w:p w14:paraId="3C2AB8E4" w14:textId="39EB62F3" w:rsidR="008B19AB" w:rsidRDefault="00A429A2" w:rsidP="008B19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Teste final front </w:t>
            </w:r>
            <w:proofErr w:type="spellStart"/>
            <w:r>
              <w:rPr>
                <w:rFonts w:ascii="Times New Roman" w:hAnsi="Times New Roman"/>
              </w:rPr>
              <w:t>end</w:t>
            </w:r>
            <w:proofErr w:type="spellEnd"/>
          </w:p>
        </w:tc>
        <w:tc>
          <w:tcPr>
            <w:tcW w:w="3206" w:type="dxa"/>
          </w:tcPr>
          <w:p w14:paraId="4E03E3B6" w14:textId="312493F4" w:rsidR="008B19AB" w:rsidRDefault="00A429A2" w:rsidP="008B19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Concluído</w:t>
            </w:r>
          </w:p>
        </w:tc>
      </w:tr>
    </w:tbl>
    <w:p w14:paraId="3BA60D4E" w14:textId="77777777" w:rsidR="0028471C" w:rsidRPr="000347AB" w:rsidRDefault="0028471C" w:rsidP="0028471C">
      <w:pPr>
        <w:rPr>
          <w:rFonts w:ascii="Times New Roman" w:hAnsi="Times New Roman"/>
        </w:rPr>
      </w:pPr>
    </w:p>
    <w:sectPr w:rsidR="0028471C" w:rsidRPr="000347AB" w:rsidSect="007B548D">
      <w:footerReference w:type="default" r:id="rId9"/>
      <w:pgSz w:w="11907" w:h="16840" w:code="9"/>
      <w:pgMar w:top="1140" w:right="1140" w:bottom="1140" w:left="11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DA060" w14:textId="77777777" w:rsidR="008D655C" w:rsidRDefault="008D655C" w:rsidP="00734DAC">
      <w:pPr>
        <w:spacing w:line="240" w:lineRule="auto"/>
      </w:pPr>
      <w:r>
        <w:separator/>
      </w:r>
    </w:p>
    <w:p w14:paraId="19BE3B26" w14:textId="77777777" w:rsidR="008D655C" w:rsidRDefault="008D655C"/>
  </w:endnote>
  <w:endnote w:type="continuationSeparator" w:id="0">
    <w:p w14:paraId="5B0E248A" w14:textId="77777777" w:rsidR="008D655C" w:rsidRDefault="008D655C" w:rsidP="00734DAC">
      <w:pPr>
        <w:spacing w:line="240" w:lineRule="auto"/>
      </w:pPr>
      <w:r>
        <w:continuationSeparator/>
      </w:r>
    </w:p>
    <w:p w14:paraId="489CA856" w14:textId="77777777" w:rsidR="008D655C" w:rsidRDefault="008D65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(W1)"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F808" w14:textId="77777777" w:rsidR="0072670E" w:rsidRPr="006435B3" w:rsidRDefault="0072670E" w:rsidP="00364369">
    <w:pPr>
      <w:pStyle w:val="Rodap"/>
      <w:jc w:val="right"/>
      <w:rPr>
        <w:sz w:val="14"/>
        <w:szCs w:val="14"/>
      </w:rPr>
    </w:pPr>
    <w:r w:rsidRPr="006435B3">
      <w:rPr>
        <w:rStyle w:val="Nmerodepgina"/>
        <w:sz w:val="14"/>
        <w:szCs w:val="14"/>
      </w:rPr>
      <w:fldChar w:fldCharType="begin"/>
    </w:r>
    <w:r w:rsidRPr="006435B3">
      <w:rPr>
        <w:rStyle w:val="Nmerodepgina"/>
        <w:sz w:val="14"/>
        <w:szCs w:val="14"/>
      </w:rPr>
      <w:instrText xml:space="preserve"> PAGE </w:instrText>
    </w:r>
    <w:r w:rsidRPr="006435B3">
      <w:rPr>
        <w:rStyle w:val="Nmerodepgina"/>
        <w:sz w:val="14"/>
        <w:szCs w:val="14"/>
      </w:rPr>
      <w:fldChar w:fldCharType="separate"/>
    </w:r>
    <w:r w:rsidR="004954B8">
      <w:rPr>
        <w:rStyle w:val="Nmerodepgina"/>
        <w:noProof/>
        <w:sz w:val="14"/>
        <w:szCs w:val="14"/>
      </w:rPr>
      <w:t>7</w:t>
    </w:r>
    <w:r w:rsidRPr="006435B3">
      <w:rPr>
        <w:rStyle w:val="Nmerodepgina"/>
        <w:sz w:val="14"/>
        <w:szCs w:val="14"/>
      </w:rPr>
      <w:fldChar w:fldCharType="end"/>
    </w:r>
    <w:r w:rsidRPr="006435B3">
      <w:rPr>
        <w:rStyle w:val="Nmerodepgina"/>
        <w:sz w:val="14"/>
        <w:szCs w:val="14"/>
      </w:rPr>
      <w:t xml:space="preserve"> de </w:t>
    </w:r>
    <w:r w:rsidRPr="006435B3">
      <w:rPr>
        <w:rStyle w:val="Nmerodepgina"/>
        <w:sz w:val="14"/>
        <w:szCs w:val="14"/>
      </w:rPr>
      <w:fldChar w:fldCharType="begin"/>
    </w:r>
    <w:r w:rsidRPr="006435B3">
      <w:rPr>
        <w:rStyle w:val="Nmerodepgina"/>
        <w:sz w:val="14"/>
        <w:szCs w:val="14"/>
      </w:rPr>
      <w:instrText xml:space="preserve"> NUMPAGES </w:instrText>
    </w:r>
    <w:r w:rsidRPr="006435B3">
      <w:rPr>
        <w:rStyle w:val="Nmerodepgina"/>
        <w:sz w:val="14"/>
        <w:szCs w:val="14"/>
      </w:rPr>
      <w:fldChar w:fldCharType="separate"/>
    </w:r>
    <w:r w:rsidR="004954B8">
      <w:rPr>
        <w:rStyle w:val="Nmerodepgina"/>
        <w:noProof/>
        <w:sz w:val="14"/>
        <w:szCs w:val="14"/>
      </w:rPr>
      <w:t>7</w:t>
    </w:r>
    <w:r w:rsidRPr="006435B3">
      <w:rPr>
        <w:rStyle w:val="Nmerodepgina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3C528" w14:textId="77777777" w:rsidR="008D655C" w:rsidRDefault="008D655C" w:rsidP="00734DAC">
      <w:pPr>
        <w:spacing w:line="240" w:lineRule="auto"/>
      </w:pPr>
      <w:r>
        <w:separator/>
      </w:r>
    </w:p>
    <w:p w14:paraId="720F6E2A" w14:textId="77777777" w:rsidR="008D655C" w:rsidRDefault="008D655C"/>
  </w:footnote>
  <w:footnote w:type="continuationSeparator" w:id="0">
    <w:p w14:paraId="4F34E49E" w14:textId="77777777" w:rsidR="008D655C" w:rsidRDefault="008D655C" w:rsidP="00734DAC">
      <w:pPr>
        <w:spacing w:line="240" w:lineRule="auto"/>
      </w:pPr>
      <w:r>
        <w:continuationSeparator/>
      </w:r>
    </w:p>
    <w:p w14:paraId="3B334F2D" w14:textId="77777777" w:rsidR="008D655C" w:rsidRDefault="008D65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6C8A3F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2C142D5"/>
    <w:multiLevelType w:val="multilevel"/>
    <w:tmpl w:val="977AA82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EE347B8"/>
    <w:multiLevelType w:val="hybridMultilevel"/>
    <w:tmpl w:val="55EC990C"/>
    <w:lvl w:ilvl="0" w:tplc="1D081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</w:abstractNum>
  <w:abstractNum w:abstractNumId="3" w15:restartNumberingAfterBreak="0">
    <w:nsid w:val="0F0F7473"/>
    <w:multiLevelType w:val="multilevel"/>
    <w:tmpl w:val="573ACD26"/>
    <w:lvl w:ilvl="0">
      <w:start w:val="1"/>
      <w:numFmt w:val="decimal"/>
      <w:pStyle w:val="EstiloNormal1Negrit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182025E8"/>
    <w:multiLevelType w:val="hybridMultilevel"/>
    <w:tmpl w:val="CE74CF50"/>
    <w:lvl w:ilvl="0" w:tplc="1D0816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</w:abstractNum>
  <w:abstractNum w:abstractNumId="5" w15:restartNumberingAfterBreak="0">
    <w:nsid w:val="18E258C3"/>
    <w:multiLevelType w:val="hybridMultilevel"/>
    <w:tmpl w:val="0D748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61EE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1F191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DCB32AE"/>
    <w:multiLevelType w:val="multilevel"/>
    <w:tmpl w:val="6604077E"/>
    <w:lvl w:ilvl="0">
      <w:start w:val="1"/>
      <w:numFmt w:val="decimal"/>
      <w:pStyle w:val="Nivel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1F5651DE"/>
    <w:multiLevelType w:val="hybridMultilevel"/>
    <w:tmpl w:val="EC3E9118"/>
    <w:lvl w:ilvl="0" w:tplc="1D0816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</w:abstractNum>
  <w:abstractNum w:abstractNumId="10" w15:restartNumberingAfterBreak="0">
    <w:nsid w:val="24FB5DA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6827D28"/>
    <w:multiLevelType w:val="hybridMultilevel"/>
    <w:tmpl w:val="938E4812"/>
    <w:lvl w:ilvl="0" w:tplc="1D081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</w:abstractNum>
  <w:abstractNum w:abstractNumId="12" w15:restartNumberingAfterBreak="0">
    <w:nsid w:val="2CB43138"/>
    <w:multiLevelType w:val="hybridMultilevel"/>
    <w:tmpl w:val="4724ADF2"/>
    <w:lvl w:ilvl="0" w:tplc="1D081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</w:abstractNum>
  <w:abstractNum w:abstractNumId="13" w15:restartNumberingAfterBreak="0">
    <w:nsid w:val="30F866B9"/>
    <w:multiLevelType w:val="hybridMultilevel"/>
    <w:tmpl w:val="4022E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B6EEF"/>
    <w:multiLevelType w:val="hybridMultilevel"/>
    <w:tmpl w:val="E0B29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C251A"/>
    <w:multiLevelType w:val="hybridMultilevel"/>
    <w:tmpl w:val="17A8D272"/>
    <w:lvl w:ilvl="0" w:tplc="1D081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</w:abstractNum>
  <w:abstractNum w:abstractNumId="16" w15:restartNumberingAfterBreak="0">
    <w:nsid w:val="5B242B17"/>
    <w:multiLevelType w:val="multilevel"/>
    <w:tmpl w:val="97E4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1D5012E"/>
    <w:multiLevelType w:val="multilevel"/>
    <w:tmpl w:val="13FAD7BE"/>
    <w:lvl w:ilvl="0">
      <w:start w:val="1"/>
      <w:numFmt w:val="decimal"/>
      <w:pStyle w:val="Esti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Nivel2"/>
      <w:lvlText w:val="%1.%2."/>
      <w:lvlJc w:val="left"/>
      <w:pPr>
        <w:tabs>
          <w:tab w:val="num" w:pos="1152"/>
        </w:tabs>
        <w:ind w:left="864" w:hanging="144"/>
      </w:pPr>
      <w:rPr>
        <w:rFonts w:hint="default"/>
      </w:rPr>
    </w:lvl>
    <w:lvl w:ilvl="2">
      <w:start w:val="1"/>
      <w:numFmt w:val="decimal"/>
      <w:pStyle w:val="Indice3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6398088D"/>
    <w:multiLevelType w:val="multilevel"/>
    <w:tmpl w:val="466ACBE0"/>
    <w:lvl w:ilvl="0">
      <w:start w:val="1"/>
      <w:numFmt w:val="decimal"/>
      <w:pStyle w:val="instruesTt1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pStyle w:val="instruestt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instruesTt3"/>
      <w:lvlText w:val="%1.%2.%3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6435FB8"/>
    <w:multiLevelType w:val="hybridMultilevel"/>
    <w:tmpl w:val="A89CE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0016F"/>
    <w:multiLevelType w:val="hybridMultilevel"/>
    <w:tmpl w:val="674A2320"/>
    <w:lvl w:ilvl="0" w:tplc="1D081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</w:abstractNum>
  <w:abstractNum w:abstractNumId="22" w15:restartNumberingAfterBreak="0">
    <w:nsid w:val="75742662"/>
    <w:multiLevelType w:val="hybridMultilevel"/>
    <w:tmpl w:val="4D1222B2"/>
    <w:lvl w:ilvl="0" w:tplc="1D0816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</w:abstractNum>
  <w:abstractNum w:abstractNumId="23" w15:restartNumberingAfterBreak="0">
    <w:nsid w:val="770D055C"/>
    <w:multiLevelType w:val="multilevel"/>
    <w:tmpl w:val="01848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79F6A22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8CD3219"/>
    <w:multiLevelType w:val="hybridMultilevel"/>
    <w:tmpl w:val="46D4AE08"/>
    <w:lvl w:ilvl="0" w:tplc="EEF24AE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945B1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4E64F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6C32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C44C3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678E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A07D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0A854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B64CA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D20E2"/>
    <w:multiLevelType w:val="hybridMultilevel"/>
    <w:tmpl w:val="8D5C81A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18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24"/>
  </w:num>
  <w:num w:numId="10">
    <w:abstractNumId w:val="6"/>
  </w:num>
  <w:num w:numId="11">
    <w:abstractNumId w:val="23"/>
  </w:num>
  <w:num w:numId="12">
    <w:abstractNumId w:val="16"/>
  </w:num>
  <w:num w:numId="13">
    <w:abstractNumId w:val="26"/>
  </w:num>
  <w:num w:numId="14">
    <w:abstractNumId w:val="12"/>
  </w:num>
  <w:num w:numId="15">
    <w:abstractNumId w:val="21"/>
  </w:num>
  <w:num w:numId="16">
    <w:abstractNumId w:val="15"/>
  </w:num>
  <w:num w:numId="17">
    <w:abstractNumId w:val="19"/>
  </w:num>
  <w:num w:numId="18">
    <w:abstractNumId w:val="11"/>
  </w:num>
  <w:num w:numId="19">
    <w:abstractNumId w:val="2"/>
  </w:num>
  <w:num w:numId="20">
    <w:abstractNumId w:val="4"/>
  </w:num>
  <w:num w:numId="21">
    <w:abstractNumId w:val="9"/>
  </w:num>
  <w:num w:numId="22">
    <w:abstractNumId w:val="22"/>
  </w:num>
  <w:num w:numId="23">
    <w:abstractNumId w:val="25"/>
  </w:num>
  <w:num w:numId="24">
    <w:abstractNumId w:val="1"/>
  </w:num>
  <w:num w:numId="25">
    <w:abstractNumId w:val="13"/>
  </w:num>
  <w:num w:numId="26">
    <w:abstractNumId w:val="20"/>
  </w:num>
  <w:num w:numId="27">
    <w:abstractNumId w:val="5"/>
  </w:num>
  <w:num w:numId="28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079"/>
    <w:rsid w:val="000017AA"/>
    <w:rsid w:val="00006053"/>
    <w:rsid w:val="0000665E"/>
    <w:rsid w:val="00010F74"/>
    <w:rsid w:val="00011915"/>
    <w:rsid w:val="00022FFE"/>
    <w:rsid w:val="00025DC7"/>
    <w:rsid w:val="0003018B"/>
    <w:rsid w:val="00032014"/>
    <w:rsid w:val="000347AB"/>
    <w:rsid w:val="00035252"/>
    <w:rsid w:val="00035728"/>
    <w:rsid w:val="0003727B"/>
    <w:rsid w:val="0003738B"/>
    <w:rsid w:val="0004066C"/>
    <w:rsid w:val="000442E5"/>
    <w:rsid w:val="00045948"/>
    <w:rsid w:val="00045F47"/>
    <w:rsid w:val="000645E0"/>
    <w:rsid w:val="00064AA2"/>
    <w:rsid w:val="000700D1"/>
    <w:rsid w:val="00070AE7"/>
    <w:rsid w:val="00071CFA"/>
    <w:rsid w:val="00071DFE"/>
    <w:rsid w:val="00073A2F"/>
    <w:rsid w:val="00076883"/>
    <w:rsid w:val="0008019B"/>
    <w:rsid w:val="000814D1"/>
    <w:rsid w:val="00083048"/>
    <w:rsid w:val="00084184"/>
    <w:rsid w:val="0009019C"/>
    <w:rsid w:val="000910F2"/>
    <w:rsid w:val="000914A7"/>
    <w:rsid w:val="00096C3D"/>
    <w:rsid w:val="000A205C"/>
    <w:rsid w:val="000A208F"/>
    <w:rsid w:val="000A3689"/>
    <w:rsid w:val="000A370B"/>
    <w:rsid w:val="000A639A"/>
    <w:rsid w:val="000B09B7"/>
    <w:rsid w:val="000B4B84"/>
    <w:rsid w:val="000C0E85"/>
    <w:rsid w:val="000C1F39"/>
    <w:rsid w:val="000C3958"/>
    <w:rsid w:val="000C5016"/>
    <w:rsid w:val="000C6A54"/>
    <w:rsid w:val="000D001A"/>
    <w:rsid w:val="000D1850"/>
    <w:rsid w:val="000D1C3C"/>
    <w:rsid w:val="000D65A9"/>
    <w:rsid w:val="000D6EDC"/>
    <w:rsid w:val="000E1972"/>
    <w:rsid w:val="000E4921"/>
    <w:rsid w:val="000E5415"/>
    <w:rsid w:val="000F7543"/>
    <w:rsid w:val="001063EB"/>
    <w:rsid w:val="00106622"/>
    <w:rsid w:val="00106D93"/>
    <w:rsid w:val="00111346"/>
    <w:rsid w:val="00117869"/>
    <w:rsid w:val="00123A1D"/>
    <w:rsid w:val="001305C5"/>
    <w:rsid w:val="0013317E"/>
    <w:rsid w:val="001338A2"/>
    <w:rsid w:val="0014222D"/>
    <w:rsid w:val="00145263"/>
    <w:rsid w:val="00151266"/>
    <w:rsid w:val="00152ACC"/>
    <w:rsid w:val="001561CB"/>
    <w:rsid w:val="00162BA7"/>
    <w:rsid w:val="00163958"/>
    <w:rsid w:val="001675AD"/>
    <w:rsid w:val="00171FF1"/>
    <w:rsid w:val="00173D5C"/>
    <w:rsid w:val="00180AB7"/>
    <w:rsid w:val="00182597"/>
    <w:rsid w:val="001834B2"/>
    <w:rsid w:val="00184DD1"/>
    <w:rsid w:val="00186FAE"/>
    <w:rsid w:val="0019105A"/>
    <w:rsid w:val="00193CD0"/>
    <w:rsid w:val="00197323"/>
    <w:rsid w:val="00197E8C"/>
    <w:rsid w:val="001A00BD"/>
    <w:rsid w:val="001A0C5B"/>
    <w:rsid w:val="001A1DC9"/>
    <w:rsid w:val="001A2100"/>
    <w:rsid w:val="001B093D"/>
    <w:rsid w:val="001B0CE9"/>
    <w:rsid w:val="001B12A8"/>
    <w:rsid w:val="001B150D"/>
    <w:rsid w:val="001B2CE0"/>
    <w:rsid w:val="001B3AE0"/>
    <w:rsid w:val="001B59F3"/>
    <w:rsid w:val="001B7F49"/>
    <w:rsid w:val="001C3D3F"/>
    <w:rsid w:val="001C578A"/>
    <w:rsid w:val="001C62EA"/>
    <w:rsid w:val="001C682E"/>
    <w:rsid w:val="001D15AD"/>
    <w:rsid w:val="001D3668"/>
    <w:rsid w:val="001D4009"/>
    <w:rsid w:val="001D5417"/>
    <w:rsid w:val="001D70E2"/>
    <w:rsid w:val="001E4C56"/>
    <w:rsid w:val="001F5400"/>
    <w:rsid w:val="001F798E"/>
    <w:rsid w:val="00205294"/>
    <w:rsid w:val="00210463"/>
    <w:rsid w:val="0021259F"/>
    <w:rsid w:val="00212AB6"/>
    <w:rsid w:val="002154A5"/>
    <w:rsid w:val="00222371"/>
    <w:rsid w:val="00231BBB"/>
    <w:rsid w:val="00232CCF"/>
    <w:rsid w:val="0023796F"/>
    <w:rsid w:val="00240DBC"/>
    <w:rsid w:val="00241EA6"/>
    <w:rsid w:val="00247ACF"/>
    <w:rsid w:val="00252043"/>
    <w:rsid w:val="0025403D"/>
    <w:rsid w:val="002623FA"/>
    <w:rsid w:val="002626DD"/>
    <w:rsid w:val="002638B2"/>
    <w:rsid w:val="00267F30"/>
    <w:rsid w:val="00273F29"/>
    <w:rsid w:val="00275E52"/>
    <w:rsid w:val="00276923"/>
    <w:rsid w:val="002836D6"/>
    <w:rsid w:val="0028471C"/>
    <w:rsid w:val="0028475F"/>
    <w:rsid w:val="002868B5"/>
    <w:rsid w:val="0029691C"/>
    <w:rsid w:val="00297164"/>
    <w:rsid w:val="002A36DE"/>
    <w:rsid w:val="002A7F2A"/>
    <w:rsid w:val="002C038F"/>
    <w:rsid w:val="002C235C"/>
    <w:rsid w:val="002D208E"/>
    <w:rsid w:val="002D7F9B"/>
    <w:rsid w:val="002E0983"/>
    <w:rsid w:val="002E53C6"/>
    <w:rsid w:val="002E5A33"/>
    <w:rsid w:val="002E70EA"/>
    <w:rsid w:val="002E719F"/>
    <w:rsid w:val="002F30C7"/>
    <w:rsid w:val="002F7CFE"/>
    <w:rsid w:val="0030478D"/>
    <w:rsid w:val="003065E8"/>
    <w:rsid w:val="00307E2C"/>
    <w:rsid w:val="003153E7"/>
    <w:rsid w:val="003170D8"/>
    <w:rsid w:val="0031778D"/>
    <w:rsid w:val="00321D8D"/>
    <w:rsid w:val="00322FC5"/>
    <w:rsid w:val="003230D0"/>
    <w:rsid w:val="0032625B"/>
    <w:rsid w:val="003269A8"/>
    <w:rsid w:val="00333096"/>
    <w:rsid w:val="0033313B"/>
    <w:rsid w:val="0033369F"/>
    <w:rsid w:val="00333D49"/>
    <w:rsid w:val="003343C9"/>
    <w:rsid w:val="00336A77"/>
    <w:rsid w:val="00340645"/>
    <w:rsid w:val="0034560A"/>
    <w:rsid w:val="00346D77"/>
    <w:rsid w:val="00350B17"/>
    <w:rsid w:val="003514AD"/>
    <w:rsid w:val="0036033B"/>
    <w:rsid w:val="00360CED"/>
    <w:rsid w:val="00362D83"/>
    <w:rsid w:val="00363333"/>
    <w:rsid w:val="00363C7F"/>
    <w:rsid w:val="00364369"/>
    <w:rsid w:val="00377057"/>
    <w:rsid w:val="00387170"/>
    <w:rsid w:val="00394476"/>
    <w:rsid w:val="003A1B61"/>
    <w:rsid w:val="003A4E6F"/>
    <w:rsid w:val="003B34AD"/>
    <w:rsid w:val="003B3ED1"/>
    <w:rsid w:val="003C5AB6"/>
    <w:rsid w:val="003D0798"/>
    <w:rsid w:val="003D1551"/>
    <w:rsid w:val="003D28B2"/>
    <w:rsid w:val="003D4558"/>
    <w:rsid w:val="003D5E2B"/>
    <w:rsid w:val="003E1148"/>
    <w:rsid w:val="003E25FB"/>
    <w:rsid w:val="003E2A5D"/>
    <w:rsid w:val="003E3167"/>
    <w:rsid w:val="003E49ED"/>
    <w:rsid w:val="003F3994"/>
    <w:rsid w:val="00403121"/>
    <w:rsid w:val="004057ED"/>
    <w:rsid w:val="00411F63"/>
    <w:rsid w:val="0041238F"/>
    <w:rsid w:val="0041341B"/>
    <w:rsid w:val="00413EB0"/>
    <w:rsid w:val="00415CE9"/>
    <w:rsid w:val="00427408"/>
    <w:rsid w:val="00430DB4"/>
    <w:rsid w:val="004329ED"/>
    <w:rsid w:val="00444A20"/>
    <w:rsid w:val="00450894"/>
    <w:rsid w:val="004509B8"/>
    <w:rsid w:val="00456967"/>
    <w:rsid w:val="00457537"/>
    <w:rsid w:val="004616E4"/>
    <w:rsid w:val="00464286"/>
    <w:rsid w:val="0046438F"/>
    <w:rsid w:val="00464ED6"/>
    <w:rsid w:val="004665AB"/>
    <w:rsid w:val="00467FD9"/>
    <w:rsid w:val="0047139A"/>
    <w:rsid w:val="00471812"/>
    <w:rsid w:val="004718FE"/>
    <w:rsid w:val="004761AF"/>
    <w:rsid w:val="004818F8"/>
    <w:rsid w:val="00482C1F"/>
    <w:rsid w:val="00483C54"/>
    <w:rsid w:val="00490373"/>
    <w:rsid w:val="0049057E"/>
    <w:rsid w:val="004926BD"/>
    <w:rsid w:val="004930B4"/>
    <w:rsid w:val="004954B8"/>
    <w:rsid w:val="004A2223"/>
    <w:rsid w:val="004A2A80"/>
    <w:rsid w:val="004A3542"/>
    <w:rsid w:val="004B697B"/>
    <w:rsid w:val="004C5099"/>
    <w:rsid w:val="004C510F"/>
    <w:rsid w:val="004C7DE3"/>
    <w:rsid w:val="004D1D63"/>
    <w:rsid w:val="004D3848"/>
    <w:rsid w:val="004D6B00"/>
    <w:rsid w:val="004E11CF"/>
    <w:rsid w:val="004E76CD"/>
    <w:rsid w:val="004E770E"/>
    <w:rsid w:val="004F0140"/>
    <w:rsid w:val="004F01BF"/>
    <w:rsid w:val="004F686E"/>
    <w:rsid w:val="00501223"/>
    <w:rsid w:val="005029FC"/>
    <w:rsid w:val="0050679F"/>
    <w:rsid w:val="00507670"/>
    <w:rsid w:val="005110D6"/>
    <w:rsid w:val="00511F46"/>
    <w:rsid w:val="0051307E"/>
    <w:rsid w:val="00513DF0"/>
    <w:rsid w:val="0051488D"/>
    <w:rsid w:val="00515729"/>
    <w:rsid w:val="00515897"/>
    <w:rsid w:val="005159A9"/>
    <w:rsid w:val="0053020D"/>
    <w:rsid w:val="00533819"/>
    <w:rsid w:val="00535C58"/>
    <w:rsid w:val="00535FA7"/>
    <w:rsid w:val="005403E2"/>
    <w:rsid w:val="0054178D"/>
    <w:rsid w:val="00542F32"/>
    <w:rsid w:val="005435F9"/>
    <w:rsid w:val="00543CDC"/>
    <w:rsid w:val="0054756C"/>
    <w:rsid w:val="00547AE9"/>
    <w:rsid w:val="005616CF"/>
    <w:rsid w:val="005756EE"/>
    <w:rsid w:val="00581458"/>
    <w:rsid w:val="00582D8B"/>
    <w:rsid w:val="00584619"/>
    <w:rsid w:val="0058636D"/>
    <w:rsid w:val="00586777"/>
    <w:rsid w:val="005873E2"/>
    <w:rsid w:val="00587E5A"/>
    <w:rsid w:val="005949A5"/>
    <w:rsid w:val="005A1F45"/>
    <w:rsid w:val="005A2567"/>
    <w:rsid w:val="005A30FD"/>
    <w:rsid w:val="005A5183"/>
    <w:rsid w:val="005A7152"/>
    <w:rsid w:val="005B082C"/>
    <w:rsid w:val="005B1A3A"/>
    <w:rsid w:val="005B29C4"/>
    <w:rsid w:val="005C558B"/>
    <w:rsid w:val="005C77B8"/>
    <w:rsid w:val="005D0088"/>
    <w:rsid w:val="005D01F5"/>
    <w:rsid w:val="005D363E"/>
    <w:rsid w:val="005F17EF"/>
    <w:rsid w:val="005F481A"/>
    <w:rsid w:val="005F75D0"/>
    <w:rsid w:val="00615548"/>
    <w:rsid w:val="00617D65"/>
    <w:rsid w:val="00624EE7"/>
    <w:rsid w:val="00633419"/>
    <w:rsid w:val="00635E6A"/>
    <w:rsid w:val="006376B3"/>
    <w:rsid w:val="00642673"/>
    <w:rsid w:val="006435B3"/>
    <w:rsid w:val="00644426"/>
    <w:rsid w:val="00646AEC"/>
    <w:rsid w:val="0064707A"/>
    <w:rsid w:val="0064738F"/>
    <w:rsid w:val="00650F32"/>
    <w:rsid w:val="00663729"/>
    <w:rsid w:val="006648A9"/>
    <w:rsid w:val="00665704"/>
    <w:rsid w:val="006717F0"/>
    <w:rsid w:val="00675E9C"/>
    <w:rsid w:val="006764E7"/>
    <w:rsid w:val="00676A29"/>
    <w:rsid w:val="00676D52"/>
    <w:rsid w:val="00685EC0"/>
    <w:rsid w:val="006932D6"/>
    <w:rsid w:val="006960E2"/>
    <w:rsid w:val="006A3351"/>
    <w:rsid w:val="006A3CE0"/>
    <w:rsid w:val="006A7F2B"/>
    <w:rsid w:val="006B1388"/>
    <w:rsid w:val="006B4E30"/>
    <w:rsid w:val="006B78E4"/>
    <w:rsid w:val="006B7EBA"/>
    <w:rsid w:val="006C1FCB"/>
    <w:rsid w:val="006C4A6D"/>
    <w:rsid w:val="006C70C9"/>
    <w:rsid w:val="006D10AC"/>
    <w:rsid w:val="006D446F"/>
    <w:rsid w:val="006D5D69"/>
    <w:rsid w:val="006D7E31"/>
    <w:rsid w:val="006E43A5"/>
    <w:rsid w:val="006E7E32"/>
    <w:rsid w:val="006F2635"/>
    <w:rsid w:val="006F3485"/>
    <w:rsid w:val="00701295"/>
    <w:rsid w:val="0070425D"/>
    <w:rsid w:val="007043E5"/>
    <w:rsid w:val="007064FF"/>
    <w:rsid w:val="0071124A"/>
    <w:rsid w:val="00711732"/>
    <w:rsid w:val="0071415A"/>
    <w:rsid w:val="00714E53"/>
    <w:rsid w:val="007236D3"/>
    <w:rsid w:val="007239D5"/>
    <w:rsid w:val="0072492E"/>
    <w:rsid w:val="007251BB"/>
    <w:rsid w:val="0072670E"/>
    <w:rsid w:val="00726D05"/>
    <w:rsid w:val="0073488E"/>
    <w:rsid w:val="00734DAC"/>
    <w:rsid w:val="0074080D"/>
    <w:rsid w:val="00742266"/>
    <w:rsid w:val="007464A5"/>
    <w:rsid w:val="007471A6"/>
    <w:rsid w:val="00747ED7"/>
    <w:rsid w:val="00760FF9"/>
    <w:rsid w:val="00764143"/>
    <w:rsid w:val="00764216"/>
    <w:rsid w:val="007652A2"/>
    <w:rsid w:val="007701B3"/>
    <w:rsid w:val="007704F6"/>
    <w:rsid w:val="00771384"/>
    <w:rsid w:val="0077171C"/>
    <w:rsid w:val="00774D28"/>
    <w:rsid w:val="00775070"/>
    <w:rsid w:val="00775ABB"/>
    <w:rsid w:val="0078719F"/>
    <w:rsid w:val="00790F47"/>
    <w:rsid w:val="00794DCF"/>
    <w:rsid w:val="007964B0"/>
    <w:rsid w:val="0079738F"/>
    <w:rsid w:val="007A34A3"/>
    <w:rsid w:val="007A4AED"/>
    <w:rsid w:val="007B15C6"/>
    <w:rsid w:val="007B2EED"/>
    <w:rsid w:val="007B548D"/>
    <w:rsid w:val="007C1BC8"/>
    <w:rsid w:val="007C2B53"/>
    <w:rsid w:val="007C41FC"/>
    <w:rsid w:val="007C567E"/>
    <w:rsid w:val="007D2A21"/>
    <w:rsid w:val="007D52E6"/>
    <w:rsid w:val="007D6D2F"/>
    <w:rsid w:val="007E2B0B"/>
    <w:rsid w:val="007E667A"/>
    <w:rsid w:val="007F04DA"/>
    <w:rsid w:val="007F10E5"/>
    <w:rsid w:val="007F1D45"/>
    <w:rsid w:val="007F5F1F"/>
    <w:rsid w:val="007F72BE"/>
    <w:rsid w:val="00800B1F"/>
    <w:rsid w:val="0080255E"/>
    <w:rsid w:val="00803A48"/>
    <w:rsid w:val="0080515E"/>
    <w:rsid w:val="00805516"/>
    <w:rsid w:val="00807422"/>
    <w:rsid w:val="008116CB"/>
    <w:rsid w:val="0081189A"/>
    <w:rsid w:val="00812F90"/>
    <w:rsid w:val="00814D6A"/>
    <w:rsid w:val="00814E5A"/>
    <w:rsid w:val="008236DF"/>
    <w:rsid w:val="008252D6"/>
    <w:rsid w:val="00825CB0"/>
    <w:rsid w:val="00827827"/>
    <w:rsid w:val="0083125B"/>
    <w:rsid w:val="008321DC"/>
    <w:rsid w:val="00834E50"/>
    <w:rsid w:val="00837C59"/>
    <w:rsid w:val="0084064F"/>
    <w:rsid w:val="00843362"/>
    <w:rsid w:val="00843643"/>
    <w:rsid w:val="00861E6B"/>
    <w:rsid w:val="00862206"/>
    <w:rsid w:val="008650FB"/>
    <w:rsid w:val="00865A83"/>
    <w:rsid w:val="00865E50"/>
    <w:rsid w:val="008712A9"/>
    <w:rsid w:val="0087269F"/>
    <w:rsid w:val="0087271A"/>
    <w:rsid w:val="008727A5"/>
    <w:rsid w:val="00874D3A"/>
    <w:rsid w:val="008836B7"/>
    <w:rsid w:val="008868F2"/>
    <w:rsid w:val="00894697"/>
    <w:rsid w:val="00894ECD"/>
    <w:rsid w:val="00895F90"/>
    <w:rsid w:val="008A3D2D"/>
    <w:rsid w:val="008A4E91"/>
    <w:rsid w:val="008A6234"/>
    <w:rsid w:val="008B19AB"/>
    <w:rsid w:val="008B43A7"/>
    <w:rsid w:val="008B4D82"/>
    <w:rsid w:val="008B5290"/>
    <w:rsid w:val="008C049F"/>
    <w:rsid w:val="008C04EB"/>
    <w:rsid w:val="008C391B"/>
    <w:rsid w:val="008D0D2C"/>
    <w:rsid w:val="008D1016"/>
    <w:rsid w:val="008D11F9"/>
    <w:rsid w:val="008D3E6B"/>
    <w:rsid w:val="008D655C"/>
    <w:rsid w:val="008E1A57"/>
    <w:rsid w:val="008E6EBB"/>
    <w:rsid w:val="008E7469"/>
    <w:rsid w:val="008F0C88"/>
    <w:rsid w:val="008F1EA6"/>
    <w:rsid w:val="008F37CF"/>
    <w:rsid w:val="008F414C"/>
    <w:rsid w:val="008F7FCD"/>
    <w:rsid w:val="00901314"/>
    <w:rsid w:val="00902786"/>
    <w:rsid w:val="0090648C"/>
    <w:rsid w:val="009129CF"/>
    <w:rsid w:val="00913C0F"/>
    <w:rsid w:val="00915C71"/>
    <w:rsid w:val="0091680B"/>
    <w:rsid w:val="00921B3A"/>
    <w:rsid w:val="0093206D"/>
    <w:rsid w:val="009322E1"/>
    <w:rsid w:val="00935DD1"/>
    <w:rsid w:val="009402C5"/>
    <w:rsid w:val="00942D7B"/>
    <w:rsid w:val="0094317A"/>
    <w:rsid w:val="00943330"/>
    <w:rsid w:val="00950113"/>
    <w:rsid w:val="00952A2E"/>
    <w:rsid w:val="0095708B"/>
    <w:rsid w:val="009638CF"/>
    <w:rsid w:val="00963AEC"/>
    <w:rsid w:val="009676FE"/>
    <w:rsid w:val="009768C0"/>
    <w:rsid w:val="00982DB6"/>
    <w:rsid w:val="009902C4"/>
    <w:rsid w:val="00993648"/>
    <w:rsid w:val="00996707"/>
    <w:rsid w:val="009A0423"/>
    <w:rsid w:val="009A05E7"/>
    <w:rsid w:val="009A3645"/>
    <w:rsid w:val="009A42E7"/>
    <w:rsid w:val="009A7C8E"/>
    <w:rsid w:val="009B06FF"/>
    <w:rsid w:val="009B2D0B"/>
    <w:rsid w:val="009B455A"/>
    <w:rsid w:val="009B4716"/>
    <w:rsid w:val="009C30EF"/>
    <w:rsid w:val="009D6FDD"/>
    <w:rsid w:val="009E04D7"/>
    <w:rsid w:val="009E1BC5"/>
    <w:rsid w:val="009E23B8"/>
    <w:rsid w:val="009E23CE"/>
    <w:rsid w:val="009E7F19"/>
    <w:rsid w:val="009F5356"/>
    <w:rsid w:val="009F53C2"/>
    <w:rsid w:val="009F583F"/>
    <w:rsid w:val="009F6CD4"/>
    <w:rsid w:val="00A001D4"/>
    <w:rsid w:val="00A03090"/>
    <w:rsid w:val="00A07854"/>
    <w:rsid w:val="00A11260"/>
    <w:rsid w:val="00A1704C"/>
    <w:rsid w:val="00A214BD"/>
    <w:rsid w:val="00A22E80"/>
    <w:rsid w:val="00A23BBF"/>
    <w:rsid w:val="00A24E23"/>
    <w:rsid w:val="00A27082"/>
    <w:rsid w:val="00A277F1"/>
    <w:rsid w:val="00A30E51"/>
    <w:rsid w:val="00A31E18"/>
    <w:rsid w:val="00A35F8A"/>
    <w:rsid w:val="00A35FA2"/>
    <w:rsid w:val="00A3741F"/>
    <w:rsid w:val="00A41F7B"/>
    <w:rsid w:val="00A429A2"/>
    <w:rsid w:val="00A54EB7"/>
    <w:rsid w:val="00A57C9F"/>
    <w:rsid w:val="00A62FA5"/>
    <w:rsid w:val="00A75106"/>
    <w:rsid w:val="00A83331"/>
    <w:rsid w:val="00A8350D"/>
    <w:rsid w:val="00A84B1F"/>
    <w:rsid w:val="00A87BCA"/>
    <w:rsid w:val="00A91A9D"/>
    <w:rsid w:val="00A923D9"/>
    <w:rsid w:val="00A930A3"/>
    <w:rsid w:val="00AB7798"/>
    <w:rsid w:val="00AC0BD1"/>
    <w:rsid w:val="00AC238D"/>
    <w:rsid w:val="00AC37C8"/>
    <w:rsid w:val="00AC3B42"/>
    <w:rsid w:val="00AC4EB4"/>
    <w:rsid w:val="00AC607B"/>
    <w:rsid w:val="00AC7B88"/>
    <w:rsid w:val="00AD3136"/>
    <w:rsid w:val="00AD5E81"/>
    <w:rsid w:val="00AE1D61"/>
    <w:rsid w:val="00AE1E88"/>
    <w:rsid w:val="00AE6753"/>
    <w:rsid w:val="00AF1423"/>
    <w:rsid w:val="00B01BC5"/>
    <w:rsid w:val="00B02079"/>
    <w:rsid w:val="00B02EC8"/>
    <w:rsid w:val="00B04580"/>
    <w:rsid w:val="00B07AFD"/>
    <w:rsid w:val="00B25CB3"/>
    <w:rsid w:val="00B26A05"/>
    <w:rsid w:val="00B273BB"/>
    <w:rsid w:val="00B321EF"/>
    <w:rsid w:val="00B32C42"/>
    <w:rsid w:val="00B356F7"/>
    <w:rsid w:val="00B376F4"/>
    <w:rsid w:val="00B4208D"/>
    <w:rsid w:val="00B44934"/>
    <w:rsid w:val="00B551F9"/>
    <w:rsid w:val="00B56AE9"/>
    <w:rsid w:val="00B637B3"/>
    <w:rsid w:val="00B72FF9"/>
    <w:rsid w:val="00B73713"/>
    <w:rsid w:val="00B763F0"/>
    <w:rsid w:val="00B76FCC"/>
    <w:rsid w:val="00B77657"/>
    <w:rsid w:val="00B84552"/>
    <w:rsid w:val="00B909A1"/>
    <w:rsid w:val="00B92BF1"/>
    <w:rsid w:val="00B92D5F"/>
    <w:rsid w:val="00B97671"/>
    <w:rsid w:val="00BA397E"/>
    <w:rsid w:val="00BB2F0D"/>
    <w:rsid w:val="00BB4DA8"/>
    <w:rsid w:val="00BB52DE"/>
    <w:rsid w:val="00BC0FC7"/>
    <w:rsid w:val="00BC39C6"/>
    <w:rsid w:val="00BC5771"/>
    <w:rsid w:val="00BD4E34"/>
    <w:rsid w:val="00BD5AED"/>
    <w:rsid w:val="00BD7735"/>
    <w:rsid w:val="00BE0BB7"/>
    <w:rsid w:val="00BE1133"/>
    <w:rsid w:val="00BE6B62"/>
    <w:rsid w:val="00BF017A"/>
    <w:rsid w:val="00BF3810"/>
    <w:rsid w:val="00BF6022"/>
    <w:rsid w:val="00BF7F75"/>
    <w:rsid w:val="00C02FC8"/>
    <w:rsid w:val="00C03955"/>
    <w:rsid w:val="00C10C33"/>
    <w:rsid w:val="00C14A7B"/>
    <w:rsid w:val="00C204DC"/>
    <w:rsid w:val="00C20632"/>
    <w:rsid w:val="00C23A0F"/>
    <w:rsid w:val="00C24D23"/>
    <w:rsid w:val="00C251E9"/>
    <w:rsid w:val="00C30D66"/>
    <w:rsid w:val="00C42DAD"/>
    <w:rsid w:val="00C45196"/>
    <w:rsid w:val="00C510B1"/>
    <w:rsid w:val="00C518B3"/>
    <w:rsid w:val="00C534D0"/>
    <w:rsid w:val="00C605CF"/>
    <w:rsid w:val="00C6571F"/>
    <w:rsid w:val="00C66B31"/>
    <w:rsid w:val="00C81EA1"/>
    <w:rsid w:val="00C9126B"/>
    <w:rsid w:val="00C91AAA"/>
    <w:rsid w:val="00C93CCB"/>
    <w:rsid w:val="00C94A53"/>
    <w:rsid w:val="00C962BE"/>
    <w:rsid w:val="00C97CEA"/>
    <w:rsid w:val="00CA1577"/>
    <w:rsid w:val="00CB4DDB"/>
    <w:rsid w:val="00CC0FAF"/>
    <w:rsid w:val="00CC1923"/>
    <w:rsid w:val="00CC225E"/>
    <w:rsid w:val="00CC295C"/>
    <w:rsid w:val="00CD6220"/>
    <w:rsid w:val="00CD717B"/>
    <w:rsid w:val="00CE02DB"/>
    <w:rsid w:val="00CE2328"/>
    <w:rsid w:val="00CF2128"/>
    <w:rsid w:val="00D02050"/>
    <w:rsid w:val="00D04E60"/>
    <w:rsid w:val="00D050E0"/>
    <w:rsid w:val="00D10C0B"/>
    <w:rsid w:val="00D15B96"/>
    <w:rsid w:val="00D21CF8"/>
    <w:rsid w:val="00D272DF"/>
    <w:rsid w:val="00D30BB1"/>
    <w:rsid w:val="00D406B9"/>
    <w:rsid w:val="00D40753"/>
    <w:rsid w:val="00D44067"/>
    <w:rsid w:val="00D5223A"/>
    <w:rsid w:val="00D56883"/>
    <w:rsid w:val="00D57334"/>
    <w:rsid w:val="00D62E66"/>
    <w:rsid w:val="00D63E2C"/>
    <w:rsid w:val="00D64600"/>
    <w:rsid w:val="00D64BB2"/>
    <w:rsid w:val="00D76AAB"/>
    <w:rsid w:val="00D76B9F"/>
    <w:rsid w:val="00D76CB7"/>
    <w:rsid w:val="00D81389"/>
    <w:rsid w:val="00D84218"/>
    <w:rsid w:val="00D849FD"/>
    <w:rsid w:val="00D900D1"/>
    <w:rsid w:val="00D90F79"/>
    <w:rsid w:val="00D92A54"/>
    <w:rsid w:val="00D92F47"/>
    <w:rsid w:val="00DA145A"/>
    <w:rsid w:val="00DA45FB"/>
    <w:rsid w:val="00DB434E"/>
    <w:rsid w:val="00DB5C3F"/>
    <w:rsid w:val="00DB6E40"/>
    <w:rsid w:val="00DC4233"/>
    <w:rsid w:val="00DC4D0D"/>
    <w:rsid w:val="00DC5BC1"/>
    <w:rsid w:val="00DD143B"/>
    <w:rsid w:val="00DD1A2C"/>
    <w:rsid w:val="00DD4CA3"/>
    <w:rsid w:val="00DD56D0"/>
    <w:rsid w:val="00DD5DB5"/>
    <w:rsid w:val="00DE1B37"/>
    <w:rsid w:val="00DE5943"/>
    <w:rsid w:val="00DE63CA"/>
    <w:rsid w:val="00DF07BE"/>
    <w:rsid w:val="00DF72BA"/>
    <w:rsid w:val="00E02A17"/>
    <w:rsid w:val="00E03C37"/>
    <w:rsid w:val="00E148B0"/>
    <w:rsid w:val="00E20599"/>
    <w:rsid w:val="00E20643"/>
    <w:rsid w:val="00E208FA"/>
    <w:rsid w:val="00E2127C"/>
    <w:rsid w:val="00E21B87"/>
    <w:rsid w:val="00E34A9B"/>
    <w:rsid w:val="00E45DC9"/>
    <w:rsid w:val="00E50E00"/>
    <w:rsid w:val="00E51EC4"/>
    <w:rsid w:val="00E524F5"/>
    <w:rsid w:val="00E57ED9"/>
    <w:rsid w:val="00E64428"/>
    <w:rsid w:val="00E75F73"/>
    <w:rsid w:val="00E82495"/>
    <w:rsid w:val="00E90B44"/>
    <w:rsid w:val="00E956A8"/>
    <w:rsid w:val="00EA28F6"/>
    <w:rsid w:val="00EA3484"/>
    <w:rsid w:val="00EA395E"/>
    <w:rsid w:val="00EB0297"/>
    <w:rsid w:val="00EB03F9"/>
    <w:rsid w:val="00EB26E2"/>
    <w:rsid w:val="00EC30A3"/>
    <w:rsid w:val="00EC31A7"/>
    <w:rsid w:val="00EC4C15"/>
    <w:rsid w:val="00ED016D"/>
    <w:rsid w:val="00ED1A28"/>
    <w:rsid w:val="00ED3382"/>
    <w:rsid w:val="00ED5F75"/>
    <w:rsid w:val="00ED6D4D"/>
    <w:rsid w:val="00EE1BB1"/>
    <w:rsid w:val="00EF5D7E"/>
    <w:rsid w:val="00EF7CD7"/>
    <w:rsid w:val="00F00337"/>
    <w:rsid w:val="00F132B4"/>
    <w:rsid w:val="00F14855"/>
    <w:rsid w:val="00F161CA"/>
    <w:rsid w:val="00F20527"/>
    <w:rsid w:val="00F26667"/>
    <w:rsid w:val="00F37756"/>
    <w:rsid w:val="00F522A0"/>
    <w:rsid w:val="00F52533"/>
    <w:rsid w:val="00F53220"/>
    <w:rsid w:val="00F66838"/>
    <w:rsid w:val="00F701D5"/>
    <w:rsid w:val="00F712B6"/>
    <w:rsid w:val="00F73B8B"/>
    <w:rsid w:val="00F75286"/>
    <w:rsid w:val="00F810E3"/>
    <w:rsid w:val="00F81757"/>
    <w:rsid w:val="00F82A1E"/>
    <w:rsid w:val="00F848DC"/>
    <w:rsid w:val="00F93DF6"/>
    <w:rsid w:val="00F96117"/>
    <w:rsid w:val="00FA25B3"/>
    <w:rsid w:val="00FA3C1D"/>
    <w:rsid w:val="00FA3C28"/>
    <w:rsid w:val="00FA4F67"/>
    <w:rsid w:val="00FB08D7"/>
    <w:rsid w:val="00FB4283"/>
    <w:rsid w:val="00FB6505"/>
    <w:rsid w:val="00FB6F87"/>
    <w:rsid w:val="00FC125B"/>
    <w:rsid w:val="00FC4166"/>
    <w:rsid w:val="00FD438B"/>
    <w:rsid w:val="00FD45D3"/>
    <w:rsid w:val="00FD7277"/>
    <w:rsid w:val="00FF0B89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1F0D74"/>
  <w15:docId w15:val="{28236630-6CE9-4E2C-98DA-B3C62E1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17EF"/>
    <w:pPr>
      <w:spacing w:line="260" w:lineRule="atLeast"/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aliases w:val="Titulo 1 padrao template"/>
    <w:basedOn w:val="Normal"/>
    <w:next w:val="Normal"/>
    <w:autoRedefine/>
    <w:qFormat/>
    <w:rsid w:val="00D849FD"/>
    <w:pPr>
      <w:keepNext/>
      <w:numPr>
        <w:numId w:val="5"/>
      </w:numPr>
      <w:pBdr>
        <w:bottom w:val="single" w:sz="6" w:space="1" w:color="000000"/>
      </w:pBdr>
      <w:spacing w:before="240" w:after="60"/>
      <w:outlineLvl w:val="0"/>
    </w:pPr>
    <w:rPr>
      <w:rFonts w:cs="Arial"/>
      <w:b/>
      <w:bCs/>
      <w:smallCaps/>
      <w:kern w:val="32"/>
      <w:sz w:val="28"/>
      <w:szCs w:val="28"/>
    </w:rPr>
  </w:style>
  <w:style w:type="paragraph" w:styleId="Ttulo2">
    <w:name w:val="heading 2"/>
    <w:aliases w:val="Título 2 padrao template"/>
    <w:basedOn w:val="Normal"/>
    <w:next w:val="Normal"/>
    <w:autoRedefine/>
    <w:qFormat/>
    <w:rsid w:val="00D849FD"/>
    <w:pPr>
      <w:keepNext/>
      <w:widowControl w:val="0"/>
      <w:numPr>
        <w:ilvl w:val="1"/>
        <w:numId w:val="5"/>
      </w:numPr>
      <w:autoSpaceDE w:val="0"/>
      <w:autoSpaceDN w:val="0"/>
      <w:spacing w:before="120" w:after="60" w:line="240" w:lineRule="atLeast"/>
      <w:jc w:val="left"/>
      <w:outlineLvl w:val="1"/>
    </w:pPr>
    <w:rPr>
      <w:b/>
      <w:sz w:val="24"/>
      <w:lang w:val="fr-FR"/>
    </w:rPr>
  </w:style>
  <w:style w:type="paragraph" w:styleId="Ttulo3">
    <w:name w:val="heading 3"/>
    <w:basedOn w:val="Normal"/>
    <w:next w:val="EstiloTtulo3padrotemplate"/>
    <w:link w:val="Ttulo3Char"/>
    <w:autoRedefine/>
    <w:qFormat/>
    <w:rsid w:val="00D849FD"/>
    <w:pPr>
      <w:keepNext/>
      <w:widowControl w:val="0"/>
      <w:numPr>
        <w:ilvl w:val="2"/>
        <w:numId w:val="6"/>
      </w:numPr>
      <w:autoSpaceDE w:val="0"/>
      <w:autoSpaceDN w:val="0"/>
      <w:spacing w:before="120" w:after="60" w:line="360" w:lineRule="auto"/>
      <w:jc w:val="left"/>
      <w:outlineLvl w:val="2"/>
    </w:pPr>
    <w:rPr>
      <w:i/>
      <w:iCs/>
      <w:szCs w:val="20"/>
    </w:rPr>
  </w:style>
  <w:style w:type="paragraph" w:styleId="Ttulo4">
    <w:name w:val="heading 4"/>
    <w:basedOn w:val="Normal"/>
    <w:next w:val="Normal"/>
    <w:qFormat/>
    <w:rsid w:val="00C9126B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hAnsi="Times New Roman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har"/>
    <w:qFormat/>
    <w:rsid w:val="00FA4F67"/>
    <w:pPr>
      <w:numPr>
        <w:ilvl w:val="4"/>
        <w:numId w:val="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126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 w:val="22"/>
      <w:szCs w:val="22"/>
      <w:lang w:val="en-US"/>
    </w:rPr>
  </w:style>
  <w:style w:type="paragraph" w:styleId="Ttulo7">
    <w:name w:val="heading 7"/>
    <w:basedOn w:val="Normal"/>
    <w:next w:val="Normal"/>
    <w:link w:val="Ttulo7Char"/>
    <w:qFormat/>
    <w:rsid w:val="00FA4F67"/>
    <w:pPr>
      <w:numPr>
        <w:ilvl w:val="6"/>
        <w:numId w:val="5"/>
      </w:numPr>
      <w:spacing w:before="240" w:after="60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qFormat/>
    <w:rsid w:val="00FA4F67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Ttulo9">
    <w:name w:val="heading 9"/>
    <w:basedOn w:val="Normal"/>
    <w:next w:val="Normal"/>
    <w:link w:val="Ttulo9Char"/>
    <w:qFormat/>
    <w:rsid w:val="00FA4F67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D849FD"/>
    <w:rPr>
      <w:rFonts w:ascii="Arial" w:hAnsi="Arial"/>
      <w:i/>
      <w:iCs/>
      <w:lang w:eastAsia="en-US"/>
    </w:rPr>
  </w:style>
  <w:style w:type="paragraph" w:styleId="Corpodetexto">
    <w:name w:val="Body Text"/>
    <w:basedOn w:val="Normal"/>
    <w:link w:val="CorpodetextoChar"/>
    <w:rsid w:val="001834B2"/>
    <w:pPr>
      <w:spacing w:after="120"/>
    </w:pPr>
  </w:style>
  <w:style w:type="paragraph" w:customStyle="1" w:styleId="Comum">
    <w:name w:val=":Comum"/>
    <w:basedOn w:val="Normal"/>
    <w:link w:val="ComumChar"/>
    <w:rsid w:val="001834B2"/>
    <w:rPr>
      <w:sz w:val="22"/>
    </w:rPr>
  </w:style>
  <w:style w:type="paragraph" w:styleId="Cabealho">
    <w:name w:val="header"/>
    <w:basedOn w:val="Normal"/>
    <w:rsid w:val="001834B2"/>
    <w:pPr>
      <w:tabs>
        <w:tab w:val="center" w:pos="4320"/>
        <w:tab w:val="right" w:pos="8640"/>
      </w:tabs>
    </w:pPr>
  </w:style>
  <w:style w:type="paragraph" w:customStyle="1" w:styleId="indice">
    <w:name w:val="indice"/>
    <w:basedOn w:val="Normal"/>
    <w:link w:val="indiceChar"/>
    <w:rsid w:val="001834B2"/>
    <w:pPr>
      <w:keepNext/>
      <w:pBdr>
        <w:bottom w:val="single" w:sz="4" w:space="1" w:color="000000"/>
      </w:pBdr>
      <w:spacing w:before="240" w:after="60"/>
      <w:outlineLvl w:val="0"/>
    </w:pPr>
    <w:rPr>
      <w:b/>
      <w:bCs/>
      <w:smallCaps/>
      <w:kern w:val="28"/>
      <w:sz w:val="28"/>
      <w:szCs w:val="20"/>
    </w:rPr>
  </w:style>
  <w:style w:type="paragraph" w:styleId="Sumrio2">
    <w:name w:val="toc 2"/>
    <w:basedOn w:val="Normal"/>
    <w:next w:val="Normal"/>
    <w:autoRedefine/>
    <w:uiPriority w:val="39"/>
    <w:qFormat/>
    <w:rsid w:val="00AD3136"/>
    <w:rPr>
      <w:smallCaps/>
    </w:rPr>
  </w:style>
  <w:style w:type="paragraph" w:styleId="Sumrio1">
    <w:name w:val="toc 1"/>
    <w:basedOn w:val="Normal"/>
    <w:next w:val="Normal"/>
    <w:link w:val="Sumrio1Char"/>
    <w:autoRedefine/>
    <w:uiPriority w:val="39"/>
    <w:qFormat/>
    <w:rsid w:val="00935DD1"/>
    <w:pPr>
      <w:tabs>
        <w:tab w:val="left" w:pos="450"/>
        <w:tab w:val="right" w:leader="dot" w:pos="9621"/>
      </w:tabs>
    </w:pPr>
    <w:rPr>
      <w:b/>
      <w:smallCaps/>
      <w:noProof/>
      <w:sz w:val="24"/>
    </w:rPr>
  </w:style>
  <w:style w:type="paragraph" w:styleId="Sumrio3">
    <w:name w:val="toc 3"/>
    <w:basedOn w:val="Normal"/>
    <w:next w:val="Normal"/>
    <w:autoRedefine/>
    <w:uiPriority w:val="39"/>
    <w:qFormat/>
    <w:rsid w:val="00AD3136"/>
    <w:rPr>
      <w:i/>
      <w:noProof/>
    </w:rPr>
  </w:style>
  <w:style w:type="character" w:styleId="Hyperlink">
    <w:name w:val="Hyperlink"/>
    <w:basedOn w:val="Fontepargpadro"/>
    <w:uiPriority w:val="99"/>
    <w:rsid w:val="001834B2"/>
    <w:rPr>
      <w:color w:val="0000FF"/>
      <w:u w:val="single"/>
    </w:rPr>
  </w:style>
  <w:style w:type="paragraph" w:customStyle="1" w:styleId="TableText">
    <w:name w:val="Table Text"/>
    <w:basedOn w:val="Normal"/>
    <w:rsid w:val="001834B2"/>
    <w:pPr>
      <w:spacing w:before="60" w:after="60"/>
    </w:pPr>
    <w:rPr>
      <w:szCs w:val="20"/>
      <w:lang w:val="en-GB" w:eastAsia="pt-BR"/>
    </w:rPr>
  </w:style>
  <w:style w:type="paragraph" w:styleId="Corpodetexto2">
    <w:name w:val="Body Text 2"/>
    <w:basedOn w:val="Normal"/>
    <w:rsid w:val="001834B2"/>
    <w:pPr>
      <w:spacing w:after="120" w:line="480" w:lineRule="auto"/>
    </w:pPr>
  </w:style>
  <w:style w:type="paragraph" w:customStyle="1" w:styleId="Normal1">
    <w:name w:val="Normal1"/>
    <w:basedOn w:val="Normal"/>
    <w:link w:val="Normal1Char"/>
    <w:rsid w:val="00861E6B"/>
    <w:pPr>
      <w:spacing w:line="240" w:lineRule="auto"/>
      <w:ind w:left="426"/>
    </w:pPr>
    <w:rPr>
      <w:szCs w:val="20"/>
    </w:rPr>
  </w:style>
  <w:style w:type="paragraph" w:customStyle="1" w:styleId="Ttulo2template">
    <w:name w:val="Título 2 template"/>
    <w:basedOn w:val="Normal"/>
    <w:rsid w:val="006932D6"/>
    <w:pPr>
      <w:tabs>
        <w:tab w:val="num" w:pos="1080"/>
      </w:tabs>
      <w:ind w:left="1080" w:hanging="360"/>
    </w:pPr>
    <w:rPr>
      <w:b/>
      <w:szCs w:val="20"/>
    </w:rPr>
  </w:style>
  <w:style w:type="paragraph" w:styleId="Recuodecorpodetexto">
    <w:name w:val="Body Text Indent"/>
    <w:basedOn w:val="Normal"/>
    <w:link w:val="RecuodecorpodetextoChar"/>
    <w:rsid w:val="007251B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7251BB"/>
    <w:rPr>
      <w:rFonts w:ascii="Arial" w:hAnsi="Arial"/>
      <w:szCs w:val="24"/>
    </w:rPr>
  </w:style>
  <w:style w:type="character" w:customStyle="1" w:styleId="Ttulo5Char">
    <w:name w:val="Título 5 Char"/>
    <w:basedOn w:val="Fontepargpadro"/>
    <w:link w:val="Ttulo5"/>
    <w:rsid w:val="00FA4F67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Ttulo7Char">
    <w:name w:val="Título 7 Char"/>
    <w:basedOn w:val="Fontepargpadro"/>
    <w:link w:val="Ttulo7"/>
    <w:rsid w:val="00FA4F67"/>
    <w:rPr>
      <w:rFonts w:ascii="Calibri" w:hAnsi="Calibri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FA4F67"/>
    <w:rPr>
      <w:rFonts w:ascii="Calibri" w:hAnsi="Calibri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FA4F67"/>
    <w:rPr>
      <w:rFonts w:ascii="Cambria" w:hAnsi="Cambria"/>
      <w:sz w:val="22"/>
      <w:szCs w:val="22"/>
      <w:lang w:eastAsia="en-US"/>
    </w:rPr>
  </w:style>
  <w:style w:type="paragraph" w:styleId="Remissivo1">
    <w:name w:val="index 1"/>
    <w:basedOn w:val="Normal"/>
    <w:next w:val="Normal"/>
    <w:autoRedefine/>
    <w:rsid w:val="00902786"/>
    <w:pPr>
      <w:ind w:left="200" w:hanging="200"/>
    </w:pPr>
  </w:style>
  <w:style w:type="paragraph" w:styleId="Ttulodendiceremissivo">
    <w:name w:val="index heading"/>
    <w:basedOn w:val="Normal"/>
    <w:next w:val="Remissivo1"/>
    <w:rsid w:val="00902786"/>
    <w:pPr>
      <w:spacing w:line="240" w:lineRule="auto"/>
      <w:jc w:val="left"/>
    </w:pPr>
    <w:rPr>
      <w:rFonts w:ascii="Times New Roman" w:hAnsi="Times New Roman"/>
      <w:szCs w:val="20"/>
      <w:lang w:eastAsia="pt-BR"/>
    </w:rPr>
  </w:style>
  <w:style w:type="paragraph" w:customStyle="1" w:styleId="Normal2">
    <w:name w:val="Normal2"/>
    <w:basedOn w:val="Normal"/>
    <w:rsid w:val="00902786"/>
    <w:pPr>
      <w:spacing w:line="240" w:lineRule="auto"/>
      <w:ind w:left="567"/>
    </w:pPr>
    <w:rPr>
      <w:szCs w:val="20"/>
    </w:rPr>
  </w:style>
  <w:style w:type="table" w:styleId="Tabelacomgrade">
    <w:name w:val="Table Grid"/>
    <w:basedOn w:val="Tabelanormal"/>
    <w:rsid w:val="00902786"/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3">
    <w:name w:val="WW-Body Text 3"/>
    <w:basedOn w:val="Normal"/>
    <w:rsid w:val="00902786"/>
    <w:pPr>
      <w:widowControl w:val="0"/>
      <w:suppressAutoHyphens/>
      <w:spacing w:before="120" w:line="240" w:lineRule="auto"/>
      <w:ind w:left="357" w:firstLine="1"/>
    </w:pPr>
    <w:rPr>
      <w:sz w:val="24"/>
      <w:szCs w:val="20"/>
    </w:rPr>
  </w:style>
  <w:style w:type="character" w:customStyle="1" w:styleId="ComumChar">
    <w:name w:val=":Comum Char"/>
    <w:basedOn w:val="Fontepargpadro"/>
    <w:link w:val="Comum"/>
    <w:rsid w:val="001C3D3F"/>
    <w:rPr>
      <w:rFonts w:ascii="Arial" w:hAnsi="Arial"/>
      <w:sz w:val="22"/>
      <w:szCs w:val="24"/>
    </w:rPr>
  </w:style>
  <w:style w:type="paragraph" w:customStyle="1" w:styleId="Estilo2-Camposdasatividades">
    <w:name w:val="Estilo2 - Campos das atividades"/>
    <w:basedOn w:val="Normal"/>
    <w:rsid w:val="00340645"/>
    <w:pPr>
      <w:spacing w:line="240" w:lineRule="auto"/>
      <w:jc w:val="left"/>
    </w:pPr>
    <w:rPr>
      <w:rFonts w:cs="Arial"/>
      <w:szCs w:val="20"/>
      <w:lang w:eastAsia="pt-BR"/>
    </w:rPr>
  </w:style>
  <w:style w:type="paragraph" w:customStyle="1" w:styleId="normal20">
    <w:name w:val="normal2"/>
    <w:basedOn w:val="Normal"/>
    <w:rsid w:val="00D92F47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pt-BR"/>
    </w:rPr>
  </w:style>
  <w:style w:type="table" w:styleId="Tabelacomgrade8">
    <w:name w:val="Table Grid 8"/>
    <w:basedOn w:val="Tabelanormal"/>
    <w:rsid w:val="00D92F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2-Unitech">
    <w:name w:val="Heading 2 - Unitech"/>
    <w:basedOn w:val="Ttulo2"/>
    <w:rsid w:val="001C578A"/>
    <w:pPr>
      <w:numPr>
        <w:ilvl w:val="0"/>
        <w:numId w:val="0"/>
      </w:numPr>
      <w:spacing w:before="0" w:line="240" w:lineRule="auto"/>
    </w:pPr>
    <w:rPr>
      <w:rFonts w:cs="Arial"/>
      <w:lang w:val="pt-BR" w:eastAsia="pt-BR"/>
    </w:rPr>
  </w:style>
  <w:style w:type="paragraph" w:styleId="Rodap">
    <w:name w:val="footer"/>
    <w:basedOn w:val="Normal"/>
    <w:link w:val="RodapChar"/>
    <w:rsid w:val="00734DA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734DAC"/>
    <w:rPr>
      <w:rFonts w:ascii="Arial" w:hAnsi="Arial"/>
      <w:szCs w:val="24"/>
    </w:rPr>
  </w:style>
  <w:style w:type="paragraph" w:customStyle="1" w:styleId="NormalArial">
    <w:name w:val="Normal + Arial"/>
    <w:aliases w:val="10 pt,Negrito,Preto,Versalete,Kern em 14 pt"/>
    <w:basedOn w:val="Normal"/>
    <w:rsid w:val="005C558B"/>
    <w:pPr>
      <w:pBdr>
        <w:bottom w:val="single" w:sz="4" w:space="1" w:color="auto"/>
      </w:pBdr>
      <w:spacing w:line="240" w:lineRule="auto"/>
      <w:jc w:val="left"/>
    </w:pPr>
    <w:rPr>
      <w:smallCaps/>
      <w:color w:val="000000"/>
      <w:kern w:val="28"/>
    </w:rPr>
  </w:style>
  <w:style w:type="character" w:customStyle="1" w:styleId="Estilonovo-Arial10ptNegritoPretoVersalete">
    <w:name w:val="Estilo novo - Arial 10 pt Negrito Preto Versalete"/>
    <w:basedOn w:val="Fontepargpadro"/>
    <w:rsid w:val="00C91AAA"/>
    <w:rPr>
      <w:rFonts w:ascii="Arial" w:hAnsi="Arial"/>
      <w:b/>
      <w:bCs/>
      <w:smallCaps/>
      <w:color w:val="000000"/>
      <w:kern w:val="28"/>
      <w:sz w:val="18"/>
    </w:rPr>
  </w:style>
  <w:style w:type="paragraph" w:customStyle="1" w:styleId="subp-statement">
    <w:name w:val="subp-statement"/>
    <w:basedOn w:val="Normal"/>
    <w:rsid w:val="00C91AAA"/>
    <w:pPr>
      <w:keepLines/>
      <w:tabs>
        <w:tab w:val="left" w:pos="2304"/>
      </w:tabs>
      <w:suppressAutoHyphens/>
      <w:spacing w:before="60" w:after="120" w:line="260" w:lineRule="exact"/>
      <w:ind w:left="2736" w:hanging="432"/>
      <w:jc w:val="left"/>
    </w:pPr>
    <w:rPr>
      <w:sz w:val="21"/>
      <w:szCs w:val="20"/>
    </w:rPr>
  </w:style>
  <w:style w:type="paragraph" w:customStyle="1" w:styleId="Indice3">
    <w:name w:val="Indice 3"/>
    <w:basedOn w:val="Normal"/>
    <w:rsid w:val="00C91AAA"/>
    <w:pPr>
      <w:keepNext/>
      <w:numPr>
        <w:ilvl w:val="2"/>
        <w:numId w:val="1"/>
      </w:numPr>
      <w:pBdr>
        <w:bottom w:val="single" w:sz="4" w:space="1" w:color="000000"/>
      </w:pBdr>
      <w:tabs>
        <w:tab w:val="left" w:pos="900"/>
      </w:tabs>
      <w:spacing w:before="240" w:after="60" w:line="240" w:lineRule="auto"/>
      <w:jc w:val="left"/>
      <w:outlineLvl w:val="0"/>
    </w:pPr>
    <w:rPr>
      <w:b/>
      <w:bCs/>
      <w:smallCaps/>
      <w:kern w:val="28"/>
      <w:sz w:val="28"/>
      <w:szCs w:val="20"/>
    </w:rPr>
  </w:style>
  <w:style w:type="paragraph" w:customStyle="1" w:styleId="Estilo1">
    <w:name w:val="Estilo1"/>
    <w:basedOn w:val="Normal"/>
    <w:rsid w:val="00C91AAA"/>
    <w:pPr>
      <w:keepNext/>
      <w:numPr>
        <w:numId w:val="1"/>
      </w:numPr>
      <w:pBdr>
        <w:bottom w:val="single" w:sz="4" w:space="1" w:color="000000"/>
      </w:pBdr>
      <w:spacing w:before="240" w:after="60" w:line="240" w:lineRule="auto"/>
      <w:jc w:val="left"/>
      <w:outlineLvl w:val="0"/>
    </w:pPr>
    <w:rPr>
      <w:b/>
      <w:bCs/>
      <w:smallCaps/>
      <w:kern w:val="28"/>
      <w:sz w:val="28"/>
      <w:szCs w:val="20"/>
    </w:rPr>
  </w:style>
  <w:style w:type="paragraph" w:customStyle="1" w:styleId="Campos-ERS">
    <w:name w:val="Campos-ERS"/>
    <w:basedOn w:val="Comum"/>
    <w:rsid w:val="00C91AAA"/>
    <w:pPr>
      <w:spacing w:line="240" w:lineRule="auto"/>
    </w:pPr>
  </w:style>
  <w:style w:type="paragraph" w:customStyle="1" w:styleId="Nivel1">
    <w:name w:val=":Nivel1"/>
    <w:basedOn w:val="Ttulo1"/>
    <w:next w:val="Comum"/>
    <w:rsid w:val="00C91AAA"/>
    <w:pPr>
      <w:numPr>
        <w:numId w:val="2"/>
      </w:numPr>
      <w:pBdr>
        <w:bottom w:val="single" w:sz="4" w:space="1" w:color="000080"/>
      </w:pBdr>
      <w:spacing w:line="240" w:lineRule="auto"/>
      <w:jc w:val="left"/>
    </w:pPr>
    <w:rPr>
      <w:rFonts w:ascii="Arial (W1)" w:hAnsi="Arial (W1)"/>
      <w:color w:val="000080"/>
    </w:rPr>
  </w:style>
  <w:style w:type="paragraph" w:customStyle="1" w:styleId="Nivel2">
    <w:name w:val=":Nivel2"/>
    <w:basedOn w:val="Ttulo2"/>
    <w:next w:val="Comum"/>
    <w:rsid w:val="00C91AAA"/>
    <w:pPr>
      <w:numPr>
        <w:numId w:val="1"/>
      </w:numPr>
      <w:spacing w:before="240" w:line="240" w:lineRule="auto"/>
    </w:pPr>
    <w:rPr>
      <w:rFonts w:cs="Arial"/>
      <w:bCs/>
      <w:iCs/>
      <w:color w:val="000080"/>
      <w:szCs w:val="28"/>
      <w:lang w:val="pt-BR"/>
    </w:rPr>
  </w:style>
  <w:style w:type="paragraph" w:styleId="CabealhodoSumrio">
    <w:name w:val="TOC Heading"/>
    <w:basedOn w:val="Ttulo1"/>
    <w:next w:val="Normal"/>
    <w:uiPriority w:val="39"/>
    <w:qFormat/>
    <w:rsid w:val="00D63E2C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hAnsi="Cambria" w:cs="Times New Roman"/>
      <w:smallCaps w:val="0"/>
      <w:color w:val="365F91"/>
      <w:kern w:val="0"/>
    </w:rPr>
  </w:style>
  <w:style w:type="paragraph" w:styleId="Textodebalo">
    <w:name w:val="Balloon Text"/>
    <w:basedOn w:val="Normal"/>
    <w:link w:val="TextodebaloChar"/>
    <w:uiPriority w:val="99"/>
    <w:rsid w:val="00D63E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63E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0088"/>
    <w:pPr>
      <w:ind w:left="720"/>
    </w:pPr>
  </w:style>
  <w:style w:type="character" w:styleId="Nmerodepgina">
    <w:name w:val="page number"/>
    <w:basedOn w:val="Fontepargpadro"/>
    <w:rsid w:val="00471812"/>
  </w:style>
  <w:style w:type="paragraph" w:customStyle="1" w:styleId="EstiloNormal1Negrito">
    <w:name w:val="Estilo Normal1 + Negrito"/>
    <w:basedOn w:val="Normal1"/>
    <w:link w:val="EstiloNormal1NegritoChar"/>
    <w:rsid w:val="00E90B44"/>
    <w:pPr>
      <w:numPr>
        <w:numId w:val="3"/>
      </w:numPr>
    </w:pPr>
    <w:rPr>
      <w:b/>
      <w:bCs/>
    </w:rPr>
  </w:style>
  <w:style w:type="character" w:customStyle="1" w:styleId="Normal1Char">
    <w:name w:val="Normal1 Char"/>
    <w:basedOn w:val="Fontepargpadro"/>
    <w:link w:val="Normal1"/>
    <w:rsid w:val="00E90B44"/>
    <w:rPr>
      <w:rFonts w:ascii="Arial" w:hAnsi="Arial"/>
      <w:lang w:val="pt-BR" w:eastAsia="en-US" w:bidi="ar-SA"/>
    </w:rPr>
  </w:style>
  <w:style w:type="character" w:customStyle="1" w:styleId="EstiloNormal1NegritoChar">
    <w:name w:val="Estilo Normal1 + Negrito Char"/>
    <w:basedOn w:val="Normal1Char"/>
    <w:link w:val="EstiloNormal1Negrito"/>
    <w:rsid w:val="00E90B44"/>
    <w:rPr>
      <w:rFonts w:ascii="Arial" w:hAnsi="Arial"/>
      <w:b/>
      <w:bCs/>
      <w:lang w:val="pt-BR" w:eastAsia="en-US" w:bidi="ar-SA"/>
    </w:rPr>
  </w:style>
  <w:style w:type="paragraph" w:customStyle="1" w:styleId="EstiloEstiloNormal1NegritoNoNegrito">
    <w:name w:val="Estilo Estilo Normal1 + Negrito + Não Negrito"/>
    <w:basedOn w:val="EstiloNormal1Negrito"/>
    <w:rsid w:val="00456967"/>
    <w:rPr>
      <w:b w:val="0"/>
      <w:bCs w:val="0"/>
      <w:i/>
    </w:rPr>
  </w:style>
  <w:style w:type="paragraph" w:customStyle="1" w:styleId="EstiloTtulo3padrotemplate">
    <w:name w:val="Estilo Título 3 padrão template"/>
    <w:basedOn w:val="Ttulo3"/>
    <w:autoRedefine/>
    <w:rsid w:val="000347AB"/>
    <w:pPr>
      <w:numPr>
        <w:ilvl w:val="0"/>
        <w:numId w:val="0"/>
      </w:numPr>
    </w:pPr>
    <w:rPr>
      <w:b/>
      <w:bCs/>
      <w:color w:val="0070C0"/>
    </w:rPr>
  </w:style>
  <w:style w:type="character" w:styleId="HiperlinkVisitado">
    <w:name w:val="FollowedHyperlink"/>
    <w:basedOn w:val="Fontepargpadro"/>
    <w:rsid w:val="00123A1D"/>
    <w:rPr>
      <w:color w:val="800080"/>
      <w:u w:val="single"/>
    </w:rPr>
  </w:style>
  <w:style w:type="character" w:styleId="Nmerodelinha">
    <w:name w:val="line number"/>
    <w:basedOn w:val="Fontepargpadro"/>
    <w:rsid w:val="00364369"/>
  </w:style>
  <w:style w:type="paragraph" w:customStyle="1" w:styleId="instruesTt1">
    <w:name w:val="instruções Tít 1"/>
    <w:basedOn w:val="Normal"/>
    <w:autoRedefine/>
    <w:rsid w:val="0047139A"/>
    <w:pPr>
      <w:numPr>
        <w:numId w:val="4"/>
      </w:numPr>
    </w:pPr>
    <w:rPr>
      <w:b/>
      <w:szCs w:val="20"/>
      <w:u w:val="single"/>
    </w:rPr>
  </w:style>
  <w:style w:type="paragraph" w:customStyle="1" w:styleId="instruestt2">
    <w:name w:val="instruções tít 2"/>
    <w:basedOn w:val="instruesTt1"/>
    <w:rsid w:val="0047139A"/>
    <w:pPr>
      <w:numPr>
        <w:ilvl w:val="1"/>
      </w:numPr>
    </w:pPr>
  </w:style>
  <w:style w:type="paragraph" w:customStyle="1" w:styleId="instruesTt3">
    <w:name w:val="instruções Tít 3"/>
    <w:basedOn w:val="instruesTt1"/>
    <w:rsid w:val="0047139A"/>
    <w:pPr>
      <w:numPr>
        <w:ilvl w:val="2"/>
      </w:numPr>
    </w:pPr>
  </w:style>
  <w:style w:type="paragraph" w:styleId="Corpodetexto3">
    <w:name w:val="Body Text 3"/>
    <w:basedOn w:val="Normal"/>
    <w:rsid w:val="0047139A"/>
    <w:pPr>
      <w:spacing w:after="120"/>
    </w:pPr>
    <w:rPr>
      <w:sz w:val="16"/>
      <w:szCs w:val="16"/>
      <w:lang w:val="en-US"/>
    </w:rPr>
  </w:style>
  <w:style w:type="paragraph" w:customStyle="1" w:styleId="comum0">
    <w:name w:val="comum"/>
    <w:basedOn w:val="Normal"/>
    <w:rsid w:val="004E11CF"/>
    <w:pPr>
      <w:spacing w:after="40" w:line="240" w:lineRule="auto"/>
      <w:jc w:val="left"/>
    </w:pPr>
    <w:rPr>
      <w:rFonts w:eastAsia="Calibri" w:cs="Arial"/>
      <w:sz w:val="22"/>
      <w:szCs w:val="22"/>
      <w:lang w:val="en-US"/>
    </w:rPr>
  </w:style>
  <w:style w:type="character" w:customStyle="1" w:styleId="caracternormal">
    <w:name w:val="caracternormal"/>
    <w:basedOn w:val="Fontepargpadro"/>
    <w:rsid w:val="00865E50"/>
    <w:rPr>
      <w:rFonts w:ascii="Arial" w:hAnsi="Arial" w:cs="Arial" w:hint="default"/>
    </w:rPr>
  </w:style>
  <w:style w:type="paragraph" w:styleId="Textodecomentrio">
    <w:name w:val="annotation text"/>
    <w:basedOn w:val="Normal"/>
    <w:link w:val="TextodecomentrioChar"/>
    <w:rsid w:val="006D7E31"/>
    <w:pPr>
      <w:spacing w:line="240" w:lineRule="auto"/>
      <w:jc w:val="left"/>
    </w:pPr>
    <w:rPr>
      <w:rFonts w:ascii="Times New Roman" w:hAnsi="Times New Roman"/>
      <w:szCs w:val="20"/>
      <w:lang w:eastAsia="pt-BR"/>
    </w:rPr>
  </w:style>
  <w:style w:type="character" w:styleId="Refdecomentrio">
    <w:name w:val="annotation reference"/>
    <w:basedOn w:val="Fontepargpadro"/>
    <w:rsid w:val="006D7E31"/>
  </w:style>
  <w:style w:type="paragraph" w:styleId="NormalWeb">
    <w:name w:val="Normal (Web)"/>
    <w:basedOn w:val="Normal"/>
    <w:uiPriority w:val="99"/>
    <w:unhideWhenUsed/>
    <w:rsid w:val="006B7EBA"/>
    <w:pPr>
      <w:spacing w:before="251" w:after="251" w:line="336" w:lineRule="auto"/>
      <w:jc w:val="left"/>
    </w:pPr>
    <w:rPr>
      <w:rFonts w:ascii="Verdana" w:hAnsi="Verdana"/>
      <w:sz w:val="17"/>
      <w:szCs w:val="17"/>
      <w:lang w:val="en-US"/>
    </w:rPr>
  </w:style>
  <w:style w:type="character" w:customStyle="1" w:styleId="nonlinkterms">
    <w:name w:val="nonlinkterms"/>
    <w:basedOn w:val="Fontepargpadro"/>
    <w:rsid w:val="006B7EBA"/>
  </w:style>
  <w:style w:type="character" w:customStyle="1" w:styleId="CorpodetextoChar">
    <w:name w:val="Corpo de texto Char"/>
    <w:basedOn w:val="Fontepargpadro"/>
    <w:link w:val="Corpodetexto"/>
    <w:uiPriority w:val="99"/>
    <w:rsid w:val="000C0E85"/>
    <w:rPr>
      <w:rFonts w:ascii="Arial" w:hAnsi="Arial"/>
      <w:szCs w:val="24"/>
      <w:lang w:val="pt-BR"/>
    </w:rPr>
  </w:style>
  <w:style w:type="paragraph" w:styleId="Sumrio5">
    <w:name w:val="toc 5"/>
    <w:basedOn w:val="Normal"/>
    <w:next w:val="Normal"/>
    <w:autoRedefine/>
    <w:uiPriority w:val="39"/>
    <w:rsid w:val="00ED3382"/>
    <w:pPr>
      <w:ind w:left="800"/>
    </w:pPr>
  </w:style>
  <w:style w:type="paragraph" w:styleId="Assuntodocomentrio">
    <w:name w:val="annotation subject"/>
    <w:basedOn w:val="Textodecomentrio"/>
    <w:next w:val="Textodecomentrio"/>
    <w:link w:val="AssuntodocomentrioChar"/>
    <w:rsid w:val="002A7F2A"/>
    <w:pPr>
      <w:spacing w:line="260" w:lineRule="atLeast"/>
      <w:jc w:val="both"/>
    </w:pPr>
    <w:rPr>
      <w:rFonts w:ascii="Arial" w:hAnsi="Arial"/>
      <w:b/>
      <w:bCs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rsid w:val="002A7F2A"/>
  </w:style>
  <w:style w:type="character" w:customStyle="1" w:styleId="AssuntodocomentrioChar">
    <w:name w:val="Assunto do comentário Char"/>
    <w:basedOn w:val="TextodecomentrioChar"/>
    <w:link w:val="Assuntodocomentrio"/>
    <w:rsid w:val="002A7F2A"/>
  </w:style>
  <w:style w:type="table" w:styleId="Tabelacomgrade5">
    <w:name w:val="Table Grid 5"/>
    <w:basedOn w:val="Tabelanormal"/>
    <w:rsid w:val="00C20632"/>
    <w:pPr>
      <w:spacing w:line="26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C20632"/>
    <w:pPr>
      <w:spacing w:line="260" w:lineRule="atLeas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profissional">
    <w:name w:val="Table Professional"/>
    <w:basedOn w:val="Tabelanormal"/>
    <w:rsid w:val="00C20632"/>
    <w:pPr>
      <w:spacing w:line="26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3">
    <w:name w:val="Table Columns 3"/>
    <w:basedOn w:val="Tabelanormal"/>
    <w:rsid w:val="00A35FA2"/>
    <w:pPr>
      <w:spacing w:line="260" w:lineRule="atLeast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o">
    <w:name w:val="Revision"/>
    <w:hidden/>
    <w:uiPriority w:val="99"/>
    <w:semiHidden/>
    <w:rsid w:val="008C391B"/>
    <w:rPr>
      <w:rFonts w:ascii="Arial" w:hAnsi="Arial"/>
      <w:szCs w:val="24"/>
      <w:lang w:eastAsia="en-US"/>
    </w:rPr>
  </w:style>
  <w:style w:type="paragraph" w:customStyle="1" w:styleId="estilo2-camposdasatividades0">
    <w:name w:val="estilo2-camposdasatividades"/>
    <w:basedOn w:val="Normal"/>
    <w:rsid w:val="0086220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pt-BR"/>
    </w:rPr>
  </w:style>
  <w:style w:type="paragraph" w:customStyle="1" w:styleId="Paragraph2">
    <w:name w:val="Paragraph2"/>
    <w:basedOn w:val="Normal"/>
    <w:rsid w:val="008A4E91"/>
    <w:pPr>
      <w:widowControl w:val="0"/>
      <w:autoSpaceDE w:val="0"/>
      <w:autoSpaceDN w:val="0"/>
      <w:spacing w:before="80" w:line="240" w:lineRule="atLeast"/>
      <w:ind w:left="720"/>
    </w:pPr>
    <w:rPr>
      <w:rFonts w:ascii="Times New Roman" w:hAnsi="Times New Roman"/>
      <w:snapToGrid w:val="0"/>
      <w:color w:val="000000"/>
      <w:szCs w:val="20"/>
      <w:lang w:val="en-AU"/>
    </w:rPr>
  </w:style>
  <w:style w:type="paragraph" w:styleId="Ttulo">
    <w:name w:val="Title"/>
    <w:basedOn w:val="Normal"/>
    <w:next w:val="Normal"/>
    <w:link w:val="TtuloChar"/>
    <w:qFormat/>
    <w:rsid w:val="008A4E91"/>
    <w:pPr>
      <w:widowControl w:val="0"/>
      <w:autoSpaceDE w:val="0"/>
      <w:autoSpaceDN w:val="0"/>
      <w:spacing w:line="240" w:lineRule="auto"/>
      <w:jc w:val="center"/>
    </w:pPr>
    <w:rPr>
      <w:b/>
      <w:bCs/>
      <w:snapToGrid w:val="0"/>
      <w:sz w:val="36"/>
      <w:szCs w:val="36"/>
      <w:lang w:val="en-US"/>
    </w:rPr>
  </w:style>
  <w:style w:type="character" w:customStyle="1" w:styleId="TtuloChar">
    <w:name w:val="Título Char"/>
    <w:basedOn w:val="Fontepargpadro"/>
    <w:link w:val="Ttulo"/>
    <w:rsid w:val="008A4E91"/>
    <w:rPr>
      <w:rFonts w:ascii="Arial" w:hAnsi="Arial"/>
      <w:b/>
      <w:bCs/>
      <w:snapToGrid w:val="0"/>
      <w:sz w:val="36"/>
      <w:szCs w:val="36"/>
      <w:lang w:val="en-US" w:eastAsia="en-US"/>
    </w:rPr>
  </w:style>
  <w:style w:type="paragraph" w:styleId="Subttulo">
    <w:name w:val="Subtitle"/>
    <w:basedOn w:val="Normal"/>
    <w:link w:val="SubttuloChar"/>
    <w:qFormat/>
    <w:rsid w:val="008A4E91"/>
    <w:pPr>
      <w:widowControl w:val="0"/>
      <w:autoSpaceDE w:val="0"/>
      <w:autoSpaceDN w:val="0"/>
      <w:spacing w:after="60" w:line="240" w:lineRule="atLeast"/>
      <w:jc w:val="center"/>
    </w:pPr>
    <w:rPr>
      <w:i/>
      <w:iCs/>
      <w:snapToGrid w:val="0"/>
      <w:sz w:val="36"/>
      <w:szCs w:val="36"/>
      <w:lang w:val="en-AU"/>
    </w:rPr>
  </w:style>
  <w:style w:type="character" w:customStyle="1" w:styleId="SubttuloChar">
    <w:name w:val="Subtítulo Char"/>
    <w:basedOn w:val="Fontepargpadro"/>
    <w:link w:val="Subttulo"/>
    <w:rsid w:val="008A4E91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Recuonormal">
    <w:name w:val="Normal Indent"/>
    <w:basedOn w:val="Normal"/>
    <w:rsid w:val="008A4E91"/>
    <w:pPr>
      <w:widowControl w:val="0"/>
      <w:autoSpaceDE w:val="0"/>
      <w:autoSpaceDN w:val="0"/>
      <w:spacing w:line="240" w:lineRule="atLeast"/>
      <w:ind w:left="900" w:hanging="900"/>
      <w:jc w:val="left"/>
    </w:pPr>
    <w:rPr>
      <w:rFonts w:ascii="Times New Roman" w:hAnsi="Times New Roman"/>
      <w:snapToGrid w:val="0"/>
      <w:szCs w:val="20"/>
      <w:lang w:val="en-US"/>
    </w:rPr>
  </w:style>
  <w:style w:type="paragraph" w:customStyle="1" w:styleId="Bullet1">
    <w:name w:val="Bullet1"/>
    <w:basedOn w:val="Normal"/>
    <w:rsid w:val="008A4E91"/>
    <w:pPr>
      <w:widowControl w:val="0"/>
      <w:autoSpaceDE w:val="0"/>
      <w:autoSpaceDN w:val="0"/>
      <w:spacing w:line="240" w:lineRule="atLeast"/>
      <w:ind w:left="720" w:hanging="432"/>
      <w:jc w:val="left"/>
    </w:pPr>
    <w:rPr>
      <w:rFonts w:ascii="Times New Roman" w:hAnsi="Times New Roman"/>
      <w:snapToGrid w:val="0"/>
      <w:szCs w:val="20"/>
      <w:lang w:val="en-US"/>
    </w:rPr>
  </w:style>
  <w:style w:type="paragraph" w:customStyle="1" w:styleId="Bullet2">
    <w:name w:val="Bullet2"/>
    <w:basedOn w:val="Normal"/>
    <w:rsid w:val="008A4E91"/>
    <w:pPr>
      <w:widowControl w:val="0"/>
      <w:autoSpaceDE w:val="0"/>
      <w:autoSpaceDN w:val="0"/>
      <w:spacing w:line="240" w:lineRule="atLeast"/>
      <w:ind w:left="1440" w:hanging="360"/>
      <w:jc w:val="left"/>
    </w:pPr>
    <w:rPr>
      <w:rFonts w:ascii="Times New Roman" w:hAnsi="Times New Roman"/>
      <w:snapToGrid w:val="0"/>
      <w:color w:val="000080"/>
      <w:szCs w:val="20"/>
      <w:lang w:val="en-US"/>
    </w:rPr>
  </w:style>
  <w:style w:type="paragraph" w:customStyle="1" w:styleId="Tabletext0">
    <w:name w:val="Tabletext"/>
    <w:basedOn w:val="Normal"/>
    <w:rsid w:val="008A4E91"/>
    <w:pPr>
      <w:keepLines/>
      <w:widowControl w:val="0"/>
      <w:autoSpaceDE w:val="0"/>
      <w:autoSpaceDN w:val="0"/>
      <w:spacing w:after="120" w:line="240" w:lineRule="atLeast"/>
      <w:jc w:val="left"/>
    </w:pPr>
    <w:rPr>
      <w:rFonts w:ascii="Times New Roman" w:hAnsi="Times New Roman"/>
      <w:snapToGrid w:val="0"/>
      <w:szCs w:val="20"/>
      <w:lang w:val="en-US"/>
    </w:rPr>
  </w:style>
  <w:style w:type="paragraph" w:styleId="MapadoDocumento">
    <w:name w:val="Document Map"/>
    <w:basedOn w:val="Normal"/>
    <w:link w:val="MapadoDocumentoChar"/>
    <w:rsid w:val="008A4E91"/>
    <w:pPr>
      <w:widowControl w:val="0"/>
      <w:shd w:val="clear" w:color="auto" w:fill="000080"/>
      <w:autoSpaceDE w:val="0"/>
      <w:autoSpaceDN w:val="0"/>
      <w:spacing w:line="240" w:lineRule="atLeast"/>
      <w:jc w:val="left"/>
    </w:pPr>
    <w:rPr>
      <w:rFonts w:ascii="Times New Roman" w:hAnsi="Times New Roman"/>
      <w:snapToGrid w:val="0"/>
      <w:szCs w:val="20"/>
      <w:lang w:val="en-US"/>
    </w:rPr>
  </w:style>
  <w:style w:type="character" w:customStyle="1" w:styleId="MapadoDocumentoChar">
    <w:name w:val="Mapa do Documento Char"/>
    <w:basedOn w:val="Fontepargpadro"/>
    <w:link w:val="MapadoDocumento"/>
    <w:rsid w:val="008A4E91"/>
    <w:rPr>
      <w:snapToGrid w:val="0"/>
      <w:shd w:val="clear" w:color="auto" w:fill="000080"/>
      <w:lang w:val="en-US" w:eastAsia="en-US"/>
    </w:rPr>
  </w:style>
  <w:style w:type="character" w:styleId="Refdenotaderodap">
    <w:name w:val="footnote reference"/>
    <w:basedOn w:val="Fontepargpadro"/>
    <w:rsid w:val="008A4E91"/>
    <w:rPr>
      <w:sz w:val="20"/>
      <w:szCs w:val="20"/>
      <w:vertAlign w:val="superscript"/>
    </w:rPr>
  </w:style>
  <w:style w:type="paragraph" w:styleId="Textodenotaderodap">
    <w:name w:val="footnote text"/>
    <w:basedOn w:val="Normal"/>
    <w:link w:val="TextodenotaderodapChar"/>
    <w:rsid w:val="008A4E91"/>
    <w:pPr>
      <w:keepNext/>
      <w:keepLines/>
      <w:widowControl w:val="0"/>
      <w:pBdr>
        <w:bottom w:val="single" w:sz="6" w:space="0" w:color="000000"/>
      </w:pBdr>
      <w:autoSpaceDE w:val="0"/>
      <w:autoSpaceDN w:val="0"/>
      <w:spacing w:before="40" w:after="40" w:line="240" w:lineRule="atLeast"/>
      <w:ind w:left="360" w:hanging="360"/>
      <w:jc w:val="left"/>
    </w:pPr>
    <w:rPr>
      <w:rFonts w:ascii="Times New Roman" w:hAnsi="Times New Roman"/>
      <w:snapToGrid w:val="0"/>
      <w:sz w:val="16"/>
      <w:szCs w:val="16"/>
      <w:lang w:val="en-US"/>
    </w:rPr>
  </w:style>
  <w:style w:type="character" w:customStyle="1" w:styleId="TextodenotaderodapChar">
    <w:name w:val="Texto de nota de rodapé Char"/>
    <w:basedOn w:val="Fontepargpadro"/>
    <w:link w:val="Textodenotaderodap"/>
    <w:rsid w:val="008A4E91"/>
    <w:rPr>
      <w:snapToGrid w:val="0"/>
      <w:sz w:val="16"/>
      <w:szCs w:val="16"/>
      <w:lang w:val="en-US" w:eastAsia="en-US"/>
    </w:rPr>
  </w:style>
  <w:style w:type="paragraph" w:customStyle="1" w:styleId="MainTitle">
    <w:name w:val="Main Title"/>
    <w:basedOn w:val="Normal"/>
    <w:rsid w:val="008A4E91"/>
    <w:pPr>
      <w:widowControl w:val="0"/>
      <w:autoSpaceDE w:val="0"/>
      <w:autoSpaceDN w:val="0"/>
      <w:spacing w:before="480" w:after="60" w:line="240" w:lineRule="auto"/>
      <w:jc w:val="center"/>
    </w:pPr>
    <w:rPr>
      <w:b/>
      <w:bCs/>
      <w:snapToGrid w:val="0"/>
      <w:kern w:val="28"/>
      <w:sz w:val="32"/>
      <w:szCs w:val="32"/>
      <w:lang w:val="en-US"/>
    </w:rPr>
  </w:style>
  <w:style w:type="paragraph" w:customStyle="1" w:styleId="Paragraph1">
    <w:name w:val="Paragraph1"/>
    <w:basedOn w:val="Normal"/>
    <w:rsid w:val="008A4E91"/>
    <w:pPr>
      <w:widowControl w:val="0"/>
      <w:autoSpaceDE w:val="0"/>
      <w:autoSpaceDN w:val="0"/>
      <w:spacing w:before="80" w:line="240" w:lineRule="auto"/>
    </w:pPr>
    <w:rPr>
      <w:rFonts w:ascii="Times New Roman" w:hAnsi="Times New Roman"/>
      <w:snapToGrid w:val="0"/>
      <w:szCs w:val="20"/>
      <w:lang w:val="en-US"/>
    </w:rPr>
  </w:style>
  <w:style w:type="paragraph" w:customStyle="1" w:styleId="Paragraph3">
    <w:name w:val="Paragraph3"/>
    <w:basedOn w:val="Normal"/>
    <w:rsid w:val="008A4E91"/>
    <w:pPr>
      <w:widowControl w:val="0"/>
      <w:autoSpaceDE w:val="0"/>
      <w:autoSpaceDN w:val="0"/>
      <w:spacing w:before="80" w:line="240" w:lineRule="auto"/>
      <w:ind w:left="1530"/>
    </w:pPr>
    <w:rPr>
      <w:rFonts w:ascii="Times New Roman" w:hAnsi="Times New Roman"/>
      <w:snapToGrid w:val="0"/>
      <w:szCs w:val="20"/>
      <w:lang w:val="en-US"/>
    </w:rPr>
  </w:style>
  <w:style w:type="paragraph" w:customStyle="1" w:styleId="Paragraph4">
    <w:name w:val="Paragraph4"/>
    <w:basedOn w:val="Normal"/>
    <w:rsid w:val="008A4E91"/>
    <w:pPr>
      <w:widowControl w:val="0"/>
      <w:autoSpaceDE w:val="0"/>
      <w:autoSpaceDN w:val="0"/>
      <w:spacing w:before="80" w:line="240" w:lineRule="auto"/>
      <w:ind w:left="2250"/>
    </w:pPr>
    <w:rPr>
      <w:rFonts w:ascii="Times New Roman" w:hAnsi="Times New Roman"/>
      <w:snapToGrid w:val="0"/>
      <w:szCs w:val="20"/>
      <w:lang w:val="en-US"/>
    </w:rPr>
  </w:style>
  <w:style w:type="paragraph" w:styleId="Sumrio4">
    <w:name w:val="toc 4"/>
    <w:basedOn w:val="Normal"/>
    <w:next w:val="Normal"/>
    <w:autoRedefine/>
    <w:rsid w:val="008A4E91"/>
    <w:pPr>
      <w:widowControl w:val="0"/>
      <w:autoSpaceDE w:val="0"/>
      <w:autoSpaceDN w:val="0"/>
      <w:spacing w:line="240" w:lineRule="atLeast"/>
      <w:ind w:left="600"/>
      <w:jc w:val="left"/>
    </w:pPr>
    <w:rPr>
      <w:rFonts w:ascii="Times New Roman" w:hAnsi="Times New Roman"/>
      <w:snapToGrid w:val="0"/>
      <w:szCs w:val="20"/>
      <w:lang w:val="en-US"/>
    </w:rPr>
  </w:style>
  <w:style w:type="paragraph" w:styleId="Sumrio6">
    <w:name w:val="toc 6"/>
    <w:basedOn w:val="Normal"/>
    <w:next w:val="Normal"/>
    <w:autoRedefine/>
    <w:rsid w:val="008A4E91"/>
    <w:pPr>
      <w:widowControl w:val="0"/>
      <w:autoSpaceDE w:val="0"/>
      <w:autoSpaceDN w:val="0"/>
      <w:spacing w:line="240" w:lineRule="atLeast"/>
      <w:ind w:left="1000"/>
      <w:jc w:val="left"/>
    </w:pPr>
    <w:rPr>
      <w:rFonts w:ascii="Times New Roman" w:hAnsi="Times New Roman"/>
      <w:snapToGrid w:val="0"/>
      <w:szCs w:val="20"/>
      <w:lang w:val="en-US"/>
    </w:rPr>
  </w:style>
  <w:style w:type="paragraph" w:styleId="Sumrio7">
    <w:name w:val="toc 7"/>
    <w:basedOn w:val="Normal"/>
    <w:next w:val="Normal"/>
    <w:autoRedefine/>
    <w:rsid w:val="008A4E91"/>
    <w:pPr>
      <w:widowControl w:val="0"/>
      <w:autoSpaceDE w:val="0"/>
      <w:autoSpaceDN w:val="0"/>
      <w:spacing w:line="240" w:lineRule="atLeast"/>
      <w:ind w:left="1200"/>
      <w:jc w:val="left"/>
    </w:pPr>
    <w:rPr>
      <w:rFonts w:ascii="Times New Roman" w:hAnsi="Times New Roman"/>
      <w:snapToGrid w:val="0"/>
      <w:szCs w:val="20"/>
      <w:lang w:val="en-US"/>
    </w:rPr>
  </w:style>
  <w:style w:type="paragraph" w:styleId="Sumrio8">
    <w:name w:val="toc 8"/>
    <w:basedOn w:val="Normal"/>
    <w:next w:val="Normal"/>
    <w:autoRedefine/>
    <w:rsid w:val="008A4E91"/>
    <w:pPr>
      <w:widowControl w:val="0"/>
      <w:autoSpaceDE w:val="0"/>
      <w:autoSpaceDN w:val="0"/>
      <w:spacing w:line="240" w:lineRule="atLeast"/>
      <w:ind w:left="1400"/>
      <w:jc w:val="left"/>
    </w:pPr>
    <w:rPr>
      <w:rFonts w:ascii="Times New Roman" w:hAnsi="Times New Roman"/>
      <w:snapToGrid w:val="0"/>
      <w:szCs w:val="20"/>
      <w:lang w:val="en-US"/>
    </w:rPr>
  </w:style>
  <w:style w:type="paragraph" w:styleId="Sumrio9">
    <w:name w:val="toc 9"/>
    <w:basedOn w:val="Normal"/>
    <w:next w:val="Normal"/>
    <w:autoRedefine/>
    <w:rsid w:val="008A4E91"/>
    <w:pPr>
      <w:widowControl w:val="0"/>
      <w:autoSpaceDE w:val="0"/>
      <w:autoSpaceDN w:val="0"/>
      <w:spacing w:line="240" w:lineRule="atLeast"/>
      <w:ind w:left="1600"/>
      <w:jc w:val="left"/>
    </w:pPr>
    <w:rPr>
      <w:rFonts w:ascii="Times New Roman" w:hAnsi="Times New Roman"/>
      <w:snapToGrid w:val="0"/>
      <w:szCs w:val="20"/>
      <w:lang w:val="en-US"/>
    </w:rPr>
  </w:style>
  <w:style w:type="paragraph" w:customStyle="1" w:styleId="Body">
    <w:name w:val="Body"/>
    <w:basedOn w:val="Normal"/>
    <w:rsid w:val="008A4E91"/>
    <w:pPr>
      <w:autoSpaceDE w:val="0"/>
      <w:autoSpaceDN w:val="0"/>
      <w:spacing w:before="120" w:line="240" w:lineRule="auto"/>
    </w:pPr>
    <w:rPr>
      <w:rFonts w:ascii="Times New Roman" w:hAnsi="Times New Roman"/>
      <w:snapToGrid w:val="0"/>
      <w:szCs w:val="20"/>
      <w:lang w:val="en-US"/>
    </w:rPr>
  </w:style>
  <w:style w:type="paragraph" w:customStyle="1" w:styleId="Bullet">
    <w:name w:val="Bullet"/>
    <w:basedOn w:val="Normal"/>
    <w:rsid w:val="008A4E91"/>
    <w:pPr>
      <w:tabs>
        <w:tab w:val="left" w:pos="720"/>
      </w:tabs>
      <w:autoSpaceDE w:val="0"/>
      <w:autoSpaceDN w:val="0"/>
      <w:spacing w:before="120" w:line="240" w:lineRule="auto"/>
      <w:ind w:left="720" w:right="360" w:hanging="360"/>
    </w:pPr>
    <w:rPr>
      <w:rFonts w:ascii="Times New Roman" w:hAnsi="Times New Roman"/>
      <w:snapToGrid w:val="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28471C"/>
    <w:pPr>
      <w:widowControl w:val="0"/>
      <w:tabs>
        <w:tab w:val="left" w:pos="381"/>
      </w:tabs>
      <w:autoSpaceDE w:val="0"/>
      <w:autoSpaceDN w:val="0"/>
      <w:spacing w:after="120" w:line="360" w:lineRule="auto"/>
      <w:jc w:val="left"/>
    </w:pPr>
    <w:rPr>
      <w:rFonts w:ascii="Times New Roman" w:hAnsi="Times New Roman"/>
      <w:i/>
      <w:iCs/>
      <w:snapToGrid w:val="0"/>
      <w:color w:val="0070C0"/>
      <w:szCs w:val="20"/>
    </w:rPr>
  </w:style>
  <w:style w:type="paragraph" w:customStyle="1" w:styleId="Subttulo1">
    <w:name w:val="Subtítulo1"/>
    <w:basedOn w:val="Ttulo"/>
    <w:rsid w:val="008A4E91"/>
    <w:pPr>
      <w:widowControl/>
    </w:pPr>
    <w:rPr>
      <w:rFonts w:ascii="Times New Roman" w:hAnsi="Times New Roman"/>
      <w:sz w:val="20"/>
      <w:szCs w:val="20"/>
    </w:rPr>
  </w:style>
  <w:style w:type="paragraph" w:customStyle="1" w:styleId="RevisionHist">
    <w:name w:val="RevisionHist"/>
    <w:basedOn w:val="Normal"/>
    <w:rsid w:val="008A4E91"/>
    <w:pPr>
      <w:autoSpaceDE w:val="0"/>
      <w:autoSpaceDN w:val="0"/>
      <w:spacing w:line="240" w:lineRule="auto"/>
      <w:jc w:val="left"/>
    </w:pPr>
    <w:rPr>
      <w:rFonts w:ascii="Times New Roman" w:hAnsi="Times New Roman"/>
      <w:snapToGrid w:val="0"/>
      <w:szCs w:val="20"/>
      <w:lang w:val="en-US"/>
    </w:rPr>
  </w:style>
  <w:style w:type="paragraph" w:styleId="Data">
    <w:name w:val="Date"/>
    <w:basedOn w:val="Normal"/>
    <w:link w:val="DataChar"/>
    <w:rsid w:val="008A4E91"/>
    <w:pPr>
      <w:autoSpaceDE w:val="0"/>
      <w:autoSpaceDN w:val="0"/>
      <w:spacing w:line="240" w:lineRule="auto"/>
      <w:jc w:val="left"/>
    </w:pPr>
    <w:rPr>
      <w:rFonts w:ascii="Times New Roman" w:hAnsi="Times New Roman"/>
      <w:snapToGrid w:val="0"/>
      <w:szCs w:val="20"/>
      <w:lang w:val="en-US"/>
    </w:rPr>
  </w:style>
  <w:style w:type="character" w:customStyle="1" w:styleId="DataChar">
    <w:name w:val="Data Char"/>
    <w:basedOn w:val="Fontepargpadro"/>
    <w:link w:val="Data"/>
    <w:rsid w:val="008A4E91"/>
    <w:rPr>
      <w:snapToGrid w:val="0"/>
      <w:lang w:val="en-US" w:eastAsia="en-US"/>
    </w:rPr>
  </w:style>
  <w:style w:type="paragraph" w:customStyle="1" w:styleId="Hierarchy">
    <w:name w:val="Hierarchy"/>
    <w:basedOn w:val="Normal"/>
    <w:rsid w:val="008A4E91"/>
    <w:pPr>
      <w:tabs>
        <w:tab w:val="left" w:pos="720"/>
        <w:tab w:val="left" w:pos="1440"/>
        <w:tab w:val="left" w:pos="2160"/>
        <w:tab w:val="left" w:pos="3600"/>
        <w:tab w:val="left" w:pos="5040"/>
      </w:tabs>
      <w:autoSpaceDE w:val="0"/>
      <w:autoSpaceDN w:val="0"/>
      <w:spacing w:after="120" w:line="240" w:lineRule="auto"/>
      <w:ind w:right="-3456"/>
      <w:jc w:val="left"/>
    </w:pPr>
    <w:rPr>
      <w:rFonts w:ascii="Times New Roman" w:hAnsi="Times New Roman"/>
      <w:snapToGrid w:val="0"/>
      <w:szCs w:val="20"/>
      <w:lang w:val="en-US"/>
    </w:rPr>
  </w:style>
  <w:style w:type="paragraph" w:customStyle="1" w:styleId="Corpodetexto1">
    <w:name w:val="Corpo de texto1"/>
    <w:rsid w:val="008A4E91"/>
    <w:pPr>
      <w:keepLines/>
      <w:autoSpaceDE w:val="0"/>
      <w:autoSpaceDN w:val="0"/>
      <w:spacing w:after="120" w:line="220" w:lineRule="atLeast"/>
    </w:pPr>
    <w:rPr>
      <w:snapToGrid w:val="0"/>
      <w:lang w:val="en-GB" w:eastAsia="en-US"/>
    </w:rPr>
  </w:style>
  <w:style w:type="paragraph" w:styleId="TextosemFormatao">
    <w:name w:val="Plain Text"/>
    <w:basedOn w:val="Normal"/>
    <w:link w:val="TextosemFormataoChar"/>
    <w:rsid w:val="008A4E91"/>
    <w:pPr>
      <w:autoSpaceDE w:val="0"/>
      <w:autoSpaceDN w:val="0"/>
      <w:spacing w:line="240" w:lineRule="auto"/>
      <w:jc w:val="left"/>
    </w:pPr>
    <w:rPr>
      <w:rFonts w:ascii="Courier New" w:hAnsi="Courier New"/>
      <w:snapToGrid w:val="0"/>
      <w:szCs w:val="20"/>
      <w:lang w:val="en-US"/>
    </w:rPr>
  </w:style>
  <w:style w:type="character" w:customStyle="1" w:styleId="TextosemFormataoChar">
    <w:name w:val="Texto sem Formatação Char"/>
    <w:basedOn w:val="Fontepargpadro"/>
    <w:link w:val="TextosemFormatao"/>
    <w:rsid w:val="008A4E91"/>
    <w:rPr>
      <w:rFonts w:ascii="Courier New" w:hAnsi="Courier New"/>
      <w:snapToGrid w:val="0"/>
      <w:lang w:val="en-US" w:eastAsia="en-US"/>
    </w:rPr>
  </w:style>
  <w:style w:type="paragraph" w:customStyle="1" w:styleId="Project">
    <w:name w:val="Project"/>
    <w:basedOn w:val="Normal"/>
    <w:rsid w:val="008A4E91"/>
    <w:pPr>
      <w:autoSpaceDE w:val="0"/>
      <w:autoSpaceDN w:val="0"/>
      <w:spacing w:line="240" w:lineRule="auto"/>
      <w:jc w:val="right"/>
    </w:pPr>
    <w:rPr>
      <w:b/>
      <w:bCs/>
      <w:snapToGrid w:val="0"/>
      <w:sz w:val="36"/>
      <w:szCs w:val="36"/>
      <w:lang w:val="en-US"/>
    </w:rPr>
  </w:style>
  <w:style w:type="paragraph" w:customStyle="1" w:styleId="CompanyName">
    <w:name w:val="CompanyName"/>
    <w:basedOn w:val="Normal"/>
    <w:rsid w:val="008A4E91"/>
    <w:pPr>
      <w:autoSpaceDE w:val="0"/>
      <w:autoSpaceDN w:val="0"/>
      <w:spacing w:line="240" w:lineRule="auto"/>
      <w:jc w:val="right"/>
    </w:pPr>
    <w:rPr>
      <w:b/>
      <w:bCs/>
      <w:snapToGrid w:val="0"/>
      <w:sz w:val="36"/>
      <w:szCs w:val="36"/>
      <w:lang w:val="en-US"/>
    </w:rPr>
  </w:style>
  <w:style w:type="paragraph" w:customStyle="1" w:styleId="infoblue0">
    <w:name w:val="infoblue"/>
    <w:basedOn w:val="Normal"/>
    <w:rsid w:val="008A4E91"/>
    <w:pPr>
      <w:autoSpaceDE w:val="0"/>
      <w:autoSpaceDN w:val="0"/>
      <w:spacing w:after="120" w:line="240" w:lineRule="atLeast"/>
      <w:ind w:left="450"/>
      <w:jc w:val="left"/>
    </w:pPr>
    <w:rPr>
      <w:rFonts w:ascii="Times New Roman" w:hAnsi="Times New Roman"/>
      <w:i/>
      <w:iCs/>
      <w:snapToGrid w:val="0"/>
      <w:color w:val="0000FF"/>
      <w:szCs w:val="20"/>
      <w:lang w:val="en-US"/>
    </w:rPr>
  </w:style>
  <w:style w:type="character" w:customStyle="1" w:styleId="tw4winNone">
    <w:name w:val="tw4winNone"/>
    <w:basedOn w:val="Fontepargpadro"/>
    <w:rsid w:val="008A4E91"/>
  </w:style>
  <w:style w:type="character" w:customStyle="1" w:styleId="tw4winExternal">
    <w:name w:val="tw4winExternal"/>
    <w:basedOn w:val="Fontepargpadro"/>
    <w:rsid w:val="008A4E91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8A4E9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8A4E9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8A4E9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8A4E91"/>
    <w:rPr>
      <w:color w:val="0000FF"/>
    </w:rPr>
  </w:style>
  <w:style w:type="character" w:customStyle="1" w:styleId="tw4winPopup">
    <w:name w:val="tw4winPopup"/>
    <w:rsid w:val="008A4E9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8A4E9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8A4E91"/>
    <w:rPr>
      <w:rFonts w:ascii="Courier New" w:hAnsi="Courier New"/>
      <w:noProof/>
      <w:color w:val="800000"/>
    </w:rPr>
  </w:style>
  <w:style w:type="paragraph" w:customStyle="1" w:styleId="Estilo2">
    <w:name w:val="Estilo2"/>
    <w:basedOn w:val="indice"/>
    <w:link w:val="Estilo2Char"/>
    <w:qFormat/>
    <w:rsid w:val="002154A5"/>
  </w:style>
  <w:style w:type="paragraph" w:customStyle="1" w:styleId="Estilo3">
    <w:name w:val="Estilo3"/>
    <w:basedOn w:val="Estilo2"/>
    <w:link w:val="Estilo3Char"/>
    <w:qFormat/>
    <w:rsid w:val="002154A5"/>
  </w:style>
  <w:style w:type="character" w:customStyle="1" w:styleId="indiceChar">
    <w:name w:val="indice Char"/>
    <w:basedOn w:val="Fontepargpadro"/>
    <w:link w:val="indice"/>
    <w:rsid w:val="002154A5"/>
    <w:rPr>
      <w:rFonts w:ascii="Arial" w:hAnsi="Arial"/>
      <w:b/>
      <w:bCs/>
      <w:smallCaps/>
      <w:kern w:val="28"/>
      <w:sz w:val="28"/>
      <w:lang w:eastAsia="en-US"/>
    </w:rPr>
  </w:style>
  <w:style w:type="character" w:customStyle="1" w:styleId="Estilo2Char">
    <w:name w:val="Estilo2 Char"/>
    <w:basedOn w:val="indiceChar"/>
    <w:link w:val="Estilo2"/>
    <w:rsid w:val="002154A5"/>
    <w:rPr>
      <w:rFonts w:ascii="Arial" w:hAnsi="Arial"/>
      <w:b/>
      <w:bCs/>
      <w:smallCaps/>
      <w:kern w:val="28"/>
      <w:sz w:val="28"/>
      <w:lang w:eastAsia="en-US"/>
    </w:rPr>
  </w:style>
  <w:style w:type="paragraph" w:customStyle="1" w:styleId="Estilo4">
    <w:name w:val="Estilo4"/>
    <w:basedOn w:val="Sumrio1"/>
    <w:next w:val="Ttulo9"/>
    <w:link w:val="Estilo4Char"/>
    <w:qFormat/>
    <w:rsid w:val="002154A5"/>
  </w:style>
  <w:style w:type="character" w:customStyle="1" w:styleId="Estilo3Char">
    <w:name w:val="Estilo3 Char"/>
    <w:basedOn w:val="Estilo2Char"/>
    <w:link w:val="Estilo3"/>
    <w:rsid w:val="002154A5"/>
    <w:rPr>
      <w:rFonts w:ascii="Arial" w:hAnsi="Arial"/>
      <w:b/>
      <w:bCs/>
      <w:smallCaps/>
      <w:kern w:val="28"/>
      <w:sz w:val="28"/>
      <w:lang w:eastAsia="en-US"/>
    </w:rPr>
  </w:style>
  <w:style w:type="paragraph" w:customStyle="1" w:styleId="Estilo5">
    <w:name w:val="Estilo5"/>
    <w:basedOn w:val="Estilo3"/>
    <w:link w:val="Estilo5Char"/>
    <w:qFormat/>
    <w:rsid w:val="006717F0"/>
    <w:pPr>
      <w:outlineLvl w:val="9"/>
    </w:pPr>
  </w:style>
  <w:style w:type="character" w:customStyle="1" w:styleId="Sumrio1Char">
    <w:name w:val="Sumário 1 Char"/>
    <w:basedOn w:val="Fontepargpadro"/>
    <w:link w:val="Sumrio1"/>
    <w:uiPriority w:val="39"/>
    <w:rsid w:val="002154A5"/>
    <w:rPr>
      <w:rFonts w:ascii="Arial" w:hAnsi="Arial"/>
      <w:b/>
      <w:smallCaps/>
      <w:noProof/>
      <w:sz w:val="24"/>
      <w:szCs w:val="24"/>
      <w:lang w:eastAsia="en-US"/>
    </w:rPr>
  </w:style>
  <w:style w:type="character" w:customStyle="1" w:styleId="Estilo4Char">
    <w:name w:val="Estilo4 Char"/>
    <w:basedOn w:val="Sumrio1Char"/>
    <w:link w:val="Estilo4"/>
    <w:rsid w:val="002154A5"/>
    <w:rPr>
      <w:rFonts w:ascii="Arial" w:hAnsi="Arial"/>
      <w:b/>
      <w:smallCaps/>
      <w:noProof/>
      <w:sz w:val="24"/>
      <w:szCs w:val="24"/>
      <w:lang w:eastAsia="en-US"/>
    </w:rPr>
  </w:style>
  <w:style w:type="character" w:customStyle="1" w:styleId="Estilo5Char">
    <w:name w:val="Estilo5 Char"/>
    <w:basedOn w:val="Estilo3Char"/>
    <w:link w:val="Estilo5"/>
    <w:rsid w:val="006717F0"/>
    <w:rPr>
      <w:rFonts w:ascii="Arial" w:hAnsi="Arial"/>
      <w:b/>
      <w:bCs/>
      <w:smallCaps/>
      <w:kern w:val="28"/>
      <w:sz w:val="28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321D8D"/>
    <w:rPr>
      <w:color w:val="808080"/>
    </w:rPr>
  </w:style>
  <w:style w:type="character" w:styleId="nfase">
    <w:name w:val="Emphasis"/>
    <w:basedOn w:val="Fontepargpadro"/>
    <w:qFormat/>
    <w:rsid w:val="00CA15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8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4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20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8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2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0786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67427">
                      <w:marLeft w:val="84"/>
                      <w:marRight w:val="8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6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84869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58037">
                                  <w:marLeft w:val="84"/>
                                  <w:marRight w:val="84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7959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1939">
                      <w:marLeft w:val="84"/>
                      <w:marRight w:val="8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8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05987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45476">
                                  <w:marLeft w:val="84"/>
                                  <w:marRight w:val="84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4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1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backup%20LEILA\05%20Exemplos\ProcessosMPSBR\Documentos\01%20Novo_Processo\01%20PROJETO%20-%20Nivel%20C%20-%20PDCA\02%20DO\VER%20E%20VAL\DOCUMENTOS%20DO%20PROCESSO\PROJETO-PlanoDe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7F3F2-181C-4B19-9CA4-89B9A639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PROJETO-PlanoDeTestes</Template>
  <TotalTime>96</TotalTime>
  <Pages>9</Pages>
  <Words>1338</Words>
  <Characters>7226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PROJETO-PlanoDeProjeto.doc</vt:lpstr>
      <vt:lpstr>PROJETO-PlanoDeProjeto.doc</vt:lpstr>
    </vt:vector>
  </TitlesOfParts>
  <Company>Techbiz informática</Company>
  <LinksUpToDate>false</LinksUpToDate>
  <CharactersWithSpaces>8547</CharactersWithSpaces>
  <SharedDoc>false</SharedDoc>
  <HLinks>
    <vt:vector size="234" baseType="variant">
      <vt:variant>
        <vt:i4>1179702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_Toc251327749</vt:lpwstr>
      </vt:variant>
      <vt:variant>
        <vt:i4>1179702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_Toc251327748</vt:lpwstr>
      </vt:variant>
      <vt:variant>
        <vt:i4>1179702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_Toc251327747</vt:lpwstr>
      </vt:variant>
      <vt:variant>
        <vt:i4>1179702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_Toc251327746</vt:lpwstr>
      </vt:variant>
      <vt:variant>
        <vt:i4>1179702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_Toc251327745</vt:lpwstr>
      </vt:variant>
      <vt:variant>
        <vt:i4>1179702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_Toc251327744</vt:lpwstr>
      </vt:variant>
      <vt:variant>
        <vt:i4>1179702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_Toc251327743</vt:lpwstr>
      </vt:variant>
      <vt:variant>
        <vt:i4>1179702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_Toc251327742</vt:lpwstr>
      </vt:variant>
      <vt:variant>
        <vt:i4>1179702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_Toc251327741</vt:lpwstr>
      </vt:variant>
      <vt:variant>
        <vt:i4>1179702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_Toc251327740</vt:lpwstr>
      </vt:variant>
      <vt:variant>
        <vt:i4>1376310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_Toc251327739</vt:lpwstr>
      </vt:variant>
      <vt:variant>
        <vt:i4>1376310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_Toc251327738</vt:lpwstr>
      </vt:variant>
      <vt:variant>
        <vt:i4>1376310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_Toc251327737</vt:lpwstr>
      </vt:variant>
      <vt:variant>
        <vt:i4>1376310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_Toc251327736</vt:lpwstr>
      </vt:variant>
      <vt:variant>
        <vt:i4>1376310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_Toc251327735</vt:lpwstr>
      </vt:variant>
      <vt:variant>
        <vt:i4>1376310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_Toc251327734</vt:lpwstr>
      </vt:variant>
      <vt:variant>
        <vt:i4>1376310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_Toc251327733</vt:lpwstr>
      </vt:variant>
      <vt:variant>
        <vt:i4>1376310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_Toc251327732</vt:lpwstr>
      </vt:variant>
      <vt:variant>
        <vt:i4>1376310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_Toc251327731</vt:lpwstr>
      </vt:variant>
      <vt:variant>
        <vt:i4>1376310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_Toc251327730</vt:lpwstr>
      </vt:variant>
      <vt:variant>
        <vt:i4>1310774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_Toc251327729</vt:lpwstr>
      </vt:variant>
      <vt:variant>
        <vt:i4>1310774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_Toc251327728</vt:lpwstr>
      </vt:variant>
      <vt:variant>
        <vt:i4>1310774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_Toc251327727</vt:lpwstr>
      </vt:variant>
      <vt:variant>
        <vt:i4>1310774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_Toc251327726</vt:lpwstr>
      </vt:variant>
      <vt:variant>
        <vt:i4>1310774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_Toc251327725</vt:lpwstr>
      </vt:variant>
      <vt:variant>
        <vt:i4>1310774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_Toc251327724</vt:lpwstr>
      </vt:variant>
      <vt:variant>
        <vt:i4>1310774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_Toc251327723</vt:lpwstr>
      </vt:variant>
      <vt:variant>
        <vt:i4>1310774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_Toc251327722</vt:lpwstr>
      </vt:variant>
      <vt:variant>
        <vt:i4>1310774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_Toc251327721</vt:lpwstr>
      </vt:variant>
      <vt:variant>
        <vt:i4>1310774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_Toc251327720</vt:lpwstr>
      </vt:variant>
      <vt:variant>
        <vt:i4>1507382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_Toc251327719</vt:lpwstr>
      </vt:variant>
      <vt:variant>
        <vt:i4>1507382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_Toc251327718</vt:lpwstr>
      </vt:variant>
      <vt:variant>
        <vt:i4>1507382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_Toc251327717</vt:lpwstr>
      </vt:variant>
      <vt:variant>
        <vt:i4>1507382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_Toc251327716</vt:lpwstr>
      </vt:variant>
      <vt:variant>
        <vt:i4>1507382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_Toc251327715</vt:lpwstr>
      </vt:variant>
      <vt:variant>
        <vt:i4>1507382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_Toc251327714</vt:lpwstr>
      </vt:variant>
      <vt:variant>
        <vt:i4>1507382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_Toc251327713</vt:lpwstr>
      </vt:variant>
      <vt:variant>
        <vt:i4>1507382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_Toc251327712</vt:lpwstr>
      </vt:variant>
      <vt:variant>
        <vt:i4>1507382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_Toc251327711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PROJETO-PlanoDeProjeto.doc</dc:title>
  <dc:subject/>
  <dc:creator>leila.ribeiro</dc:creator>
  <cp:keywords/>
  <dc:description/>
  <cp:lastModifiedBy>Patrick Magalhães Robaina</cp:lastModifiedBy>
  <cp:revision>8</cp:revision>
  <dcterms:created xsi:type="dcterms:W3CDTF">2021-04-29T17:37:00Z</dcterms:created>
  <dcterms:modified xsi:type="dcterms:W3CDTF">2021-06-29T02:59:00Z</dcterms:modified>
</cp:coreProperties>
</file>